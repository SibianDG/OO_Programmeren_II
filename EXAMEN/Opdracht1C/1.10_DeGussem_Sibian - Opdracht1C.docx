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3"/>
        <w:tblW w:w="5000" w:type="pct"/>
        <w:tblBorders>
          <w:top w:val="none" w:sz="0" w:space="0" w:color="auto"/>
          <w:left w:val="none" w:sz="0" w:space="0" w:color="auto"/>
          <w:bottom w:val="none" w:sz="0" w:space="0" w:color="auto"/>
          <w:right w:val="none" w:sz="0" w:space="0" w:color="auto"/>
          <w:insideH w:val="single" w:sz="4" w:space="0" w:color="E7E6E6" w:themeColor="background2"/>
          <w:insideV w:val="single" w:sz="4" w:space="0" w:color="F19DA0" w:themeColor="accent3"/>
        </w:tblBorders>
        <w:tblLook w:val="04A0" w:firstRow="1" w:lastRow="0" w:firstColumn="1" w:lastColumn="0" w:noHBand="0" w:noVBand="1"/>
      </w:tblPr>
      <w:tblGrid>
        <w:gridCol w:w="2269"/>
        <w:gridCol w:w="2604"/>
        <w:gridCol w:w="1932"/>
        <w:gridCol w:w="565"/>
        <w:gridCol w:w="2376"/>
      </w:tblGrid>
      <w:tr w:rsidR="00AE46B2" w14:paraId="6558C5A4" w14:textId="77777777" w:rsidTr="006571AE">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500" w:type="pct"/>
            <w:gridSpan w:val="2"/>
            <w:tcBorders>
              <w:top w:val="nil"/>
            </w:tcBorders>
            <w:shd w:val="clear" w:color="auto" w:fill="FFFFFF" w:themeFill="background1"/>
            <w:vAlign w:val="center"/>
          </w:tcPr>
          <w:p w14:paraId="1E81FB54" w14:textId="77777777" w:rsidR="00AE46B2" w:rsidRPr="002C08D2" w:rsidRDefault="00AE46B2" w:rsidP="006571AE">
            <w:pPr>
              <w:rPr>
                <w:sz w:val="20"/>
                <w:szCs w:val="20"/>
              </w:rPr>
            </w:pPr>
            <w:r>
              <w:rPr>
                <w:color w:val="auto"/>
                <w:sz w:val="20"/>
                <w:szCs w:val="20"/>
              </w:rPr>
              <w:t xml:space="preserve">Datum examen  </w:t>
            </w:r>
            <w:r>
              <w:rPr>
                <w:color w:val="D0CECE" w:themeColor="background2" w:themeShade="E6"/>
                <w:sz w:val="20"/>
                <w:szCs w:val="20"/>
              </w:rPr>
              <w:t>2 juni 2020</w:t>
            </w:r>
            <w:r>
              <w:rPr>
                <w:color w:val="E6E6E6" w:themeColor="background1" w:themeShade="E6"/>
                <w:sz w:val="20"/>
                <w:szCs w:val="20"/>
              </w:rPr>
              <w:t xml:space="preserve">      </w:t>
            </w:r>
          </w:p>
        </w:tc>
        <w:tc>
          <w:tcPr>
            <w:tcW w:w="2500" w:type="pct"/>
            <w:gridSpan w:val="3"/>
            <w:tcBorders>
              <w:top w:val="nil"/>
              <w:left w:val="nil"/>
              <w:bottom w:val="nil"/>
            </w:tcBorders>
            <w:shd w:val="clear" w:color="auto" w:fill="FFFFFF" w:themeFill="background1"/>
            <w:vAlign w:val="center"/>
          </w:tcPr>
          <w:p w14:paraId="7B9384C0" w14:textId="77777777" w:rsidR="00AE46B2" w:rsidRPr="002C08D2" w:rsidRDefault="00AE46B2" w:rsidP="006571AE">
            <w:pPr>
              <w:jc w:val="right"/>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E46B2" w14:paraId="1DBF1845"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bottom w:val="nil"/>
            </w:tcBorders>
            <w:shd w:val="clear" w:color="auto" w:fill="000000" w:themeFill="text1"/>
            <w:vAlign w:val="center"/>
          </w:tcPr>
          <w:p w14:paraId="19A30337" w14:textId="77777777" w:rsidR="00AE46B2" w:rsidRPr="00F61337" w:rsidRDefault="00AE46B2" w:rsidP="006571AE">
            <w:pPr>
              <w:rPr>
                <w:b w:val="0"/>
                <w:bCs w:val="0"/>
                <w:color w:val="FFFFFF" w:themeColor="background1"/>
                <w:sz w:val="20"/>
                <w:szCs w:val="20"/>
              </w:rPr>
            </w:pPr>
            <w:r>
              <w:rPr>
                <w:color w:val="FFFFFF" w:themeColor="background1"/>
                <w:sz w:val="20"/>
                <w:szCs w:val="20"/>
              </w:rPr>
              <w:t>Academiejaar 2019-2020</w:t>
            </w:r>
          </w:p>
        </w:tc>
      </w:tr>
      <w:tr w:rsidR="00AE46B2" w:rsidRPr="00CF7275" w14:paraId="55D8E8AB"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4712C6E3" w14:textId="77777777" w:rsidR="00AE46B2" w:rsidRPr="00CF7275" w:rsidRDefault="00AE46B2" w:rsidP="00622AE2">
            <w:pPr>
              <w:rPr>
                <w:sz w:val="20"/>
                <w:szCs w:val="20"/>
              </w:rPr>
            </w:pPr>
            <w:r>
              <w:rPr>
                <w:sz w:val="20"/>
                <w:szCs w:val="20"/>
              </w:rPr>
              <w:t>Voornaam en naam</w:t>
            </w:r>
          </w:p>
        </w:tc>
        <w:tc>
          <w:tcPr>
            <w:tcW w:w="3836" w:type="pct"/>
            <w:gridSpan w:val="4"/>
            <w:tcBorders>
              <w:top w:val="nil"/>
              <w:left w:val="nil"/>
              <w:bottom w:val="nil"/>
            </w:tcBorders>
            <w:vAlign w:val="center"/>
          </w:tcPr>
          <w:p w14:paraId="3664D8AB" w14:textId="1D6097F5" w:rsidR="00AE46B2" w:rsidRPr="008A7F6E" w:rsidRDefault="008A7F6E" w:rsidP="00622AE2">
            <w:pPr>
              <w:cnfStyle w:val="000000000000" w:firstRow="0" w:lastRow="0" w:firstColumn="0" w:lastColumn="0" w:oddVBand="0" w:evenVBand="0" w:oddHBand="0" w:evenHBand="0" w:firstRowFirstColumn="0" w:firstRowLastColumn="0" w:lastRowFirstColumn="0" w:lastRowLastColumn="0"/>
              <w:rPr>
                <w:color w:val="297DAF" w:themeColor="accent1" w:themeShade="BF"/>
                <w:sz w:val="20"/>
                <w:szCs w:val="20"/>
              </w:rPr>
            </w:pPr>
            <w:r w:rsidRPr="008A7F6E">
              <w:rPr>
                <w:color w:val="297DAF" w:themeColor="accent1" w:themeShade="BF"/>
                <w:sz w:val="20"/>
                <w:szCs w:val="20"/>
              </w:rPr>
              <w:t>Sibian De Gussem</w:t>
            </w:r>
          </w:p>
        </w:tc>
      </w:tr>
      <w:tr w:rsidR="00AE46B2" w:rsidRPr="00CF7275" w14:paraId="5D3D4C56"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7D62CC12" w14:textId="77777777" w:rsidR="00AE46B2" w:rsidRPr="00CF7275" w:rsidRDefault="00AE46B2" w:rsidP="00622AE2">
            <w:pPr>
              <w:rPr>
                <w:sz w:val="20"/>
                <w:szCs w:val="20"/>
              </w:rPr>
            </w:pPr>
            <w:r>
              <w:rPr>
                <w:sz w:val="20"/>
                <w:szCs w:val="20"/>
              </w:rPr>
              <w:t>Studentennummer</w:t>
            </w:r>
          </w:p>
        </w:tc>
        <w:tc>
          <w:tcPr>
            <w:tcW w:w="3836" w:type="pct"/>
            <w:gridSpan w:val="4"/>
            <w:tcBorders>
              <w:top w:val="nil"/>
              <w:left w:val="nil"/>
              <w:bottom w:val="nil"/>
            </w:tcBorders>
            <w:vAlign w:val="center"/>
          </w:tcPr>
          <w:p w14:paraId="523BDA94" w14:textId="3909176C" w:rsidR="00AE46B2" w:rsidRPr="008A7F6E" w:rsidRDefault="008A7F6E" w:rsidP="00622AE2">
            <w:pPr>
              <w:cnfStyle w:val="000000100000" w:firstRow="0" w:lastRow="0" w:firstColumn="0" w:lastColumn="0" w:oddVBand="0" w:evenVBand="0" w:oddHBand="1" w:evenHBand="0" w:firstRowFirstColumn="0" w:firstRowLastColumn="0" w:lastRowFirstColumn="0" w:lastRowLastColumn="0"/>
              <w:rPr>
                <w:color w:val="297DAF" w:themeColor="accent1" w:themeShade="BF"/>
                <w:sz w:val="20"/>
                <w:szCs w:val="20"/>
              </w:rPr>
            </w:pPr>
            <w:r w:rsidRPr="008A7F6E">
              <w:rPr>
                <w:color w:val="297DAF" w:themeColor="accent1" w:themeShade="BF"/>
                <w:sz w:val="20"/>
                <w:szCs w:val="20"/>
              </w:rPr>
              <w:t>201970377</w:t>
            </w:r>
          </w:p>
        </w:tc>
      </w:tr>
      <w:tr w:rsidR="00AE46B2" w:rsidRPr="00CF7275" w14:paraId="637005A3"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13A660A7" w14:textId="77777777" w:rsidR="00AE46B2" w:rsidRPr="00CF7275" w:rsidRDefault="00AE46B2" w:rsidP="00622AE2">
            <w:pPr>
              <w:rPr>
                <w:sz w:val="20"/>
                <w:szCs w:val="20"/>
              </w:rPr>
            </w:pPr>
            <w:r>
              <w:rPr>
                <w:sz w:val="20"/>
                <w:szCs w:val="20"/>
              </w:rPr>
              <w:t>Opleiding</w:t>
            </w:r>
          </w:p>
        </w:tc>
        <w:sdt>
          <w:sdtPr>
            <w:rPr>
              <w:sz w:val="20"/>
              <w:szCs w:val="20"/>
            </w:rPr>
            <w:alias w:val="Opleiding"/>
            <w:tag w:val="Opleiding"/>
            <w:id w:val="-517386540"/>
            <w:comboBox>
              <w:listItem w:value="Kies een item."/>
              <w:listItem w:displayText="Agro- en biotechnologie" w:value="Agro- en biotechnologie"/>
              <w:listItem w:displayText="Bedrijfsmanagement" w:value="Bedrijfsmanagement"/>
              <w:listItem w:displayText="Biomedische laboratoriumtechnologie" w:value="Biomedische laboratoriumtechnologie"/>
              <w:listItem w:displayText="Chemie" w:value="Chemie"/>
              <w:listItem w:displayText="Elektromechanica" w:value="Elektromechanica"/>
              <w:listItem w:displayText="Ergotherapie" w:value="Ergotherapie"/>
              <w:listItem w:displayText="Houttechnologie" w:value="Houttechnologie"/>
              <w:listItem w:displayText="Kleuteronderwijs" w:value="Kleuteronderwijs"/>
              <w:listItem w:displayText="Lager onderwijs" w:value="Lager onderwijs"/>
              <w:listItem w:displayText="Logopedie en audiologie" w:value="Logopedie en audiologie"/>
              <w:listItem w:displayText="Modetechnologie" w:value="Modetechnologie"/>
              <w:listItem w:displayText="Office management" w:value="Office management"/>
              <w:listItem w:displayText="Orthopedagogie" w:value="Orthopedagogie"/>
              <w:listItem w:displayText="Retailmanagement" w:value="Retailmanagement"/>
              <w:listItem w:displayText="Secundair onderwijs" w:value="Secundair onderwijs"/>
              <w:listItem w:displayText="Sociaal werk" w:value="Sociaal werk"/>
              <w:listItem w:displayText="Textieltechnologie" w:value="Textieltechnologie"/>
              <w:listItem w:displayText="Toegepaste informatica" w:value="Toegepaste informatica"/>
              <w:listItem w:displayText="Vastgoed" w:value="Vastgoed"/>
              <w:listItem w:displayText="Verpleegkunde" w:value="Verpleegkunde"/>
              <w:listItem w:displayText="Voedings- en dieetkunde" w:value="Voedings- en dieetkunde"/>
              <w:listItem w:displayText="Graduaat - Accounting administration" w:value="Graduaat - Accounting administration"/>
              <w:listItem w:displayText="Graduaat - Biotechnologie" w:value="Graduaat - Biotechnologie"/>
              <w:listItem w:displayText="Graduaat - Bouwkundig tekenen" w:value="Graduaat - Bouwkundig tekenen"/>
              <w:listItem w:displayText="Graduaat - Educatieve graduaatsopleiding" w:value="Graduaat - Educatieve graduaatsopleiding"/>
              <w:listItem w:displayText="Graduaat - Elektromechanische systemen" w:value="Graduaat - Elektromechanische systemen"/>
              <w:listItem w:displayText="Graduaat - HVAC-systemen" w:value="Graduaat - HVAC-systemen"/>
              <w:listItem w:displayText="Graduaat - Juridisch-administratieve ondersteuning" w:value="Graduaat - Juridisch-administratieve ondersteuning"/>
              <w:listItem w:displayText="Graduaat - Marketing- en communicatiesupport" w:value="Graduaat - Marketing- en communicatiesupport"/>
              <w:listItem w:displayText="Graduaat - Productiebeheer" w:value="Graduaat - Productiebeheer"/>
              <w:listItem w:displayText="Graduaat - Programmeren" w:value="Graduaat - Programmeren"/>
              <w:listItem w:displayText="Graduaat - Systemen en netwerken" w:value="Graduaat - Systemen en netwerken"/>
              <w:listItem w:displayText="Graduaat - Verpleegkunde" w:value="Graduaat - Verpleegkunde"/>
              <w:listItem w:displayText="Graduaat - Werforganisatie" w:value="Graduaat - Werforganisatie"/>
              <w:listItem w:displayText="Graduaat - Winkelmanagement" w:value="Graduaat - Winkelmanagement"/>
            </w:comboBox>
          </w:sdtPr>
          <w:sdtEndPr/>
          <w:sdtContent>
            <w:tc>
              <w:tcPr>
                <w:tcW w:w="2327" w:type="pct"/>
                <w:gridSpan w:val="2"/>
                <w:tcBorders>
                  <w:top w:val="nil"/>
                  <w:left w:val="nil"/>
                  <w:bottom w:val="nil"/>
                  <w:right w:val="nil"/>
                </w:tcBorders>
                <w:shd w:val="clear" w:color="auto" w:fill="FFFFFF" w:themeFill="background1"/>
                <w:vAlign w:val="center"/>
              </w:tcPr>
              <w:p w14:paraId="70D69F3C" w14:textId="77777777" w:rsidR="00AE46B2" w:rsidRPr="00CF7275" w:rsidRDefault="00AE46B2" w:rsidP="00622AE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Toegepaste informatica</w:t>
                </w:r>
              </w:p>
            </w:tc>
          </w:sdtContent>
        </w:sdt>
        <w:tc>
          <w:tcPr>
            <w:tcW w:w="1509" w:type="pct"/>
            <w:gridSpan w:val="2"/>
            <w:tcBorders>
              <w:top w:val="nil"/>
              <w:left w:val="nil"/>
              <w:bottom w:val="nil"/>
            </w:tcBorders>
            <w:shd w:val="clear" w:color="auto" w:fill="FFFFFF" w:themeFill="background1"/>
            <w:vAlign w:val="center"/>
          </w:tcPr>
          <w:p w14:paraId="74A7C651" w14:textId="77777777" w:rsidR="00AE46B2" w:rsidRPr="002C08D2" w:rsidRDefault="00AE46B2" w:rsidP="00622AE2">
            <w:pPr>
              <w:cnfStyle w:val="000000000000" w:firstRow="0" w:lastRow="0" w:firstColumn="0" w:lastColumn="0" w:oddVBand="0" w:evenVBand="0" w:oddHBand="0" w:evenHBand="0" w:firstRowFirstColumn="0" w:firstRowLastColumn="0" w:lastRowFirstColumn="0" w:lastRowLastColumn="0"/>
              <w:rPr>
                <w:b/>
                <w:sz w:val="20"/>
                <w:szCs w:val="20"/>
              </w:rPr>
            </w:pPr>
            <w:r w:rsidRPr="002C08D2">
              <w:rPr>
                <w:b/>
                <w:sz w:val="20"/>
                <w:szCs w:val="20"/>
              </w:rPr>
              <w:t xml:space="preserve">Jaar </w:t>
            </w:r>
            <w:r>
              <w:rPr>
                <w:b/>
                <w:sz w:val="20"/>
                <w:szCs w:val="20"/>
              </w:rPr>
              <w:t xml:space="preserve"> </w:t>
            </w:r>
            <w:sdt>
              <w:sdtPr>
                <w:rPr>
                  <w:sz w:val="20"/>
                  <w:szCs w:val="20"/>
                </w:rPr>
                <w:alias w:val="Jaar"/>
                <w:tag w:val="Jaar"/>
                <w:id w:val="-1814170085"/>
                <w15:appearance w15:val="hidden"/>
              </w:sdtPr>
              <w:sdtEndPr/>
              <w:sdtContent>
                <w:r>
                  <w:rPr>
                    <w:sz w:val="20"/>
                    <w:szCs w:val="20"/>
                  </w:rPr>
                  <w:t>1 TI / 1 TILE</w:t>
                </w:r>
              </w:sdtContent>
            </w:sdt>
          </w:p>
        </w:tc>
      </w:tr>
      <w:tr w:rsidR="00AE46B2" w:rsidRPr="00CF7275" w14:paraId="476AA531"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5B9533ED" w14:textId="77777777" w:rsidR="00AE46B2" w:rsidRPr="00CF7275" w:rsidRDefault="00AE46B2" w:rsidP="00622AE2">
            <w:pPr>
              <w:rPr>
                <w:sz w:val="20"/>
                <w:szCs w:val="20"/>
              </w:rPr>
            </w:pPr>
            <w:r>
              <w:rPr>
                <w:sz w:val="20"/>
                <w:szCs w:val="20"/>
              </w:rPr>
              <w:t>Afstudeerrichting</w:t>
            </w:r>
          </w:p>
        </w:tc>
        <w:sdt>
          <w:sdtPr>
            <w:rPr>
              <w:sz w:val="20"/>
              <w:szCs w:val="20"/>
            </w:rPr>
            <w:alias w:val="Afstudeerrichting"/>
            <w:tag w:val="Afstudeerrichting"/>
            <w:id w:val="-892265639"/>
          </w:sdtPr>
          <w:sdtEndPr/>
          <w:sdtContent>
            <w:tc>
              <w:tcPr>
                <w:tcW w:w="3836" w:type="pct"/>
                <w:gridSpan w:val="4"/>
                <w:tcBorders>
                  <w:top w:val="nil"/>
                  <w:left w:val="nil"/>
                  <w:bottom w:val="nil"/>
                </w:tcBorders>
                <w:vAlign w:val="center"/>
              </w:tcPr>
              <w:p w14:paraId="05F5F2A7" w14:textId="77777777" w:rsidR="00AE46B2" w:rsidRPr="00827C09" w:rsidRDefault="00AE46B2" w:rsidP="00622AE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sdtContent>
        </w:sdt>
      </w:tr>
      <w:tr w:rsidR="00AE46B2" w:rsidRPr="00CF7275" w14:paraId="402ABB29"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61502F4D" w14:textId="77777777" w:rsidR="00AE46B2" w:rsidRPr="00CF7275" w:rsidRDefault="00AE46B2" w:rsidP="00622AE2">
            <w:pPr>
              <w:rPr>
                <w:sz w:val="20"/>
                <w:szCs w:val="20"/>
              </w:rPr>
            </w:pPr>
            <w:r>
              <w:rPr>
                <w:sz w:val="20"/>
                <w:szCs w:val="20"/>
              </w:rPr>
              <w:t>Opleidingsonderdeel</w:t>
            </w:r>
          </w:p>
        </w:tc>
        <w:tc>
          <w:tcPr>
            <w:tcW w:w="3836" w:type="pct"/>
            <w:gridSpan w:val="4"/>
            <w:tcBorders>
              <w:top w:val="nil"/>
              <w:left w:val="nil"/>
              <w:bottom w:val="nil"/>
            </w:tcBorders>
            <w:vAlign w:val="center"/>
          </w:tcPr>
          <w:sdt>
            <w:sdtPr>
              <w:rPr>
                <w:sz w:val="20"/>
                <w:szCs w:val="20"/>
              </w:rPr>
              <w:alias w:val="Opleidingsonderdeel"/>
              <w:tag w:val="Opleidingsonderdeel"/>
              <w:id w:val="149107394"/>
            </w:sdtPr>
            <w:sdtEndPr/>
            <w:sdtContent>
              <w:p w14:paraId="5C338964" w14:textId="77777777" w:rsidR="00AE46B2" w:rsidRPr="00CF7275" w:rsidRDefault="00AE46B2" w:rsidP="00622AE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OO Programmeren II</w:t>
                </w:r>
              </w:p>
            </w:sdtContent>
          </w:sdt>
        </w:tc>
      </w:tr>
      <w:tr w:rsidR="00AE46B2" w:rsidRPr="00CF7275" w14:paraId="48F6A205"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425AFB12" w14:textId="77777777" w:rsidR="00AE46B2" w:rsidRPr="00FA7956" w:rsidRDefault="00AE46B2" w:rsidP="00622AE2">
            <w:r w:rsidRPr="00FA7956">
              <w:t>Lesgever(s)</w:t>
            </w:r>
          </w:p>
        </w:tc>
        <w:sdt>
          <w:sdtPr>
            <w:alias w:val="Lesgever(s)"/>
            <w:tag w:val="Lesgever(s)"/>
            <w:id w:val="-1617758765"/>
          </w:sdtPr>
          <w:sdtEndPr/>
          <w:sdtContent>
            <w:tc>
              <w:tcPr>
                <w:tcW w:w="3836" w:type="pct"/>
                <w:gridSpan w:val="4"/>
                <w:tcBorders>
                  <w:top w:val="nil"/>
                  <w:left w:val="nil"/>
                  <w:bottom w:val="nil"/>
                </w:tcBorders>
                <w:vAlign w:val="center"/>
              </w:tcPr>
              <w:p w14:paraId="14C5B838" w14:textId="77777777" w:rsidR="00622AE2" w:rsidRPr="00463392" w:rsidRDefault="00AE46B2" w:rsidP="00622AE2">
                <w:pPr>
                  <w:cnfStyle w:val="000000100000" w:firstRow="0" w:lastRow="0" w:firstColumn="0" w:lastColumn="0" w:oddVBand="0" w:evenVBand="0" w:oddHBand="1" w:evenHBand="0" w:firstRowFirstColumn="0" w:firstRowLastColumn="0" w:lastRowFirstColumn="0" w:lastRowLastColumn="0"/>
                  <w:rPr>
                    <w:sz w:val="20"/>
                    <w:szCs w:val="20"/>
                    <w:lang w:val="fr-FR"/>
                  </w:rPr>
                </w:pPr>
                <w:r w:rsidRPr="00463392">
                  <w:rPr>
                    <w:sz w:val="20"/>
                    <w:szCs w:val="20"/>
                    <w:lang w:val="fr-FR"/>
                  </w:rPr>
                  <w:t xml:space="preserve">L. Lewyllie, A. Pierreux, H. Roobrouck, L. Stroobant, </w:t>
                </w:r>
              </w:p>
              <w:p w14:paraId="375EBFF3" w14:textId="6306BE77" w:rsidR="00AE46B2" w:rsidRPr="00FA7956" w:rsidRDefault="00AE46B2" w:rsidP="00622AE2">
                <w:pPr>
                  <w:cnfStyle w:val="000000100000" w:firstRow="0" w:lastRow="0" w:firstColumn="0" w:lastColumn="0" w:oddVBand="0" w:evenVBand="0" w:oddHBand="1" w:evenHBand="0" w:firstRowFirstColumn="0" w:firstRowLastColumn="0" w:lastRowFirstColumn="0" w:lastRowLastColumn="0"/>
                </w:pPr>
                <w:r w:rsidRPr="00FA7956">
                  <w:rPr>
                    <w:sz w:val="20"/>
                    <w:szCs w:val="20"/>
                  </w:rPr>
                  <w:t>S. Vandermeersch,  L. Vuyge</w:t>
                </w:r>
              </w:p>
            </w:tc>
          </w:sdtContent>
        </w:sdt>
      </w:tr>
      <w:tr w:rsidR="00AE46B2" w:rsidRPr="00CF7275" w14:paraId="3B02A166" w14:textId="77777777" w:rsidTr="006571AE">
        <w:trPr>
          <w:trHeight w:val="284"/>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38B2845D" w14:textId="77777777" w:rsidR="00AE46B2" w:rsidRDefault="00AE46B2" w:rsidP="006571AE">
            <w:pPr>
              <w:rPr>
                <w:sz w:val="20"/>
                <w:szCs w:val="20"/>
              </w:rPr>
            </w:pPr>
          </w:p>
        </w:tc>
        <w:tc>
          <w:tcPr>
            <w:tcW w:w="3836" w:type="pct"/>
            <w:gridSpan w:val="4"/>
            <w:tcBorders>
              <w:top w:val="nil"/>
              <w:left w:val="nil"/>
              <w:bottom w:val="nil"/>
            </w:tcBorders>
            <w:vAlign w:val="bottom"/>
          </w:tcPr>
          <w:p w14:paraId="338CC8DD" w14:textId="77777777" w:rsidR="00AE46B2" w:rsidRPr="007A22A3" w:rsidRDefault="00AE46B2" w:rsidP="006571AE">
            <w:pPr>
              <w:cnfStyle w:val="000000000000" w:firstRow="0" w:lastRow="0" w:firstColumn="0" w:lastColumn="0" w:oddVBand="0" w:evenVBand="0" w:oddHBand="0" w:evenHBand="0" w:firstRowFirstColumn="0" w:firstRowLastColumn="0" w:lastRowFirstColumn="0" w:lastRowLastColumn="0"/>
              <w:rPr>
                <w:color w:val="D0CECE" w:themeColor="background2" w:themeShade="E6"/>
                <w:sz w:val="20"/>
                <w:szCs w:val="20"/>
              </w:rPr>
            </w:pPr>
          </w:p>
        </w:tc>
      </w:tr>
      <w:tr w:rsidR="00AE46B2" w:rsidRPr="00CF7275" w14:paraId="6099F5D6" w14:textId="77777777" w:rsidTr="006571A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3781" w:type="pct"/>
            <w:gridSpan w:val="4"/>
            <w:tcBorders>
              <w:top w:val="nil"/>
              <w:bottom w:val="nil"/>
              <w:right w:val="single" w:sz="18" w:space="0" w:color="auto"/>
            </w:tcBorders>
            <w:vAlign w:val="center"/>
          </w:tcPr>
          <w:p w14:paraId="6EF69B19" w14:textId="77777777" w:rsidR="00AE46B2" w:rsidRDefault="00AE46B2" w:rsidP="006571AE">
            <w:pPr>
              <w:jc w:val="center"/>
              <w:rPr>
                <w:sz w:val="20"/>
                <w:szCs w:val="20"/>
              </w:rPr>
            </w:pPr>
          </w:p>
        </w:tc>
        <w:tc>
          <w:tcPr>
            <w:tcW w:w="1219" w:type="pct"/>
            <w:tcBorders>
              <w:top w:val="single" w:sz="18" w:space="0" w:color="auto"/>
              <w:left w:val="single" w:sz="18" w:space="0" w:color="auto"/>
              <w:bottom w:val="single" w:sz="18" w:space="0" w:color="auto"/>
              <w:right w:val="single" w:sz="18" w:space="0" w:color="auto"/>
            </w:tcBorders>
            <w:shd w:val="clear" w:color="auto" w:fill="F2F2F2" w:themeFill="background1" w:themeFillShade="F2"/>
            <w:tcMar>
              <w:top w:w="113" w:type="dxa"/>
            </w:tcMar>
            <w:vAlign w:val="center"/>
          </w:tcPr>
          <w:p w14:paraId="05A8EE25" w14:textId="77777777" w:rsidR="00AE46B2" w:rsidRDefault="00AE46B2" w:rsidP="006571AE">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F61337">
              <w:rPr>
                <w:b/>
                <w:sz w:val="20"/>
                <w:szCs w:val="20"/>
              </w:rPr>
              <w:t>Behaald resultaat</w:t>
            </w:r>
          </w:p>
          <w:p w14:paraId="3CC4AFD3" w14:textId="77777777" w:rsidR="00AE46B2" w:rsidRPr="00F61337" w:rsidRDefault="00AE46B2" w:rsidP="006571AE">
            <w:pPr>
              <w:spacing w:line="360" w:lineRule="auto"/>
              <w:jc w:val="center"/>
              <w:cnfStyle w:val="000000100000" w:firstRow="0" w:lastRow="0" w:firstColumn="0" w:lastColumn="0" w:oddVBand="0" w:evenVBand="0" w:oddHBand="1" w:evenHBand="0" w:firstRowFirstColumn="0" w:firstRowLastColumn="0" w:lastRowFirstColumn="0" w:lastRowLastColumn="0"/>
              <w:rPr>
                <w:b/>
                <w:sz w:val="48"/>
                <w:szCs w:val="48"/>
              </w:rPr>
            </w:pPr>
            <w:r>
              <w:rPr>
                <w:b/>
                <w:sz w:val="48"/>
                <w:szCs w:val="48"/>
              </w:rPr>
              <w:t xml:space="preserve">     </w:t>
            </w:r>
            <w:r w:rsidRPr="00F61337">
              <w:rPr>
                <w:b/>
                <w:sz w:val="48"/>
                <w:szCs w:val="48"/>
              </w:rPr>
              <w:t>/</w:t>
            </w:r>
            <w:r>
              <w:rPr>
                <w:b/>
                <w:sz w:val="48"/>
                <w:szCs w:val="48"/>
              </w:rPr>
              <w:t xml:space="preserve"> </w:t>
            </w:r>
          </w:p>
        </w:tc>
      </w:tr>
    </w:tbl>
    <w:p w14:paraId="0D78F7D3" w14:textId="77777777" w:rsidR="00AE46B2" w:rsidRDefault="00AE46B2" w:rsidP="00AE46B2"/>
    <w:p w14:paraId="74C80E66" w14:textId="77777777" w:rsidR="00AE46B2" w:rsidRPr="0035028F" w:rsidRDefault="000740E9" w:rsidP="00AE46B2">
      <w:pPr>
        <w:rPr>
          <w:sz w:val="20"/>
          <w:szCs w:val="20"/>
        </w:rPr>
      </w:pPr>
      <w:sdt>
        <w:sdtPr>
          <w:rPr>
            <w:rFonts w:cs="Arial"/>
            <w:b/>
            <w:sz w:val="36"/>
            <w:szCs w:val="36"/>
          </w:rPr>
          <w:alias w:val="Wel hulpmiddelen"/>
          <w:tag w:val="Wel hulpmiddelen"/>
          <w:id w:val="-1128085257"/>
          <w14:checkbox>
            <w14:checked w14:val="1"/>
            <w14:checkedState w14:val="2612" w14:font="MS Gothic"/>
            <w14:uncheckedState w14:val="2610" w14:font="MS Gothic"/>
          </w14:checkbox>
        </w:sdtPr>
        <w:sdtEndPr/>
        <w:sdtContent>
          <w:r w:rsidR="00AE46B2" w:rsidRPr="0035028F">
            <w:rPr>
              <w:rFonts w:ascii="MS Gothic" w:eastAsia="MS Gothic" w:hAnsi="MS Gothic" w:cs="Arial" w:hint="eastAsia"/>
              <w:b/>
              <w:sz w:val="36"/>
              <w:szCs w:val="36"/>
            </w:rPr>
            <w:t>☒</w:t>
          </w:r>
        </w:sdtContent>
      </w:sdt>
      <w:r w:rsidR="00AE46B2" w:rsidRPr="0035028F">
        <w:rPr>
          <w:rFonts w:cs="Arial"/>
          <w:b/>
          <w:sz w:val="36"/>
          <w:szCs w:val="36"/>
        </w:rPr>
        <w:t xml:space="preserve"> </w:t>
      </w:r>
      <w:r w:rsidR="00AE46B2" w:rsidRPr="0035028F">
        <w:rPr>
          <w:sz w:val="20"/>
          <w:szCs w:val="20"/>
        </w:rPr>
        <w:t xml:space="preserve">Tijdens het examen mogen deze hulpmiddelen gebruikt worden: </w:t>
      </w:r>
    </w:p>
    <w:sdt>
      <w:sdtPr>
        <w:rPr>
          <w:rFonts w:ascii="Calibri Light" w:eastAsia="Times New Roman" w:hAnsi="Calibri Light" w:cs="Times New Roman"/>
          <w:sz w:val="20"/>
          <w:szCs w:val="20"/>
          <w:lang w:val="nl-NL" w:eastAsia="nl-NL"/>
        </w:rPr>
        <w:alias w:val="Hulpmiddelen"/>
        <w:tag w:val="Hulpmiddelen"/>
        <w:id w:val="1553273662"/>
        <w:placeholder>
          <w:docPart w:val="5D543C4281664D74BE9F525FB1B1F50C"/>
        </w:placeholder>
        <w15:color w:val="FFFF00"/>
      </w:sdtPr>
      <w:sdtEndPr>
        <w:rPr>
          <w:rFonts w:ascii="Arial" w:eastAsiaTheme="minorHAnsi" w:hAnsi="Arial" w:cstheme="minorBidi"/>
          <w:sz w:val="22"/>
          <w:szCs w:val="22"/>
          <w:lang w:val="nl-BE" w:eastAsia="en-US"/>
        </w:rPr>
      </w:sdtEndPr>
      <w:sdtContent>
        <w:p w14:paraId="39DD5A76" w14:textId="77777777" w:rsidR="00AE46B2" w:rsidRPr="0035028F" w:rsidRDefault="00AE46B2" w:rsidP="00AE46B2">
          <w:pPr>
            <w:pStyle w:val="ListParagraph"/>
            <w:numPr>
              <w:ilvl w:val="0"/>
              <w:numId w:val="9"/>
            </w:numPr>
            <w:spacing w:after="0" w:line="240" w:lineRule="auto"/>
            <w:ind w:left="993" w:hanging="284"/>
            <w:rPr>
              <w:rFonts w:cs="Arial"/>
              <w:sz w:val="20"/>
              <w:szCs w:val="20"/>
              <w:lang w:val="en-US"/>
            </w:rPr>
          </w:pPr>
          <w:r w:rsidRPr="0035028F">
            <w:rPr>
              <w:rFonts w:cs="Arial"/>
              <w:sz w:val="20"/>
              <w:szCs w:val="20"/>
              <w:lang w:val="en-US"/>
            </w:rPr>
            <w:t>Java How To Program (Early objects) – 11e editie (of eerder) - Deitel &amp; Deitel Prentice Hall</w:t>
          </w:r>
        </w:p>
        <w:p w14:paraId="7BE440FF" w14:textId="77777777" w:rsidR="00AE46B2" w:rsidRPr="0035028F" w:rsidRDefault="00AE46B2" w:rsidP="00AE46B2">
          <w:pPr>
            <w:pStyle w:val="ListParagraph"/>
            <w:numPr>
              <w:ilvl w:val="0"/>
              <w:numId w:val="9"/>
            </w:numPr>
            <w:spacing w:after="0" w:line="240" w:lineRule="auto"/>
            <w:ind w:left="993" w:hanging="284"/>
            <w:rPr>
              <w:rFonts w:cs="Arial"/>
              <w:sz w:val="20"/>
              <w:szCs w:val="20"/>
              <w:lang w:val="en-US"/>
            </w:rPr>
          </w:pPr>
          <w:r w:rsidRPr="0035028F">
            <w:rPr>
              <w:rFonts w:cs="Arial"/>
              <w:sz w:val="20"/>
              <w:szCs w:val="20"/>
            </w:rPr>
            <w:t xml:space="preserve">API-documentatie: </w:t>
          </w:r>
        </w:p>
        <w:p w14:paraId="7E9E788F" w14:textId="77777777" w:rsidR="00AE46B2" w:rsidRPr="0035028F" w:rsidRDefault="000740E9" w:rsidP="00AE46B2">
          <w:pPr>
            <w:ind w:left="2124"/>
            <w:rPr>
              <w:rStyle w:val="Hyperlink"/>
              <w:sz w:val="20"/>
              <w:szCs w:val="20"/>
              <w:lang w:val="en-US"/>
            </w:rPr>
          </w:pPr>
          <w:hyperlink r:id="rId11" w:history="1">
            <w:r w:rsidR="00AE46B2" w:rsidRPr="0035028F">
              <w:rPr>
                <w:rStyle w:val="Hyperlink"/>
                <w:sz w:val="20"/>
                <w:szCs w:val="20"/>
                <w:lang w:val="en-US"/>
              </w:rPr>
              <w:t>https://docs.oracle.com/en/java/javase/11/docs/api/index.html</w:t>
            </w:r>
          </w:hyperlink>
          <w:r w:rsidR="00AE46B2" w:rsidRPr="0035028F">
            <w:rPr>
              <w:sz w:val="20"/>
              <w:szCs w:val="20"/>
              <w:lang w:val="en-US"/>
            </w:rPr>
            <w:br/>
          </w:r>
          <w:hyperlink r:id="rId12" w:tgtFrame="about:blank" w:history="1">
            <w:r w:rsidR="00AE46B2" w:rsidRPr="0035028F">
              <w:rPr>
                <w:rStyle w:val="Hyperlink"/>
                <w:sz w:val="20"/>
                <w:szCs w:val="20"/>
                <w:lang w:val="en-US"/>
              </w:rPr>
              <w:t>https://openjfx.io/javadoc/11/</w:t>
            </w:r>
          </w:hyperlink>
        </w:p>
        <w:p w14:paraId="03BED9FD" w14:textId="792C9657" w:rsidR="00AE46B2" w:rsidRPr="00AE46B2" w:rsidRDefault="00AE46B2" w:rsidP="00AE46B2">
          <w:pPr>
            <w:pStyle w:val="ListParagraph"/>
            <w:numPr>
              <w:ilvl w:val="0"/>
              <w:numId w:val="10"/>
            </w:numPr>
            <w:spacing w:after="0" w:line="240" w:lineRule="auto"/>
            <w:rPr>
              <w:rFonts w:cs="Arial"/>
              <w:sz w:val="20"/>
              <w:szCs w:val="20"/>
            </w:rPr>
          </w:pPr>
          <w:r w:rsidRPr="0035028F">
            <w:rPr>
              <w:rFonts w:cs="Arial"/>
              <w:sz w:val="20"/>
              <w:szCs w:val="20"/>
            </w:rPr>
            <w:t>Ter beschikking gestelde startprojecten</w:t>
          </w:r>
        </w:p>
      </w:sdtContent>
    </w:sdt>
    <w:p w14:paraId="4BBD6E1D" w14:textId="77777777" w:rsidR="00AE46B2" w:rsidRPr="0035028F" w:rsidRDefault="00AE46B2" w:rsidP="00AE46B2">
      <w:pPr>
        <w:rPr>
          <w:sz w:val="20"/>
          <w:szCs w:val="20"/>
        </w:rPr>
      </w:pPr>
    </w:p>
    <w:tbl>
      <w:tblPr>
        <w:tblStyle w:val="ListTable3"/>
        <w:tblW w:w="4994" w:type="pct"/>
        <w:tblBorders>
          <w:top w:val="none" w:sz="0" w:space="0" w:color="auto"/>
          <w:left w:val="none" w:sz="0" w:space="0" w:color="auto"/>
          <w:bottom w:val="none" w:sz="0" w:space="0" w:color="auto"/>
          <w:right w:val="none" w:sz="0" w:space="0" w:color="auto"/>
          <w:insideH w:val="single" w:sz="8" w:space="0" w:color="16B0A5" w:themeColor="accent6"/>
        </w:tblBorders>
        <w:tblLook w:val="04A0" w:firstRow="1" w:lastRow="0" w:firstColumn="1" w:lastColumn="0" w:noHBand="0" w:noVBand="1"/>
      </w:tblPr>
      <w:tblGrid>
        <w:gridCol w:w="9734"/>
      </w:tblGrid>
      <w:tr w:rsidR="00AE46B2" w:rsidRPr="0035028F" w14:paraId="6435DFD6" w14:textId="77777777" w:rsidTr="006571AE">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000" w:type="pct"/>
            <w:tcBorders>
              <w:top w:val="nil"/>
            </w:tcBorders>
            <w:vAlign w:val="center"/>
          </w:tcPr>
          <w:p w14:paraId="3D363902" w14:textId="77777777" w:rsidR="00AE46B2" w:rsidRPr="0035028F" w:rsidRDefault="00AE46B2" w:rsidP="006571AE">
            <w:pPr>
              <w:rPr>
                <w:b w:val="0"/>
                <w:bCs w:val="0"/>
                <w:sz w:val="20"/>
                <w:szCs w:val="20"/>
              </w:rPr>
            </w:pPr>
            <w:r w:rsidRPr="0035028F">
              <w:rPr>
                <w:sz w:val="20"/>
                <w:szCs w:val="20"/>
              </w:rPr>
              <w:t>Algemene richtlijnen</w:t>
            </w:r>
          </w:p>
        </w:tc>
      </w:tr>
      <w:tr w:rsidR="00AE46B2" w:rsidRPr="0035028F" w14:paraId="7B14927C"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nil"/>
              <w:bottom w:val="single" w:sz="2" w:space="0" w:color="auto"/>
            </w:tcBorders>
            <w:tcMar>
              <w:top w:w="113" w:type="dxa"/>
              <w:bottom w:w="113" w:type="dxa"/>
            </w:tcMar>
            <w:vAlign w:val="center"/>
          </w:tcPr>
          <w:p w14:paraId="01D8F3FB" w14:textId="77777777" w:rsidR="00AE46B2" w:rsidRPr="0035028F" w:rsidRDefault="00AE46B2" w:rsidP="006571AE">
            <w:pPr>
              <w:spacing w:line="276" w:lineRule="auto"/>
              <w:rPr>
                <w:sz w:val="20"/>
                <w:szCs w:val="20"/>
              </w:rPr>
            </w:pPr>
            <w:r w:rsidRPr="0035028F">
              <w:rPr>
                <w:b w:val="0"/>
                <w:sz w:val="20"/>
                <w:szCs w:val="20"/>
              </w:rPr>
              <w:t>Vul het kader bovenaan in</w:t>
            </w:r>
            <w:r>
              <w:rPr>
                <w:b w:val="0"/>
                <w:sz w:val="20"/>
                <w:szCs w:val="20"/>
              </w:rPr>
              <w:t xml:space="preserve"> (enkel voor het antwoordformulier)</w:t>
            </w:r>
            <w:r w:rsidRPr="0035028F">
              <w:rPr>
                <w:b w:val="0"/>
                <w:sz w:val="20"/>
                <w:szCs w:val="20"/>
              </w:rPr>
              <w:t>.</w:t>
            </w:r>
          </w:p>
        </w:tc>
      </w:tr>
      <w:tr w:rsidR="00AE46B2" w:rsidRPr="0035028F" w14:paraId="7BE00EA4" w14:textId="77777777" w:rsidTr="006571AE">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5F44A8FE" w14:textId="77777777" w:rsidR="00AE46B2" w:rsidRDefault="00AE46B2" w:rsidP="006571AE">
            <w:pPr>
              <w:spacing w:line="276" w:lineRule="auto"/>
              <w:rPr>
                <w:b w:val="0"/>
                <w:bCs w:val="0"/>
                <w:sz w:val="20"/>
                <w:szCs w:val="20"/>
              </w:rPr>
            </w:pPr>
            <w:r w:rsidRPr="0035028F">
              <w:rPr>
                <w:sz w:val="20"/>
                <w:szCs w:val="20"/>
              </w:rPr>
              <w:t>Je vindt de examenvrag</w:t>
            </w:r>
            <w:r>
              <w:rPr>
                <w:sz w:val="20"/>
                <w:szCs w:val="20"/>
              </w:rPr>
              <w:t>en</w:t>
            </w:r>
            <w:r w:rsidRPr="0035028F">
              <w:rPr>
                <w:sz w:val="20"/>
                <w:szCs w:val="20"/>
              </w:rPr>
              <w:t xml:space="preserve"> </w:t>
            </w:r>
            <w:r>
              <w:rPr>
                <w:sz w:val="20"/>
                <w:szCs w:val="20"/>
              </w:rPr>
              <w:t>in het opdrachtformulier</w:t>
            </w:r>
            <w:r w:rsidRPr="0035028F">
              <w:rPr>
                <w:sz w:val="20"/>
                <w:szCs w:val="20"/>
              </w:rPr>
              <w:t xml:space="preserve">. Beantwoord de vragen op </w:t>
            </w:r>
            <w:r>
              <w:rPr>
                <w:sz w:val="20"/>
                <w:szCs w:val="20"/>
              </w:rPr>
              <w:t>het aparte antwoordformulier</w:t>
            </w:r>
            <w:r w:rsidRPr="0035028F">
              <w:rPr>
                <w:sz w:val="20"/>
                <w:szCs w:val="20"/>
              </w:rPr>
              <w:t xml:space="preserve">. </w:t>
            </w:r>
            <w:r>
              <w:rPr>
                <w:sz w:val="20"/>
                <w:szCs w:val="20"/>
              </w:rPr>
              <w:t>Volg hierbij de lay-out van dit antwoordformulier</w:t>
            </w:r>
            <w:r w:rsidRPr="0035028F">
              <w:rPr>
                <w:sz w:val="20"/>
                <w:szCs w:val="20"/>
              </w:rPr>
              <w:t xml:space="preserve">. </w:t>
            </w:r>
          </w:p>
          <w:p w14:paraId="6813F21C" w14:textId="77777777" w:rsidR="00AE46B2" w:rsidRDefault="00AE46B2" w:rsidP="006571AE">
            <w:pPr>
              <w:spacing w:line="276" w:lineRule="auto"/>
              <w:rPr>
                <w:b w:val="0"/>
                <w:bCs w:val="0"/>
                <w:sz w:val="20"/>
                <w:szCs w:val="20"/>
              </w:rPr>
            </w:pPr>
          </w:p>
          <w:p w14:paraId="603C1435" w14:textId="77777777" w:rsidR="00AE46B2" w:rsidRPr="0035028F" w:rsidRDefault="00AE46B2" w:rsidP="006571AE">
            <w:pPr>
              <w:spacing w:line="276" w:lineRule="auto"/>
              <w:rPr>
                <w:b w:val="0"/>
                <w:bCs w:val="0"/>
                <w:sz w:val="20"/>
                <w:szCs w:val="20"/>
              </w:rPr>
            </w:pPr>
            <w:r>
              <w:rPr>
                <w:sz w:val="20"/>
                <w:szCs w:val="20"/>
              </w:rPr>
              <w:t>Lees voor de start aandachtig de aandachtspunten op volgende pagina!</w:t>
            </w:r>
          </w:p>
        </w:tc>
      </w:tr>
      <w:tr w:rsidR="00AE46B2" w:rsidRPr="0035028F" w14:paraId="2926A360"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5D9E9E2A" w14:textId="77777777" w:rsidR="00AE46B2" w:rsidRPr="0035028F" w:rsidRDefault="00AE46B2" w:rsidP="006571AE">
            <w:pPr>
              <w:spacing w:line="276" w:lineRule="auto"/>
              <w:rPr>
                <w:sz w:val="20"/>
                <w:szCs w:val="20"/>
              </w:rPr>
            </w:pPr>
            <w:r w:rsidRPr="0035028F">
              <w:rPr>
                <w:b w:val="0"/>
                <w:sz w:val="20"/>
                <w:szCs w:val="20"/>
              </w:rPr>
              <w:t xml:space="preserve">Heb je individuele onderwijs- en examenmaatregelen, noteer dan </w:t>
            </w:r>
            <w:r>
              <w:rPr>
                <w:b w:val="0"/>
                <w:sz w:val="20"/>
                <w:szCs w:val="20"/>
              </w:rPr>
              <w:t xml:space="preserve">na je naam en voornaam in het kader bovenaan tussen haakjes </w:t>
            </w:r>
            <w:r w:rsidRPr="0035028F">
              <w:rPr>
                <w:b w:val="0"/>
                <w:sz w:val="20"/>
                <w:szCs w:val="20"/>
              </w:rPr>
              <w:t>‘IOEM’ (afkorting voor individuele onderwijs- en examenmaatregelen).</w:t>
            </w:r>
          </w:p>
        </w:tc>
      </w:tr>
      <w:tr w:rsidR="00AE46B2" w:rsidRPr="0035028F" w14:paraId="3EC9FCC9" w14:textId="77777777" w:rsidTr="006571AE">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nil"/>
            </w:tcBorders>
            <w:tcMar>
              <w:top w:w="113" w:type="dxa"/>
              <w:bottom w:w="113" w:type="dxa"/>
            </w:tcMar>
            <w:vAlign w:val="center"/>
          </w:tcPr>
          <w:p w14:paraId="4A5665DA" w14:textId="77777777" w:rsidR="00AE46B2" w:rsidRPr="0042325B" w:rsidRDefault="00AE46B2" w:rsidP="006571AE">
            <w:pPr>
              <w:spacing w:line="276" w:lineRule="auto"/>
              <w:rPr>
                <w:bCs w:val="0"/>
                <w:sz w:val="20"/>
                <w:szCs w:val="20"/>
              </w:rPr>
            </w:pPr>
            <w:r w:rsidRPr="0042325B">
              <w:rPr>
                <w:bCs w:val="0"/>
                <w:sz w:val="20"/>
                <w:szCs w:val="20"/>
              </w:rPr>
              <w:t>Je mag geen enkele vorm van communicatie – noch offline noch online – gebruiken tijdens dit examen, tenzij anders aangegeven in de exameninstructies. Mobiele telefoons, smartwatches en dergelijke moeten uitgeschakeld zijn (niet op stil, trillen, vliegtuigstand, …). Ze mogen tijdens het examen ook niet gebruikt worden om de tijd te raadplegen. Het niet volgen van de gedragscode wordt gesanctioneerd als examenfraude.</w:t>
            </w:r>
          </w:p>
          <w:p w14:paraId="6F8E3D13" w14:textId="77777777" w:rsidR="00AE46B2" w:rsidRPr="0035028F" w:rsidRDefault="00AE46B2" w:rsidP="006571AE">
            <w:pPr>
              <w:spacing w:line="276" w:lineRule="auto"/>
              <w:rPr>
                <w:sz w:val="20"/>
                <w:szCs w:val="20"/>
              </w:rPr>
            </w:pPr>
          </w:p>
        </w:tc>
      </w:tr>
    </w:tbl>
    <w:p w14:paraId="747E342A" w14:textId="77777777" w:rsidR="009E1664" w:rsidRDefault="009E1664" w:rsidP="009E1664">
      <w:pPr>
        <w:rPr>
          <w:b/>
          <w:sz w:val="20"/>
          <w:szCs w:val="20"/>
          <w:u w:val="single"/>
        </w:rPr>
      </w:pPr>
    </w:p>
    <w:p w14:paraId="783494F9" w14:textId="063E71A8" w:rsidR="0083681F" w:rsidRPr="0083681F" w:rsidRDefault="0083681F" w:rsidP="0083681F">
      <w:pPr>
        <w:rPr>
          <w:b/>
          <w:sz w:val="32"/>
          <w:szCs w:val="32"/>
          <w:u w:val="single"/>
        </w:rPr>
      </w:pPr>
      <w:r w:rsidRPr="0083681F">
        <w:rPr>
          <w:b/>
          <w:sz w:val="32"/>
          <w:szCs w:val="32"/>
          <w:u w:val="single"/>
        </w:rPr>
        <w:lastRenderedPageBreak/>
        <w:t>Kopieer elke klasse naar de juiste plaats (geen imports)</w:t>
      </w:r>
    </w:p>
    <w:p w14:paraId="28217F15" w14:textId="180E508B" w:rsidR="0083681F" w:rsidRPr="005E7726" w:rsidRDefault="0083681F" w:rsidP="0083681F">
      <w:pPr>
        <w:rPr>
          <w:b/>
        </w:rPr>
      </w:pPr>
      <w:r w:rsidRPr="005E7726">
        <w:rPr>
          <w:b/>
        </w:rPr>
        <w:t xml:space="preserve">Vraag 1. </w:t>
      </w:r>
      <w:r>
        <w:rPr>
          <w:b/>
        </w:rPr>
        <w:t>(70 punten)</w:t>
      </w:r>
    </w:p>
    <w:p w14:paraId="2815120F" w14:textId="4288C4F7" w:rsidR="0083681F" w:rsidRDefault="0083681F" w:rsidP="0083681F">
      <w:pPr>
        <w:pStyle w:val="ListParagraph"/>
        <w:numPr>
          <w:ilvl w:val="0"/>
          <w:numId w:val="25"/>
        </w:numPr>
        <w:ind w:left="360"/>
      </w:pPr>
      <w:r>
        <w:t xml:space="preserve"> Interface MilieuBelasting </w:t>
      </w:r>
    </w:p>
    <w:p w14:paraId="7375DF29" w14:textId="77777777" w:rsidR="00C81B59" w:rsidRDefault="00C81B59" w:rsidP="00C81B59">
      <w:pPr>
        <w:pStyle w:val="Code"/>
      </w:pPr>
      <w:r>
        <w:t>package domein;</w:t>
      </w:r>
    </w:p>
    <w:p w14:paraId="0BFF17FE" w14:textId="77777777" w:rsidR="00C81B59" w:rsidRDefault="00C81B59" w:rsidP="00C81B59">
      <w:pPr>
        <w:pStyle w:val="Code"/>
      </w:pPr>
    </w:p>
    <w:p w14:paraId="5448148F" w14:textId="77777777" w:rsidR="00C81B59" w:rsidRDefault="00C81B59" w:rsidP="00C81B59">
      <w:pPr>
        <w:pStyle w:val="Code"/>
      </w:pPr>
      <w:r>
        <w:t>public interface MilieuBelasting {</w:t>
      </w:r>
    </w:p>
    <w:p w14:paraId="6C498F02" w14:textId="77777777" w:rsidR="00C81B59" w:rsidRDefault="00C81B59" w:rsidP="00C81B59">
      <w:pPr>
        <w:pStyle w:val="Code"/>
      </w:pPr>
      <w:r>
        <w:tab/>
        <w:t>public final int MILEUHEFFING_ALLEENSTAANDE = 30;</w:t>
      </w:r>
    </w:p>
    <w:p w14:paraId="5D00307E" w14:textId="77777777" w:rsidR="00C81B59" w:rsidRDefault="00C81B59" w:rsidP="00C81B59">
      <w:pPr>
        <w:pStyle w:val="Code"/>
      </w:pPr>
      <w:r>
        <w:tab/>
        <w:t>public final int MILEUHEFFING_GEZIN = 50;</w:t>
      </w:r>
    </w:p>
    <w:p w14:paraId="6B5139D9" w14:textId="77777777" w:rsidR="00C81B59" w:rsidRDefault="00C81B59" w:rsidP="00C81B59">
      <w:pPr>
        <w:pStyle w:val="Code"/>
      </w:pPr>
    </w:p>
    <w:p w14:paraId="26251F23" w14:textId="77777777" w:rsidR="00C81B59" w:rsidRDefault="00C81B59" w:rsidP="00C81B59">
      <w:pPr>
        <w:pStyle w:val="Code"/>
      </w:pPr>
      <w:r>
        <w:tab/>
        <w:t>int berekenMilieuheffing();</w:t>
      </w:r>
    </w:p>
    <w:p w14:paraId="13F90E33" w14:textId="79284B5E" w:rsidR="0083681F" w:rsidRDefault="00C81B59" w:rsidP="00C81B59">
      <w:pPr>
        <w:pStyle w:val="Code"/>
      </w:pPr>
      <w:r>
        <w:t>}</w:t>
      </w:r>
    </w:p>
    <w:p w14:paraId="4B62A396" w14:textId="69B91CA6" w:rsidR="0083681F" w:rsidRDefault="0083681F" w:rsidP="0083681F">
      <w:pPr>
        <w:pStyle w:val="Code"/>
      </w:pPr>
    </w:p>
    <w:p w14:paraId="7D8CEB9C" w14:textId="77777777" w:rsidR="0083681F" w:rsidRPr="00FF16AA" w:rsidRDefault="0083681F" w:rsidP="0083681F">
      <w:pPr>
        <w:pStyle w:val="Code"/>
      </w:pPr>
    </w:p>
    <w:p w14:paraId="222A9F0A" w14:textId="77777777" w:rsidR="0083681F" w:rsidRPr="00C6603D" w:rsidRDefault="0083681F" w:rsidP="0083681F">
      <w:pPr>
        <w:pStyle w:val="ListParagraph"/>
        <w:numPr>
          <w:ilvl w:val="0"/>
          <w:numId w:val="25"/>
        </w:numPr>
        <w:ind w:left="360"/>
        <w:rPr>
          <w:i/>
        </w:rPr>
      </w:pPr>
      <w:r w:rsidRPr="00837D60">
        <w:t>Klasse</w:t>
      </w:r>
      <w:r>
        <w:t xml:space="preserve"> Boot</w:t>
      </w:r>
    </w:p>
    <w:p w14:paraId="006F15E6" w14:textId="77777777" w:rsidR="00C81B59" w:rsidRDefault="00C81B59" w:rsidP="00C81B59">
      <w:pPr>
        <w:pStyle w:val="Code"/>
      </w:pPr>
      <w:r>
        <w:t>package domein;</w:t>
      </w:r>
    </w:p>
    <w:p w14:paraId="40A7B7F3" w14:textId="77777777" w:rsidR="00C81B59" w:rsidRDefault="00C81B59" w:rsidP="00C81B59">
      <w:pPr>
        <w:pStyle w:val="Code"/>
      </w:pPr>
    </w:p>
    <w:p w14:paraId="7D48C33C" w14:textId="77777777" w:rsidR="00C81B59" w:rsidRDefault="00C81B59" w:rsidP="00C81B59">
      <w:pPr>
        <w:pStyle w:val="Code"/>
      </w:pPr>
      <w:r>
        <w:t>import exceptions.FormaatException;</w:t>
      </w:r>
    </w:p>
    <w:p w14:paraId="6B76D7EB" w14:textId="77777777" w:rsidR="00C81B59" w:rsidRDefault="00C81B59" w:rsidP="00C81B59">
      <w:pPr>
        <w:pStyle w:val="Code"/>
      </w:pPr>
    </w:p>
    <w:p w14:paraId="49464DC7" w14:textId="77777777" w:rsidR="00C81B59" w:rsidRPr="00C81B59" w:rsidRDefault="00C81B59" w:rsidP="00C81B59">
      <w:pPr>
        <w:pStyle w:val="Code"/>
        <w:rPr>
          <w:lang w:val="en-US"/>
        </w:rPr>
      </w:pPr>
      <w:r w:rsidRPr="00C81B59">
        <w:rPr>
          <w:lang w:val="en-US"/>
        </w:rPr>
        <w:t>public class Boot implements Comparable&lt;Boot&gt; {</w:t>
      </w:r>
    </w:p>
    <w:p w14:paraId="2922AB6D" w14:textId="77777777" w:rsidR="00C81B59" w:rsidRPr="00C81B59" w:rsidRDefault="00C81B59" w:rsidP="00C81B59">
      <w:pPr>
        <w:pStyle w:val="Code"/>
        <w:rPr>
          <w:lang w:val="en-US"/>
        </w:rPr>
      </w:pPr>
      <w:r w:rsidRPr="00C81B59">
        <w:rPr>
          <w:lang w:val="en-US"/>
        </w:rPr>
        <w:tab/>
        <w:t>private final String naam;</w:t>
      </w:r>
    </w:p>
    <w:p w14:paraId="32175029" w14:textId="77777777" w:rsidR="00C81B59" w:rsidRPr="00C81B59" w:rsidRDefault="00C81B59" w:rsidP="00C81B59">
      <w:pPr>
        <w:pStyle w:val="Code"/>
        <w:rPr>
          <w:lang w:val="en-US"/>
        </w:rPr>
      </w:pPr>
      <w:r w:rsidRPr="00C81B59">
        <w:rPr>
          <w:lang w:val="en-US"/>
        </w:rPr>
        <w:tab/>
        <w:t>private boolean zeewaardig;</w:t>
      </w:r>
    </w:p>
    <w:p w14:paraId="436B0D63" w14:textId="77777777" w:rsidR="00C81B59" w:rsidRPr="00C81B59" w:rsidRDefault="00C81B59" w:rsidP="00C81B59">
      <w:pPr>
        <w:pStyle w:val="Code"/>
        <w:rPr>
          <w:lang w:val="en-US"/>
        </w:rPr>
      </w:pPr>
      <w:r w:rsidRPr="00C81B59">
        <w:rPr>
          <w:lang w:val="en-US"/>
        </w:rPr>
        <w:tab/>
      </w:r>
    </w:p>
    <w:p w14:paraId="7CED564B" w14:textId="77777777" w:rsidR="00C81B59" w:rsidRPr="00C81B59" w:rsidRDefault="00C81B59" w:rsidP="00C81B59">
      <w:pPr>
        <w:pStyle w:val="Code"/>
        <w:rPr>
          <w:lang w:val="en-US"/>
        </w:rPr>
      </w:pPr>
      <w:r w:rsidRPr="00C81B59">
        <w:rPr>
          <w:lang w:val="en-US"/>
        </w:rPr>
        <w:tab/>
        <w:t>public Boot() throws FormaatException {</w:t>
      </w:r>
    </w:p>
    <w:p w14:paraId="38147874" w14:textId="77777777" w:rsidR="00C81B59" w:rsidRDefault="00C81B59" w:rsidP="00C81B59">
      <w:pPr>
        <w:pStyle w:val="Code"/>
      </w:pPr>
      <w:r w:rsidRPr="00C81B59">
        <w:rPr>
          <w:lang w:val="en-US"/>
        </w:rPr>
        <w:tab/>
      </w:r>
      <w:r w:rsidRPr="00C81B59">
        <w:rPr>
          <w:lang w:val="en-US"/>
        </w:rPr>
        <w:tab/>
      </w:r>
      <w:r>
        <w:t>this("2000_Onbekend", true);</w:t>
      </w:r>
    </w:p>
    <w:p w14:paraId="045DC1B3" w14:textId="77777777" w:rsidR="00C81B59" w:rsidRDefault="00C81B59" w:rsidP="00C81B59">
      <w:pPr>
        <w:pStyle w:val="Code"/>
      </w:pPr>
      <w:r>
        <w:tab/>
        <w:t>}</w:t>
      </w:r>
    </w:p>
    <w:p w14:paraId="1BDCB56A" w14:textId="77777777" w:rsidR="00C81B59" w:rsidRDefault="00C81B59" w:rsidP="00C81B59">
      <w:pPr>
        <w:pStyle w:val="Code"/>
      </w:pPr>
      <w:r>
        <w:tab/>
      </w:r>
    </w:p>
    <w:p w14:paraId="7D285E9F" w14:textId="77777777" w:rsidR="00C81B59" w:rsidRDefault="00C81B59" w:rsidP="00C81B59">
      <w:pPr>
        <w:pStyle w:val="Code"/>
      </w:pPr>
      <w:r>
        <w:tab/>
        <w:t>public Boot(String naam, boolean zeewaardig) throws FormaatException {</w:t>
      </w:r>
    </w:p>
    <w:p w14:paraId="10C30608" w14:textId="77777777" w:rsidR="00C81B59" w:rsidRDefault="00C81B59" w:rsidP="00C81B59">
      <w:pPr>
        <w:pStyle w:val="Code"/>
      </w:pPr>
      <w:r>
        <w:tab/>
      </w:r>
      <w:r>
        <w:tab/>
        <w:t>super();</w:t>
      </w:r>
    </w:p>
    <w:p w14:paraId="24CB1595" w14:textId="77777777" w:rsidR="00C81B59" w:rsidRDefault="00C81B59" w:rsidP="00C81B59">
      <w:pPr>
        <w:pStyle w:val="Code"/>
      </w:pPr>
      <w:r>
        <w:tab/>
      </w:r>
      <w:r>
        <w:tab/>
        <w:t>controleerNaam(naam);</w:t>
      </w:r>
    </w:p>
    <w:p w14:paraId="1E07C335" w14:textId="77777777" w:rsidR="00C81B59" w:rsidRDefault="00C81B59" w:rsidP="00C81B59">
      <w:pPr>
        <w:pStyle w:val="Code"/>
      </w:pPr>
      <w:r>
        <w:tab/>
      </w:r>
      <w:r>
        <w:tab/>
        <w:t>this.naam = naam;</w:t>
      </w:r>
    </w:p>
    <w:p w14:paraId="2AD88612" w14:textId="77777777" w:rsidR="00C81B59" w:rsidRDefault="00C81B59" w:rsidP="00C81B59">
      <w:pPr>
        <w:pStyle w:val="Code"/>
      </w:pPr>
      <w:r>
        <w:tab/>
      </w:r>
      <w:r>
        <w:tab/>
        <w:t>setZeewaardig(zeewaardig);</w:t>
      </w:r>
    </w:p>
    <w:p w14:paraId="4F9C34C2" w14:textId="77777777" w:rsidR="00C81B59" w:rsidRDefault="00C81B59" w:rsidP="00C81B59">
      <w:pPr>
        <w:pStyle w:val="Code"/>
      </w:pPr>
      <w:r>
        <w:tab/>
        <w:t>}</w:t>
      </w:r>
    </w:p>
    <w:p w14:paraId="36A0D69C" w14:textId="77777777" w:rsidR="00C81B59" w:rsidRDefault="00C81B59" w:rsidP="00C81B59">
      <w:pPr>
        <w:pStyle w:val="Code"/>
      </w:pPr>
      <w:r>
        <w:tab/>
      </w:r>
    </w:p>
    <w:p w14:paraId="5355FA3C" w14:textId="77777777" w:rsidR="00C81B59" w:rsidRDefault="00C81B59" w:rsidP="00C81B59">
      <w:pPr>
        <w:pStyle w:val="Code"/>
      </w:pPr>
      <w:r>
        <w:tab/>
        <w:t>private void controleerNaam(String naam) throws FormaatException {</w:t>
      </w:r>
    </w:p>
    <w:p w14:paraId="246DA84A" w14:textId="77777777" w:rsidR="00C81B59" w:rsidRDefault="00C81B59" w:rsidP="00C81B59">
      <w:pPr>
        <w:pStyle w:val="Code"/>
      </w:pPr>
      <w:r>
        <w:tab/>
      </w:r>
      <w:r>
        <w:tab/>
        <w:t>if (naam == null || naam.isEmpty()) {</w:t>
      </w:r>
    </w:p>
    <w:p w14:paraId="1DDDE638" w14:textId="77777777" w:rsidR="00C81B59" w:rsidRPr="00A80404" w:rsidRDefault="00C81B59" w:rsidP="00C81B59">
      <w:pPr>
        <w:pStyle w:val="Code"/>
        <w:rPr>
          <w:lang w:val="en-US"/>
        </w:rPr>
      </w:pPr>
      <w:r>
        <w:tab/>
      </w:r>
      <w:r>
        <w:tab/>
      </w:r>
      <w:r>
        <w:tab/>
      </w:r>
      <w:r w:rsidRPr="00A80404">
        <w:rPr>
          <w:lang w:val="en-US"/>
        </w:rPr>
        <w:t>throw new IllegalArgumentException("Naam moet ingevuld zijn");</w:t>
      </w:r>
    </w:p>
    <w:p w14:paraId="64D5A2D2" w14:textId="77777777" w:rsidR="00C81B59" w:rsidRPr="00A80404" w:rsidRDefault="00C81B59" w:rsidP="00C81B59">
      <w:pPr>
        <w:pStyle w:val="Code"/>
        <w:rPr>
          <w:lang w:val="en-US"/>
        </w:rPr>
      </w:pPr>
      <w:r w:rsidRPr="00A80404">
        <w:rPr>
          <w:lang w:val="en-US"/>
        </w:rPr>
        <w:tab/>
      </w:r>
      <w:r w:rsidRPr="00A80404">
        <w:rPr>
          <w:lang w:val="en-US"/>
        </w:rPr>
        <w:tab/>
        <w:t>} else {</w:t>
      </w:r>
    </w:p>
    <w:p w14:paraId="72D44022" w14:textId="77777777" w:rsidR="00C81B59" w:rsidRPr="00A80404" w:rsidRDefault="00C81B59" w:rsidP="00C81B59">
      <w:pPr>
        <w:pStyle w:val="Code"/>
        <w:rPr>
          <w:lang w:val="en-US"/>
        </w:rPr>
      </w:pPr>
      <w:r w:rsidRPr="00A80404">
        <w:rPr>
          <w:lang w:val="en-US"/>
        </w:rPr>
        <w:lastRenderedPageBreak/>
        <w:tab/>
      </w:r>
      <w:r w:rsidRPr="00A80404">
        <w:rPr>
          <w:lang w:val="en-US"/>
        </w:rPr>
        <w:tab/>
      </w:r>
      <w:r w:rsidRPr="00A80404">
        <w:rPr>
          <w:lang w:val="en-US"/>
        </w:rPr>
        <w:tab/>
        <w:t>if (!naam.matches("^\\d{4}_[A-Z][a-z]{2,}$")) {</w:t>
      </w:r>
    </w:p>
    <w:p w14:paraId="53AD3D21" w14:textId="77777777" w:rsidR="00C81B59" w:rsidRDefault="00C81B59" w:rsidP="00C81B59">
      <w:pPr>
        <w:pStyle w:val="Code"/>
      </w:pPr>
      <w:r w:rsidRPr="00A80404">
        <w:rPr>
          <w:lang w:val="en-US"/>
        </w:rPr>
        <w:tab/>
      </w:r>
      <w:r w:rsidRPr="00A80404">
        <w:rPr>
          <w:lang w:val="en-US"/>
        </w:rPr>
        <w:tab/>
      </w:r>
      <w:r w:rsidRPr="00A80404">
        <w:rPr>
          <w:lang w:val="en-US"/>
        </w:rPr>
        <w:tab/>
      </w:r>
      <w:r w:rsidRPr="00A80404">
        <w:rPr>
          <w:lang w:val="en-US"/>
        </w:rPr>
        <w:tab/>
      </w:r>
      <w:r>
        <w:t>throw new FormaatException("Naam voldoet niet aan het opgelegde formaat");</w:t>
      </w:r>
    </w:p>
    <w:p w14:paraId="380F00AB" w14:textId="77777777" w:rsidR="00C81B59" w:rsidRDefault="00C81B59" w:rsidP="00C81B59">
      <w:pPr>
        <w:pStyle w:val="Code"/>
      </w:pPr>
      <w:r>
        <w:tab/>
      </w:r>
      <w:r>
        <w:tab/>
      </w:r>
      <w:r>
        <w:tab/>
        <w:t>}</w:t>
      </w:r>
    </w:p>
    <w:p w14:paraId="32996641" w14:textId="77777777" w:rsidR="00C81B59" w:rsidRDefault="00C81B59" w:rsidP="00C81B59">
      <w:pPr>
        <w:pStyle w:val="Code"/>
      </w:pPr>
      <w:r>
        <w:tab/>
      </w:r>
      <w:r>
        <w:tab/>
        <w:t>}</w:t>
      </w:r>
    </w:p>
    <w:p w14:paraId="41F4A60D" w14:textId="77777777" w:rsidR="00C81B59" w:rsidRDefault="00C81B59" w:rsidP="00C81B59">
      <w:pPr>
        <w:pStyle w:val="Code"/>
      </w:pPr>
      <w:r>
        <w:tab/>
        <w:t>}</w:t>
      </w:r>
    </w:p>
    <w:p w14:paraId="619323C7" w14:textId="77777777" w:rsidR="00C81B59" w:rsidRPr="00C81B59" w:rsidRDefault="00C81B59" w:rsidP="00C81B59">
      <w:pPr>
        <w:pStyle w:val="Code"/>
        <w:rPr>
          <w:lang w:val="en-US"/>
        </w:rPr>
      </w:pPr>
      <w:r>
        <w:tab/>
      </w:r>
      <w:r w:rsidRPr="00C81B59">
        <w:rPr>
          <w:lang w:val="en-US"/>
        </w:rPr>
        <w:t>public String getNaam() {</w:t>
      </w:r>
    </w:p>
    <w:p w14:paraId="64D06813" w14:textId="77777777" w:rsidR="00C81B59" w:rsidRPr="00C81B59" w:rsidRDefault="00C81B59" w:rsidP="00C81B59">
      <w:pPr>
        <w:pStyle w:val="Code"/>
        <w:rPr>
          <w:lang w:val="en-US"/>
        </w:rPr>
      </w:pPr>
      <w:r w:rsidRPr="00C81B59">
        <w:rPr>
          <w:lang w:val="en-US"/>
        </w:rPr>
        <w:tab/>
      </w:r>
      <w:r w:rsidRPr="00C81B59">
        <w:rPr>
          <w:lang w:val="en-US"/>
        </w:rPr>
        <w:tab/>
        <w:t>return naam;</w:t>
      </w:r>
    </w:p>
    <w:p w14:paraId="2A35987D" w14:textId="77777777" w:rsidR="00C81B59" w:rsidRDefault="00C81B59" w:rsidP="00C81B59">
      <w:pPr>
        <w:pStyle w:val="Code"/>
      </w:pPr>
      <w:r w:rsidRPr="00C81B59">
        <w:rPr>
          <w:lang w:val="en-US"/>
        </w:rPr>
        <w:tab/>
      </w:r>
      <w:r>
        <w:t>}</w:t>
      </w:r>
    </w:p>
    <w:p w14:paraId="6527C95A" w14:textId="77777777" w:rsidR="00C81B59" w:rsidRDefault="00C81B59" w:rsidP="00C81B59">
      <w:pPr>
        <w:pStyle w:val="Code"/>
      </w:pPr>
      <w:r>
        <w:tab/>
        <w:t>public boolean getZeewaardig() {</w:t>
      </w:r>
    </w:p>
    <w:p w14:paraId="426468A6" w14:textId="77777777" w:rsidR="00C81B59" w:rsidRDefault="00C81B59" w:rsidP="00C81B59">
      <w:pPr>
        <w:pStyle w:val="Code"/>
      </w:pPr>
      <w:r>
        <w:tab/>
      </w:r>
      <w:r>
        <w:tab/>
        <w:t>return zeewaardig;</w:t>
      </w:r>
    </w:p>
    <w:p w14:paraId="210F71D0" w14:textId="77777777" w:rsidR="00C81B59" w:rsidRDefault="00C81B59" w:rsidP="00C81B59">
      <w:pPr>
        <w:pStyle w:val="Code"/>
      </w:pPr>
      <w:r>
        <w:tab/>
        <w:t>}</w:t>
      </w:r>
    </w:p>
    <w:p w14:paraId="688DF34E" w14:textId="77777777" w:rsidR="00C81B59" w:rsidRDefault="00C81B59" w:rsidP="00C81B59">
      <w:pPr>
        <w:pStyle w:val="Code"/>
      </w:pPr>
      <w:r>
        <w:tab/>
        <w:t>private void setZeewaardig(boolean zeewaardig) {</w:t>
      </w:r>
    </w:p>
    <w:p w14:paraId="28BBE0C3" w14:textId="77777777" w:rsidR="00C81B59" w:rsidRDefault="00C81B59" w:rsidP="00C81B59">
      <w:pPr>
        <w:pStyle w:val="Code"/>
      </w:pPr>
      <w:r>
        <w:tab/>
      </w:r>
      <w:r>
        <w:tab/>
        <w:t>this.zeewaardig = zeewaardig;</w:t>
      </w:r>
    </w:p>
    <w:p w14:paraId="4AAA621F" w14:textId="77777777" w:rsidR="00C81B59" w:rsidRDefault="00C81B59" w:rsidP="00C81B59">
      <w:pPr>
        <w:pStyle w:val="Code"/>
      </w:pPr>
      <w:r>
        <w:tab/>
        <w:t>}</w:t>
      </w:r>
    </w:p>
    <w:p w14:paraId="05830B78" w14:textId="77777777" w:rsidR="00C81B59" w:rsidRDefault="00C81B59" w:rsidP="00C81B59">
      <w:pPr>
        <w:pStyle w:val="Code"/>
      </w:pPr>
    </w:p>
    <w:p w14:paraId="0F5BA3A8" w14:textId="77777777" w:rsidR="00C81B59" w:rsidRDefault="00C81B59" w:rsidP="00C81B59">
      <w:pPr>
        <w:pStyle w:val="Code"/>
      </w:pPr>
      <w:r>
        <w:tab/>
        <w:t>@Override</w:t>
      </w:r>
    </w:p>
    <w:p w14:paraId="49A22C30" w14:textId="77777777" w:rsidR="00C81B59" w:rsidRDefault="00C81B59" w:rsidP="00C81B59">
      <w:pPr>
        <w:pStyle w:val="Code"/>
      </w:pPr>
      <w:r>
        <w:tab/>
        <w:t>public String toString() {</w:t>
      </w:r>
    </w:p>
    <w:p w14:paraId="6D860434" w14:textId="77777777" w:rsidR="00C81B59" w:rsidRDefault="00C81B59" w:rsidP="00C81B59">
      <w:pPr>
        <w:pStyle w:val="Code"/>
      </w:pPr>
      <w:r>
        <w:tab/>
      </w:r>
      <w:r>
        <w:tab/>
        <w:t>return String.format("%s: naam=%s, zeewaardig=%s", getClass().getSimpleName(), naam, zeewaardig ? "ja" : "nee");</w:t>
      </w:r>
    </w:p>
    <w:p w14:paraId="495C25C4" w14:textId="77777777" w:rsidR="00C81B59" w:rsidRDefault="00C81B59" w:rsidP="00C81B59">
      <w:pPr>
        <w:pStyle w:val="Code"/>
      </w:pPr>
      <w:r>
        <w:tab/>
        <w:t>}</w:t>
      </w:r>
    </w:p>
    <w:p w14:paraId="6F21B92D" w14:textId="77777777" w:rsidR="00C81B59" w:rsidRDefault="00C81B59" w:rsidP="00C81B59">
      <w:pPr>
        <w:pStyle w:val="Code"/>
      </w:pPr>
    </w:p>
    <w:p w14:paraId="7BC9DF8A" w14:textId="77777777" w:rsidR="00C81B59" w:rsidRDefault="00C81B59" w:rsidP="00C81B59">
      <w:pPr>
        <w:pStyle w:val="Code"/>
      </w:pPr>
      <w:r>
        <w:tab/>
        <w:t>@Override</w:t>
      </w:r>
    </w:p>
    <w:p w14:paraId="0A91BC6E" w14:textId="77777777" w:rsidR="00C81B59" w:rsidRDefault="00C81B59" w:rsidP="00C81B59">
      <w:pPr>
        <w:pStyle w:val="Code"/>
      </w:pPr>
      <w:r>
        <w:tab/>
        <w:t>public int compareTo(Boot b) {</w:t>
      </w:r>
    </w:p>
    <w:p w14:paraId="13F66EDA" w14:textId="77777777" w:rsidR="00C81B59" w:rsidRDefault="00C81B59" w:rsidP="00C81B59">
      <w:pPr>
        <w:pStyle w:val="Code"/>
      </w:pPr>
      <w:r>
        <w:tab/>
      </w:r>
      <w:r>
        <w:tab/>
        <w:t>int jaar1 = Integer.parseInt(naam.split("_")[0]);</w:t>
      </w:r>
    </w:p>
    <w:p w14:paraId="70075F15" w14:textId="77777777" w:rsidR="00C81B59" w:rsidRDefault="00C81B59" w:rsidP="00C81B59">
      <w:pPr>
        <w:pStyle w:val="Code"/>
      </w:pPr>
      <w:r>
        <w:tab/>
      </w:r>
      <w:r>
        <w:tab/>
        <w:t>int jaar2 = Integer.parseInt(b.getNaam().split("_")[0]);</w:t>
      </w:r>
    </w:p>
    <w:p w14:paraId="65D7AA2E" w14:textId="77777777" w:rsidR="00C81B59" w:rsidRDefault="00C81B59" w:rsidP="00C81B59">
      <w:pPr>
        <w:pStyle w:val="Code"/>
      </w:pPr>
      <w:r>
        <w:tab/>
      </w:r>
      <w:r>
        <w:tab/>
        <w:t>int result = jaar2-jaar1;</w:t>
      </w:r>
    </w:p>
    <w:p w14:paraId="1DA882CD" w14:textId="77777777" w:rsidR="00C81B59" w:rsidRPr="00A80404" w:rsidRDefault="00C81B59" w:rsidP="00C81B59">
      <w:pPr>
        <w:pStyle w:val="Code"/>
        <w:rPr>
          <w:lang w:val="en-US"/>
        </w:rPr>
      </w:pPr>
      <w:r>
        <w:tab/>
      </w:r>
      <w:r>
        <w:tab/>
      </w:r>
      <w:r w:rsidRPr="00A80404">
        <w:rPr>
          <w:lang w:val="en-US"/>
        </w:rPr>
        <w:t>if (result == 0) {</w:t>
      </w:r>
    </w:p>
    <w:p w14:paraId="64AEAF03" w14:textId="77777777" w:rsidR="00C81B59" w:rsidRPr="00A80404" w:rsidRDefault="00C81B59" w:rsidP="00C81B59">
      <w:pPr>
        <w:pStyle w:val="Code"/>
        <w:rPr>
          <w:lang w:val="en-US"/>
        </w:rPr>
      </w:pPr>
      <w:r w:rsidRPr="00A80404">
        <w:rPr>
          <w:lang w:val="en-US"/>
        </w:rPr>
        <w:tab/>
      </w:r>
      <w:r w:rsidRPr="00A80404">
        <w:rPr>
          <w:lang w:val="en-US"/>
        </w:rPr>
        <w:tab/>
      </w:r>
      <w:r w:rsidRPr="00A80404">
        <w:rPr>
          <w:lang w:val="en-US"/>
        </w:rPr>
        <w:tab/>
        <w:t>result = naam.compareTo(b.getNaam());</w:t>
      </w:r>
    </w:p>
    <w:p w14:paraId="1C7CFD4E" w14:textId="77777777" w:rsidR="00C81B59" w:rsidRDefault="00C81B59" w:rsidP="00C81B59">
      <w:pPr>
        <w:pStyle w:val="Code"/>
      </w:pPr>
      <w:r w:rsidRPr="00A80404">
        <w:rPr>
          <w:lang w:val="en-US"/>
        </w:rPr>
        <w:tab/>
      </w:r>
      <w:r w:rsidRPr="00A80404">
        <w:rPr>
          <w:lang w:val="en-US"/>
        </w:rPr>
        <w:tab/>
      </w:r>
      <w:r>
        <w:t>}</w:t>
      </w:r>
    </w:p>
    <w:p w14:paraId="020E4C71" w14:textId="77777777" w:rsidR="00C81B59" w:rsidRDefault="00C81B59" w:rsidP="00C81B59">
      <w:pPr>
        <w:pStyle w:val="Code"/>
      </w:pPr>
      <w:r>
        <w:tab/>
      </w:r>
      <w:r>
        <w:tab/>
        <w:t>return result;</w:t>
      </w:r>
    </w:p>
    <w:p w14:paraId="799739E1" w14:textId="77777777" w:rsidR="00C81B59" w:rsidRDefault="00C81B59" w:rsidP="00C81B59">
      <w:pPr>
        <w:pStyle w:val="Code"/>
      </w:pPr>
      <w:r>
        <w:tab/>
        <w:t>}</w:t>
      </w:r>
    </w:p>
    <w:p w14:paraId="58240B89" w14:textId="39945ABC" w:rsidR="0083681F" w:rsidRDefault="00C81B59" w:rsidP="00C81B59">
      <w:pPr>
        <w:pStyle w:val="Code"/>
      </w:pPr>
      <w:r>
        <w:t>}</w:t>
      </w:r>
    </w:p>
    <w:p w14:paraId="2950351A" w14:textId="0511DFEB" w:rsidR="0083681F" w:rsidRDefault="0083681F" w:rsidP="0083681F">
      <w:pPr>
        <w:pStyle w:val="Code"/>
      </w:pPr>
    </w:p>
    <w:p w14:paraId="19C7FA10" w14:textId="77777777" w:rsidR="0083681F" w:rsidRPr="00C6603D" w:rsidRDefault="0083681F" w:rsidP="0083681F">
      <w:pPr>
        <w:pStyle w:val="Code"/>
      </w:pPr>
    </w:p>
    <w:p w14:paraId="79DB7CDA" w14:textId="77777777" w:rsidR="0083681F" w:rsidRDefault="0083681F" w:rsidP="0083681F">
      <w:pPr>
        <w:pStyle w:val="ListParagraph"/>
        <w:numPr>
          <w:ilvl w:val="0"/>
          <w:numId w:val="25"/>
        </w:numPr>
        <w:ind w:left="360"/>
      </w:pPr>
      <w:r>
        <w:t xml:space="preserve">Klasse ZeilBoot </w:t>
      </w:r>
    </w:p>
    <w:p w14:paraId="7451C196" w14:textId="27D0FA6D" w:rsidR="0083681F" w:rsidRDefault="0083681F" w:rsidP="0083681F">
      <w:pPr>
        <w:pStyle w:val="Code"/>
      </w:pPr>
    </w:p>
    <w:p w14:paraId="701FEEE7" w14:textId="77777777" w:rsidR="00A80404" w:rsidRDefault="00A80404" w:rsidP="00A80404">
      <w:pPr>
        <w:pStyle w:val="Code"/>
      </w:pPr>
      <w:r>
        <w:t>package domein;</w:t>
      </w:r>
    </w:p>
    <w:p w14:paraId="141D00F1" w14:textId="77777777" w:rsidR="00A80404" w:rsidRDefault="00A80404" w:rsidP="00A80404">
      <w:pPr>
        <w:pStyle w:val="Code"/>
      </w:pPr>
    </w:p>
    <w:p w14:paraId="37B9DC1E" w14:textId="77777777" w:rsidR="00A80404" w:rsidRDefault="00A80404" w:rsidP="00A80404">
      <w:pPr>
        <w:pStyle w:val="Code"/>
      </w:pPr>
      <w:r>
        <w:t>import exceptions.FormaatException;</w:t>
      </w:r>
    </w:p>
    <w:p w14:paraId="703E3812" w14:textId="77777777" w:rsidR="00A80404" w:rsidRDefault="00A80404" w:rsidP="00A80404">
      <w:pPr>
        <w:pStyle w:val="Code"/>
      </w:pPr>
    </w:p>
    <w:p w14:paraId="1DFA0E31" w14:textId="77777777" w:rsidR="00A80404" w:rsidRPr="00A80404" w:rsidRDefault="00A80404" w:rsidP="00A80404">
      <w:pPr>
        <w:pStyle w:val="Code"/>
        <w:rPr>
          <w:lang w:val="en-US"/>
        </w:rPr>
      </w:pPr>
      <w:r w:rsidRPr="00A80404">
        <w:rPr>
          <w:lang w:val="en-US"/>
        </w:rPr>
        <w:t>public class ZeilBoot extends Boot {</w:t>
      </w:r>
    </w:p>
    <w:p w14:paraId="1CFF26D3" w14:textId="77777777" w:rsidR="00A80404" w:rsidRPr="00A80404" w:rsidRDefault="00A80404" w:rsidP="00A80404">
      <w:pPr>
        <w:pStyle w:val="Code"/>
        <w:rPr>
          <w:lang w:val="en-US"/>
        </w:rPr>
      </w:pPr>
      <w:r w:rsidRPr="00A80404">
        <w:rPr>
          <w:lang w:val="en-US"/>
        </w:rPr>
        <w:tab/>
        <w:t>private int aantalMasten;</w:t>
      </w:r>
    </w:p>
    <w:p w14:paraId="038128E6" w14:textId="77777777" w:rsidR="00A80404" w:rsidRPr="00A80404" w:rsidRDefault="00A80404" w:rsidP="00A80404">
      <w:pPr>
        <w:pStyle w:val="Code"/>
        <w:rPr>
          <w:lang w:val="en-US"/>
        </w:rPr>
      </w:pPr>
      <w:r w:rsidRPr="00A80404">
        <w:rPr>
          <w:lang w:val="en-US"/>
        </w:rPr>
        <w:tab/>
      </w:r>
    </w:p>
    <w:p w14:paraId="0D0AB488" w14:textId="77777777" w:rsidR="00A80404" w:rsidRPr="00A80404" w:rsidRDefault="00A80404" w:rsidP="00A80404">
      <w:pPr>
        <w:pStyle w:val="Code"/>
        <w:rPr>
          <w:lang w:val="en-US"/>
        </w:rPr>
      </w:pPr>
      <w:r w:rsidRPr="00A80404">
        <w:rPr>
          <w:lang w:val="en-US"/>
        </w:rPr>
        <w:tab/>
        <w:t>public ZeilBoot() throws FormaatException {</w:t>
      </w:r>
    </w:p>
    <w:p w14:paraId="6EBC88FD" w14:textId="77777777" w:rsidR="00A80404" w:rsidRDefault="00A80404" w:rsidP="00A80404">
      <w:pPr>
        <w:pStyle w:val="Code"/>
      </w:pPr>
      <w:r w:rsidRPr="00A80404">
        <w:rPr>
          <w:lang w:val="en-US"/>
        </w:rPr>
        <w:tab/>
      </w:r>
      <w:r w:rsidRPr="00A80404">
        <w:rPr>
          <w:lang w:val="en-US"/>
        </w:rPr>
        <w:tab/>
      </w:r>
      <w:r>
        <w:t>this("2000_onbekend", true, 1);</w:t>
      </w:r>
    </w:p>
    <w:p w14:paraId="51E04BF8" w14:textId="77777777" w:rsidR="00A80404" w:rsidRDefault="00A80404" w:rsidP="00A80404">
      <w:pPr>
        <w:pStyle w:val="Code"/>
      </w:pPr>
      <w:r>
        <w:tab/>
        <w:t>}</w:t>
      </w:r>
    </w:p>
    <w:p w14:paraId="24CF3EE3" w14:textId="77777777" w:rsidR="00A80404" w:rsidRDefault="00A80404" w:rsidP="00A80404">
      <w:pPr>
        <w:pStyle w:val="Code"/>
      </w:pPr>
    </w:p>
    <w:p w14:paraId="3DAC637B" w14:textId="77777777" w:rsidR="00A80404" w:rsidRDefault="00A80404" w:rsidP="00A80404">
      <w:pPr>
        <w:pStyle w:val="Code"/>
      </w:pPr>
      <w:r>
        <w:tab/>
        <w:t>public ZeilBoot(String naam, boolean zeewaardig, int aantalMasten) throws FormaatException {</w:t>
      </w:r>
    </w:p>
    <w:p w14:paraId="1971376F" w14:textId="77777777" w:rsidR="00A80404" w:rsidRDefault="00A80404" w:rsidP="00A80404">
      <w:pPr>
        <w:pStyle w:val="Code"/>
      </w:pPr>
      <w:r>
        <w:tab/>
      </w:r>
      <w:r>
        <w:tab/>
        <w:t>super(naam, zeewaardig);</w:t>
      </w:r>
    </w:p>
    <w:p w14:paraId="27685752" w14:textId="77777777" w:rsidR="00A80404" w:rsidRDefault="00A80404" w:rsidP="00A80404">
      <w:pPr>
        <w:pStyle w:val="Code"/>
      </w:pPr>
      <w:r>
        <w:tab/>
      </w:r>
      <w:r>
        <w:tab/>
        <w:t>setAantalMasten(aantalMasten);</w:t>
      </w:r>
    </w:p>
    <w:p w14:paraId="68EAAEE4" w14:textId="77777777" w:rsidR="00A80404" w:rsidRDefault="00A80404" w:rsidP="00A80404">
      <w:pPr>
        <w:pStyle w:val="Code"/>
      </w:pPr>
      <w:r>
        <w:tab/>
        <w:t>}</w:t>
      </w:r>
    </w:p>
    <w:p w14:paraId="0E445352" w14:textId="77777777" w:rsidR="00A80404" w:rsidRDefault="00A80404" w:rsidP="00A80404">
      <w:pPr>
        <w:pStyle w:val="Code"/>
      </w:pPr>
    </w:p>
    <w:p w14:paraId="6E3D393E" w14:textId="77777777" w:rsidR="00A80404" w:rsidRDefault="00A80404" w:rsidP="00A80404">
      <w:pPr>
        <w:pStyle w:val="Code"/>
      </w:pPr>
      <w:r>
        <w:tab/>
        <w:t>public int getAantalMasten() {</w:t>
      </w:r>
    </w:p>
    <w:p w14:paraId="3DC9F22A" w14:textId="77777777" w:rsidR="00A80404" w:rsidRDefault="00A80404" w:rsidP="00A80404">
      <w:pPr>
        <w:pStyle w:val="Code"/>
      </w:pPr>
      <w:r>
        <w:tab/>
      </w:r>
      <w:r>
        <w:tab/>
        <w:t>return aantalMasten;</w:t>
      </w:r>
    </w:p>
    <w:p w14:paraId="075C0BCE" w14:textId="77777777" w:rsidR="00A80404" w:rsidRDefault="00A80404" w:rsidP="00A80404">
      <w:pPr>
        <w:pStyle w:val="Code"/>
      </w:pPr>
      <w:r>
        <w:tab/>
        <w:t>}</w:t>
      </w:r>
    </w:p>
    <w:p w14:paraId="713D8971" w14:textId="77777777" w:rsidR="00A80404" w:rsidRDefault="00A80404" w:rsidP="00A80404">
      <w:pPr>
        <w:pStyle w:val="Code"/>
      </w:pPr>
    </w:p>
    <w:p w14:paraId="60CEA950" w14:textId="77777777" w:rsidR="00A80404" w:rsidRDefault="00A80404" w:rsidP="00A80404">
      <w:pPr>
        <w:pStyle w:val="Code"/>
      </w:pPr>
      <w:r>
        <w:tab/>
        <w:t>private void setAantalMasten(int aantalMasten) {</w:t>
      </w:r>
    </w:p>
    <w:p w14:paraId="7342463D" w14:textId="77777777" w:rsidR="00A80404" w:rsidRDefault="00A80404" w:rsidP="00A80404">
      <w:pPr>
        <w:pStyle w:val="Code"/>
      </w:pPr>
      <w:r>
        <w:tab/>
      </w:r>
      <w:r>
        <w:tab/>
        <w:t>if (aantalMasten &lt;= 0) {</w:t>
      </w:r>
    </w:p>
    <w:p w14:paraId="508D8CBE" w14:textId="77777777" w:rsidR="00A80404" w:rsidRDefault="00A80404" w:rsidP="00A80404">
      <w:pPr>
        <w:pStyle w:val="Code"/>
      </w:pPr>
      <w:r>
        <w:tab/>
      </w:r>
      <w:r>
        <w:tab/>
      </w:r>
      <w:r>
        <w:tab/>
        <w:t>throw new IllegalArgumentException("Een zeilboot heeft minimaal 1 mast");</w:t>
      </w:r>
    </w:p>
    <w:p w14:paraId="615D3528" w14:textId="77777777" w:rsidR="00A80404" w:rsidRDefault="00A80404" w:rsidP="00A80404">
      <w:pPr>
        <w:pStyle w:val="Code"/>
      </w:pPr>
      <w:r>
        <w:tab/>
      </w:r>
      <w:r>
        <w:tab/>
        <w:t>}</w:t>
      </w:r>
    </w:p>
    <w:p w14:paraId="4FCD1B18" w14:textId="77777777" w:rsidR="00A80404" w:rsidRDefault="00A80404" w:rsidP="00A80404">
      <w:pPr>
        <w:pStyle w:val="Code"/>
      </w:pPr>
      <w:r>
        <w:tab/>
      </w:r>
      <w:r>
        <w:tab/>
        <w:t>this.aantalMasten = aantalMasten;</w:t>
      </w:r>
    </w:p>
    <w:p w14:paraId="0A954036" w14:textId="77777777" w:rsidR="00A80404" w:rsidRDefault="00A80404" w:rsidP="00A80404">
      <w:pPr>
        <w:pStyle w:val="Code"/>
      </w:pPr>
      <w:r>
        <w:tab/>
        <w:t>}</w:t>
      </w:r>
    </w:p>
    <w:p w14:paraId="1ACD1EF4" w14:textId="77777777" w:rsidR="00A80404" w:rsidRDefault="00A80404" w:rsidP="00A80404">
      <w:pPr>
        <w:pStyle w:val="Code"/>
      </w:pPr>
    </w:p>
    <w:p w14:paraId="4A29271E" w14:textId="77777777" w:rsidR="00A80404" w:rsidRDefault="00A80404" w:rsidP="00A80404">
      <w:pPr>
        <w:pStyle w:val="Code"/>
      </w:pPr>
      <w:r>
        <w:tab/>
        <w:t>@Override</w:t>
      </w:r>
    </w:p>
    <w:p w14:paraId="27CE97BF" w14:textId="77777777" w:rsidR="00A80404" w:rsidRDefault="00A80404" w:rsidP="00A80404">
      <w:pPr>
        <w:pStyle w:val="Code"/>
      </w:pPr>
      <w:r>
        <w:tab/>
        <w:t>public String toString() {</w:t>
      </w:r>
    </w:p>
    <w:p w14:paraId="3BA038CD" w14:textId="77777777" w:rsidR="00A80404" w:rsidRDefault="00A80404" w:rsidP="00A80404">
      <w:pPr>
        <w:pStyle w:val="Code"/>
      </w:pPr>
      <w:r>
        <w:tab/>
      </w:r>
      <w:r>
        <w:tab/>
        <w:t>return String.format("%s, aantal masten=%d", super.toString(), aantalMasten);</w:t>
      </w:r>
    </w:p>
    <w:p w14:paraId="0CAFF614" w14:textId="77777777" w:rsidR="00A80404" w:rsidRDefault="00A80404" w:rsidP="00A80404">
      <w:pPr>
        <w:pStyle w:val="Code"/>
      </w:pPr>
      <w:r>
        <w:tab/>
        <w:t>}</w:t>
      </w:r>
    </w:p>
    <w:p w14:paraId="1723ED6F" w14:textId="55801C6E" w:rsidR="0083681F" w:rsidRDefault="00A80404" w:rsidP="00A80404">
      <w:pPr>
        <w:pStyle w:val="Code"/>
      </w:pPr>
      <w:r>
        <w:t>}</w:t>
      </w:r>
    </w:p>
    <w:p w14:paraId="5548ED01" w14:textId="77777777" w:rsidR="0083681F" w:rsidRDefault="0083681F" w:rsidP="0083681F">
      <w:pPr>
        <w:pStyle w:val="Code"/>
      </w:pPr>
    </w:p>
    <w:p w14:paraId="7F7C8436" w14:textId="77777777" w:rsidR="0083681F" w:rsidRDefault="0083681F" w:rsidP="0083681F">
      <w:pPr>
        <w:pStyle w:val="ListParagraph"/>
        <w:numPr>
          <w:ilvl w:val="0"/>
          <w:numId w:val="25"/>
        </w:numPr>
        <w:ind w:left="360"/>
      </w:pPr>
      <w:r>
        <w:t xml:space="preserve">Klasse WoonBoot </w:t>
      </w:r>
    </w:p>
    <w:p w14:paraId="3AE4770D" w14:textId="77777777" w:rsidR="008614D4" w:rsidRDefault="008614D4" w:rsidP="008614D4">
      <w:pPr>
        <w:pStyle w:val="Code"/>
      </w:pPr>
      <w:r>
        <w:t>package domein;</w:t>
      </w:r>
    </w:p>
    <w:p w14:paraId="69B811D3" w14:textId="77777777" w:rsidR="008614D4" w:rsidRDefault="008614D4" w:rsidP="008614D4">
      <w:pPr>
        <w:pStyle w:val="Code"/>
      </w:pPr>
    </w:p>
    <w:p w14:paraId="5590BF44" w14:textId="77777777" w:rsidR="008614D4" w:rsidRDefault="008614D4" w:rsidP="008614D4">
      <w:pPr>
        <w:pStyle w:val="Code"/>
      </w:pPr>
      <w:r>
        <w:t>import exceptions.FormaatException;</w:t>
      </w:r>
    </w:p>
    <w:p w14:paraId="2D0677F5" w14:textId="77777777" w:rsidR="008614D4" w:rsidRDefault="008614D4" w:rsidP="008614D4">
      <w:pPr>
        <w:pStyle w:val="Code"/>
      </w:pPr>
    </w:p>
    <w:p w14:paraId="6C34CD30" w14:textId="77777777" w:rsidR="008614D4" w:rsidRDefault="008614D4" w:rsidP="008614D4">
      <w:pPr>
        <w:pStyle w:val="Code"/>
      </w:pPr>
      <w:r>
        <w:t>public class WoonBoot extends Boot implements MilieuBelasting {</w:t>
      </w:r>
    </w:p>
    <w:p w14:paraId="40B0ACD0" w14:textId="77777777" w:rsidR="008614D4" w:rsidRDefault="008614D4" w:rsidP="008614D4">
      <w:pPr>
        <w:pStyle w:val="Code"/>
      </w:pPr>
    </w:p>
    <w:p w14:paraId="54E28380" w14:textId="77777777" w:rsidR="008614D4" w:rsidRDefault="008614D4" w:rsidP="008614D4">
      <w:pPr>
        <w:pStyle w:val="Code"/>
      </w:pPr>
      <w:r>
        <w:tab/>
        <w:t>private  int aantalPersonen;</w:t>
      </w:r>
    </w:p>
    <w:p w14:paraId="10DB9A79" w14:textId="77777777" w:rsidR="008614D4" w:rsidRDefault="008614D4" w:rsidP="008614D4">
      <w:pPr>
        <w:pStyle w:val="Code"/>
      </w:pPr>
      <w:r>
        <w:lastRenderedPageBreak/>
        <w:tab/>
        <w:t>private int aantalBadkamers;</w:t>
      </w:r>
    </w:p>
    <w:p w14:paraId="53C1C6AF" w14:textId="77777777" w:rsidR="008614D4" w:rsidRDefault="008614D4" w:rsidP="008614D4">
      <w:pPr>
        <w:pStyle w:val="Code"/>
      </w:pPr>
      <w:r>
        <w:tab/>
      </w:r>
    </w:p>
    <w:p w14:paraId="4BF0004A" w14:textId="77777777" w:rsidR="008614D4" w:rsidRDefault="008614D4" w:rsidP="008614D4">
      <w:pPr>
        <w:pStyle w:val="Code"/>
      </w:pPr>
      <w:r>
        <w:tab/>
        <w:t>public WoonBoot() throws FormaatException {</w:t>
      </w:r>
    </w:p>
    <w:p w14:paraId="5147F31E" w14:textId="77777777" w:rsidR="008614D4" w:rsidRDefault="008614D4" w:rsidP="008614D4">
      <w:pPr>
        <w:pStyle w:val="Code"/>
      </w:pPr>
      <w:r>
        <w:tab/>
      </w:r>
      <w:r>
        <w:tab/>
        <w:t>this("2000_Onbekend", false, 1, 1);</w:t>
      </w:r>
    </w:p>
    <w:p w14:paraId="5046B6BD" w14:textId="77777777" w:rsidR="008614D4" w:rsidRDefault="008614D4" w:rsidP="008614D4">
      <w:pPr>
        <w:pStyle w:val="Code"/>
      </w:pPr>
      <w:r>
        <w:tab/>
        <w:t>}</w:t>
      </w:r>
    </w:p>
    <w:p w14:paraId="43DD5FA1" w14:textId="77777777" w:rsidR="008614D4" w:rsidRDefault="008614D4" w:rsidP="008614D4">
      <w:pPr>
        <w:pStyle w:val="Code"/>
      </w:pPr>
      <w:r>
        <w:tab/>
      </w:r>
    </w:p>
    <w:p w14:paraId="1EAA7DB4" w14:textId="77777777" w:rsidR="008614D4" w:rsidRDefault="008614D4" w:rsidP="008614D4">
      <w:pPr>
        <w:pStyle w:val="Code"/>
      </w:pPr>
      <w:r>
        <w:tab/>
        <w:t>public WoonBoot(String naam, boolean zeewaardig, int aantalPersonen, int aantalBadkamers) throws FormaatException {</w:t>
      </w:r>
    </w:p>
    <w:p w14:paraId="0DA5308B" w14:textId="77777777" w:rsidR="008614D4" w:rsidRDefault="008614D4" w:rsidP="008614D4">
      <w:pPr>
        <w:pStyle w:val="Code"/>
      </w:pPr>
      <w:r>
        <w:tab/>
      </w:r>
      <w:r>
        <w:tab/>
        <w:t>super(naam, zeewaardig);</w:t>
      </w:r>
    </w:p>
    <w:p w14:paraId="15440948" w14:textId="77777777" w:rsidR="008614D4" w:rsidRDefault="008614D4" w:rsidP="008614D4">
      <w:pPr>
        <w:pStyle w:val="Code"/>
      </w:pPr>
      <w:r>
        <w:tab/>
      </w:r>
      <w:r>
        <w:tab/>
        <w:t>setAantalPersonen(aantalPersonen);</w:t>
      </w:r>
    </w:p>
    <w:p w14:paraId="6E24DF41" w14:textId="77777777" w:rsidR="008614D4" w:rsidRDefault="008614D4" w:rsidP="008614D4">
      <w:pPr>
        <w:pStyle w:val="Code"/>
      </w:pPr>
      <w:r>
        <w:tab/>
      </w:r>
      <w:r>
        <w:tab/>
        <w:t>setAantalBadkamers(aantalBadkamers);</w:t>
      </w:r>
    </w:p>
    <w:p w14:paraId="1795A120" w14:textId="77777777" w:rsidR="008614D4" w:rsidRDefault="008614D4" w:rsidP="008614D4">
      <w:pPr>
        <w:pStyle w:val="Code"/>
      </w:pPr>
      <w:r>
        <w:tab/>
        <w:t>}</w:t>
      </w:r>
    </w:p>
    <w:p w14:paraId="6252FA4D" w14:textId="77777777" w:rsidR="008614D4" w:rsidRDefault="008614D4" w:rsidP="008614D4">
      <w:pPr>
        <w:pStyle w:val="Code"/>
      </w:pPr>
    </w:p>
    <w:p w14:paraId="24594639" w14:textId="77777777" w:rsidR="008614D4" w:rsidRDefault="008614D4" w:rsidP="008614D4">
      <w:pPr>
        <w:pStyle w:val="Code"/>
      </w:pPr>
      <w:r>
        <w:tab/>
        <w:t>public int getAantalPersonen() {</w:t>
      </w:r>
    </w:p>
    <w:p w14:paraId="0FE7C1EA" w14:textId="77777777" w:rsidR="008614D4" w:rsidRDefault="008614D4" w:rsidP="008614D4">
      <w:pPr>
        <w:pStyle w:val="Code"/>
      </w:pPr>
      <w:r>
        <w:tab/>
      </w:r>
      <w:r>
        <w:tab/>
        <w:t>return aantalPersonen;</w:t>
      </w:r>
    </w:p>
    <w:p w14:paraId="4906F33E" w14:textId="77777777" w:rsidR="008614D4" w:rsidRDefault="008614D4" w:rsidP="008614D4">
      <w:pPr>
        <w:pStyle w:val="Code"/>
      </w:pPr>
      <w:r>
        <w:tab/>
        <w:t>}</w:t>
      </w:r>
    </w:p>
    <w:p w14:paraId="2AAE6512" w14:textId="77777777" w:rsidR="008614D4" w:rsidRDefault="008614D4" w:rsidP="008614D4">
      <w:pPr>
        <w:pStyle w:val="Code"/>
      </w:pPr>
    </w:p>
    <w:p w14:paraId="7F682B51" w14:textId="77777777" w:rsidR="008614D4" w:rsidRDefault="008614D4" w:rsidP="008614D4">
      <w:pPr>
        <w:pStyle w:val="Code"/>
      </w:pPr>
      <w:r>
        <w:tab/>
        <w:t>private void setAantalPersonen(int aantalPersonen) {</w:t>
      </w:r>
    </w:p>
    <w:p w14:paraId="5A52C314" w14:textId="77777777" w:rsidR="008614D4" w:rsidRDefault="008614D4" w:rsidP="008614D4">
      <w:pPr>
        <w:pStyle w:val="Code"/>
      </w:pPr>
      <w:r>
        <w:tab/>
      </w:r>
      <w:r>
        <w:tab/>
        <w:t>if (aantalPersonen &lt;= 0) {</w:t>
      </w:r>
    </w:p>
    <w:p w14:paraId="3412AB76" w14:textId="77777777" w:rsidR="008614D4" w:rsidRDefault="008614D4" w:rsidP="008614D4">
      <w:pPr>
        <w:pStyle w:val="Code"/>
      </w:pPr>
      <w:r>
        <w:tab/>
      </w:r>
      <w:r>
        <w:tab/>
      </w:r>
      <w:r>
        <w:tab/>
        <w:t>throw new IllegalArgumentException("Een woonboot heeft minimaal 1 persoon aan boord");</w:t>
      </w:r>
    </w:p>
    <w:p w14:paraId="4B489580" w14:textId="77777777" w:rsidR="008614D4" w:rsidRDefault="008614D4" w:rsidP="008614D4">
      <w:pPr>
        <w:pStyle w:val="Code"/>
      </w:pPr>
      <w:r>
        <w:tab/>
      </w:r>
      <w:r>
        <w:tab/>
        <w:t>}</w:t>
      </w:r>
    </w:p>
    <w:p w14:paraId="3A9C1BDA" w14:textId="77777777" w:rsidR="008614D4" w:rsidRDefault="008614D4" w:rsidP="008614D4">
      <w:pPr>
        <w:pStyle w:val="Code"/>
      </w:pPr>
      <w:r>
        <w:tab/>
      </w:r>
      <w:r>
        <w:tab/>
        <w:t>this.aantalPersonen = aantalPersonen;</w:t>
      </w:r>
    </w:p>
    <w:p w14:paraId="11E5578F" w14:textId="77777777" w:rsidR="008614D4" w:rsidRDefault="008614D4" w:rsidP="008614D4">
      <w:pPr>
        <w:pStyle w:val="Code"/>
      </w:pPr>
      <w:r>
        <w:tab/>
        <w:t>}</w:t>
      </w:r>
    </w:p>
    <w:p w14:paraId="265CC8DD" w14:textId="77777777" w:rsidR="008614D4" w:rsidRDefault="008614D4" w:rsidP="008614D4">
      <w:pPr>
        <w:pStyle w:val="Code"/>
      </w:pPr>
    </w:p>
    <w:p w14:paraId="50929DCD" w14:textId="77777777" w:rsidR="008614D4" w:rsidRDefault="008614D4" w:rsidP="008614D4">
      <w:pPr>
        <w:pStyle w:val="Code"/>
      </w:pPr>
      <w:r>
        <w:tab/>
        <w:t>public int getAantalBadkamers() {</w:t>
      </w:r>
    </w:p>
    <w:p w14:paraId="23BCA14F" w14:textId="77777777" w:rsidR="008614D4" w:rsidRDefault="008614D4" w:rsidP="008614D4">
      <w:pPr>
        <w:pStyle w:val="Code"/>
      </w:pPr>
      <w:r>
        <w:tab/>
      </w:r>
      <w:r>
        <w:tab/>
        <w:t>return aantalBadkamers;</w:t>
      </w:r>
    </w:p>
    <w:p w14:paraId="16851364" w14:textId="77777777" w:rsidR="008614D4" w:rsidRDefault="008614D4" w:rsidP="008614D4">
      <w:pPr>
        <w:pStyle w:val="Code"/>
      </w:pPr>
      <w:r>
        <w:tab/>
        <w:t>}</w:t>
      </w:r>
    </w:p>
    <w:p w14:paraId="0A45A5F1" w14:textId="77777777" w:rsidR="008614D4" w:rsidRDefault="008614D4" w:rsidP="008614D4">
      <w:pPr>
        <w:pStyle w:val="Code"/>
      </w:pPr>
    </w:p>
    <w:p w14:paraId="2CFBD463" w14:textId="77777777" w:rsidR="008614D4" w:rsidRDefault="008614D4" w:rsidP="008614D4">
      <w:pPr>
        <w:pStyle w:val="Code"/>
      </w:pPr>
      <w:r>
        <w:tab/>
        <w:t>private void setAantalBadkamers(int aantalBadkamers) {</w:t>
      </w:r>
    </w:p>
    <w:p w14:paraId="540F9887" w14:textId="77777777" w:rsidR="008614D4" w:rsidRDefault="008614D4" w:rsidP="008614D4">
      <w:pPr>
        <w:pStyle w:val="Code"/>
      </w:pPr>
      <w:r>
        <w:tab/>
      </w:r>
      <w:r>
        <w:tab/>
        <w:t>if (aantalBadkamers &lt; 0) {</w:t>
      </w:r>
    </w:p>
    <w:p w14:paraId="755B6694" w14:textId="77777777" w:rsidR="008614D4" w:rsidRDefault="008614D4" w:rsidP="008614D4">
      <w:pPr>
        <w:pStyle w:val="Code"/>
      </w:pPr>
      <w:r>
        <w:tab/>
      </w:r>
      <w:r>
        <w:tab/>
      </w:r>
      <w:r>
        <w:tab/>
        <w:t>throw new IllegalArgumentException("Een woonboot kan geen negatieve badkamers hebben");</w:t>
      </w:r>
    </w:p>
    <w:p w14:paraId="4E7B3F6A" w14:textId="77777777" w:rsidR="008614D4" w:rsidRDefault="008614D4" w:rsidP="008614D4">
      <w:pPr>
        <w:pStyle w:val="Code"/>
      </w:pPr>
      <w:r>
        <w:tab/>
      </w:r>
      <w:r>
        <w:tab/>
        <w:t>}</w:t>
      </w:r>
    </w:p>
    <w:p w14:paraId="693CA4E4" w14:textId="77777777" w:rsidR="008614D4" w:rsidRDefault="008614D4" w:rsidP="008614D4">
      <w:pPr>
        <w:pStyle w:val="Code"/>
      </w:pPr>
      <w:r>
        <w:tab/>
      </w:r>
      <w:r>
        <w:tab/>
        <w:t>this.aantalBadkamers = aantalBadkamers;</w:t>
      </w:r>
    </w:p>
    <w:p w14:paraId="568EA16F" w14:textId="77777777" w:rsidR="008614D4" w:rsidRDefault="008614D4" w:rsidP="008614D4">
      <w:pPr>
        <w:pStyle w:val="Code"/>
      </w:pPr>
      <w:r>
        <w:tab/>
        <w:t>}</w:t>
      </w:r>
    </w:p>
    <w:p w14:paraId="38D3FAAA" w14:textId="77777777" w:rsidR="008614D4" w:rsidRDefault="008614D4" w:rsidP="008614D4">
      <w:pPr>
        <w:pStyle w:val="Code"/>
      </w:pPr>
    </w:p>
    <w:p w14:paraId="37440F58" w14:textId="77777777" w:rsidR="008614D4" w:rsidRDefault="008614D4" w:rsidP="008614D4">
      <w:pPr>
        <w:pStyle w:val="Code"/>
      </w:pPr>
      <w:r>
        <w:tab/>
        <w:t>@Override</w:t>
      </w:r>
    </w:p>
    <w:p w14:paraId="490D76AA" w14:textId="77777777" w:rsidR="008614D4" w:rsidRDefault="008614D4" w:rsidP="008614D4">
      <w:pPr>
        <w:pStyle w:val="Code"/>
      </w:pPr>
      <w:r>
        <w:tab/>
        <w:t>public String toString() {</w:t>
      </w:r>
    </w:p>
    <w:p w14:paraId="248E2D7A" w14:textId="77777777" w:rsidR="008614D4" w:rsidRDefault="008614D4" w:rsidP="008614D4">
      <w:pPr>
        <w:pStyle w:val="Code"/>
      </w:pPr>
      <w:r>
        <w:tab/>
      </w:r>
      <w:r>
        <w:tab/>
        <w:t>return String.format("%s, aantal personen=%d, aantal badkamers=%d, milieuheffing=%d", super.toString(), aantalPersonen, aantalBadkamers, berekenMilieuheffing());</w:t>
      </w:r>
    </w:p>
    <w:p w14:paraId="7D73735D" w14:textId="77777777" w:rsidR="008614D4" w:rsidRDefault="008614D4" w:rsidP="008614D4">
      <w:pPr>
        <w:pStyle w:val="Code"/>
      </w:pPr>
      <w:r>
        <w:lastRenderedPageBreak/>
        <w:tab/>
        <w:t>}</w:t>
      </w:r>
    </w:p>
    <w:p w14:paraId="511DB304" w14:textId="77777777" w:rsidR="008614D4" w:rsidRDefault="008614D4" w:rsidP="008614D4">
      <w:pPr>
        <w:pStyle w:val="Code"/>
      </w:pPr>
    </w:p>
    <w:p w14:paraId="7B698095" w14:textId="77777777" w:rsidR="008614D4" w:rsidRDefault="008614D4" w:rsidP="008614D4">
      <w:pPr>
        <w:pStyle w:val="Code"/>
      </w:pPr>
      <w:r>
        <w:tab/>
        <w:t>@Override</w:t>
      </w:r>
    </w:p>
    <w:p w14:paraId="1976D60F" w14:textId="77777777" w:rsidR="008614D4" w:rsidRDefault="008614D4" w:rsidP="008614D4">
      <w:pPr>
        <w:pStyle w:val="Code"/>
      </w:pPr>
      <w:r>
        <w:tab/>
        <w:t>public int berekenMilieuheffing() {</w:t>
      </w:r>
    </w:p>
    <w:p w14:paraId="7EFEAFB9" w14:textId="77777777" w:rsidR="008614D4" w:rsidRDefault="008614D4" w:rsidP="008614D4">
      <w:pPr>
        <w:pStyle w:val="Code"/>
      </w:pPr>
      <w:r>
        <w:tab/>
      </w:r>
      <w:r>
        <w:tab/>
        <w:t>if (aantalPersonen == 1) {</w:t>
      </w:r>
    </w:p>
    <w:p w14:paraId="0BA847D8" w14:textId="77777777" w:rsidR="008614D4" w:rsidRDefault="008614D4" w:rsidP="008614D4">
      <w:pPr>
        <w:pStyle w:val="Code"/>
      </w:pPr>
      <w:r>
        <w:tab/>
      </w:r>
      <w:r>
        <w:tab/>
      </w:r>
      <w:r>
        <w:tab/>
        <w:t>return MILEUHEFFING_ALLEENSTAANDE;</w:t>
      </w:r>
    </w:p>
    <w:p w14:paraId="51D8D1DB" w14:textId="77777777" w:rsidR="008614D4" w:rsidRDefault="008614D4" w:rsidP="008614D4">
      <w:pPr>
        <w:pStyle w:val="Code"/>
      </w:pPr>
      <w:r>
        <w:tab/>
      </w:r>
      <w:r>
        <w:tab/>
        <w:t>} else {</w:t>
      </w:r>
    </w:p>
    <w:p w14:paraId="05F794BB" w14:textId="77777777" w:rsidR="008614D4" w:rsidRDefault="008614D4" w:rsidP="008614D4">
      <w:pPr>
        <w:pStyle w:val="Code"/>
      </w:pPr>
      <w:r>
        <w:tab/>
      </w:r>
      <w:r>
        <w:tab/>
      </w:r>
      <w:r>
        <w:tab/>
        <w:t>return MILEUHEFFING_GEZIN;</w:t>
      </w:r>
    </w:p>
    <w:p w14:paraId="06117911" w14:textId="77777777" w:rsidR="008614D4" w:rsidRDefault="008614D4" w:rsidP="008614D4">
      <w:pPr>
        <w:pStyle w:val="Code"/>
      </w:pPr>
      <w:r>
        <w:tab/>
      </w:r>
      <w:r>
        <w:tab/>
        <w:t>}</w:t>
      </w:r>
    </w:p>
    <w:p w14:paraId="675E3E51" w14:textId="77777777" w:rsidR="008614D4" w:rsidRDefault="008614D4" w:rsidP="008614D4">
      <w:pPr>
        <w:pStyle w:val="Code"/>
      </w:pPr>
      <w:r>
        <w:tab/>
        <w:t>}</w:t>
      </w:r>
    </w:p>
    <w:p w14:paraId="25898BA9" w14:textId="77777777" w:rsidR="008614D4" w:rsidRDefault="008614D4" w:rsidP="008614D4">
      <w:pPr>
        <w:pStyle w:val="Code"/>
      </w:pPr>
      <w:r>
        <w:tab/>
      </w:r>
    </w:p>
    <w:p w14:paraId="500DC304" w14:textId="28BF8AE4" w:rsidR="0083681F" w:rsidRDefault="008614D4" w:rsidP="008614D4">
      <w:pPr>
        <w:pStyle w:val="Code"/>
      </w:pPr>
      <w:r>
        <w:t>}</w:t>
      </w:r>
    </w:p>
    <w:p w14:paraId="7238E9BB" w14:textId="0C6B95A3" w:rsidR="0083681F" w:rsidRDefault="0083681F" w:rsidP="0083681F">
      <w:pPr>
        <w:pStyle w:val="Code"/>
      </w:pPr>
    </w:p>
    <w:p w14:paraId="16583482" w14:textId="77777777" w:rsidR="0083681F" w:rsidRDefault="0083681F" w:rsidP="0083681F">
      <w:pPr>
        <w:pStyle w:val="Code"/>
      </w:pPr>
    </w:p>
    <w:p w14:paraId="12F36602" w14:textId="77777777" w:rsidR="0083681F" w:rsidRDefault="0083681F" w:rsidP="0083681F">
      <w:pPr>
        <w:pStyle w:val="ListParagraph"/>
        <w:numPr>
          <w:ilvl w:val="0"/>
          <w:numId w:val="25"/>
        </w:numPr>
        <w:ind w:left="360"/>
      </w:pPr>
      <w:r>
        <w:t>K</w:t>
      </w:r>
      <w:r w:rsidRPr="000E7F9B">
        <w:t xml:space="preserve">lasse </w:t>
      </w:r>
      <w:r>
        <w:t>Boot</w:t>
      </w:r>
      <w:r w:rsidRPr="008809CF">
        <w:t>Repository</w:t>
      </w:r>
      <w:r>
        <w:t xml:space="preserve"> </w:t>
      </w:r>
    </w:p>
    <w:p w14:paraId="5363DA90" w14:textId="77777777" w:rsidR="008614D4" w:rsidRDefault="008614D4" w:rsidP="008614D4">
      <w:pPr>
        <w:pStyle w:val="Code"/>
      </w:pPr>
      <w:r>
        <w:t>package domein;</w:t>
      </w:r>
    </w:p>
    <w:p w14:paraId="38C4B8A7" w14:textId="77777777" w:rsidR="008614D4" w:rsidRDefault="008614D4" w:rsidP="008614D4">
      <w:pPr>
        <w:pStyle w:val="Code"/>
      </w:pPr>
    </w:p>
    <w:p w14:paraId="6DECBF8C" w14:textId="77777777" w:rsidR="008614D4" w:rsidRDefault="008614D4" w:rsidP="008614D4">
      <w:pPr>
        <w:pStyle w:val="Code"/>
      </w:pPr>
      <w:r>
        <w:t>import java.util.Arrays;</w:t>
      </w:r>
    </w:p>
    <w:p w14:paraId="2E7D58BE" w14:textId="77777777" w:rsidR="008614D4" w:rsidRDefault="008614D4" w:rsidP="008614D4">
      <w:pPr>
        <w:pStyle w:val="Code"/>
      </w:pPr>
      <w:r>
        <w:t>import java.util.Comparator;</w:t>
      </w:r>
    </w:p>
    <w:p w14:paraId="19C246AB" w14:textId="77777777" w:rsidR="008614D4" w:rsidRDefault="008614D4" w:rsidP="008614D4">
      <w:pPr>
        <w:pStyle w:val="Code"/>
      </w:pPr>
      <w:r>
        <w:t>import java.util.List;</w:t>
      </w:r>
    </w:p>
    <w:p w14:paraId="4D1DD933" w14:textId="77777777" w:rsidR="008614D4" w:rsidRDefault="008614D4" w:rsidP="008614D4">
      <w:pPr>
        <w:pStyle w:val="Code"/>
      </w:pPr>
    </w:p>
    <w:p w14:paraId="0D225385" w14:textId="77777777" w:rsidR="008614D4" w:rsidRDefault="008614D4" w:rsidP="008614D4">
      <w:pPr>
        <w:pStyle w:val="Code"/>
      </w:pPr>
      <w:r>
        <w:t>import exceptions.FormaatException;</w:t>
      </w:r>
    </w:p>
    <w:p w14:paraId="78EACE8F" w14:textId="77777777" w:rsidR="008614D4" w:rsidRDefault="008614D4" w:rsidP="008614D4">
      <w:pPr>
        <w:pStyle w:val="Code"/>
      </w:pPr>
      <w:r>
        <w:t>import persistentie.BootMapper;</w:t>
      </w:r>
    </w:p>
    <w:p w14:paraId="63033B75" w14:textId="77777777" w:rsidR="008614D4" w:rsidRDefault="008614D4" w:rsidP="008614D4">
      <w:pPr>
        <w:pStyle w:val="Code"/>
      </w:pPr>
    </w:p>
    <w:p w14:paraId="0E0CECEB" w14:textId="77777777" w:rsidR="008614D4" w:rsidRDefault="008614D4" w:rsidP="008614D4">
      <w:pPr>
        <w:pStyle w:val="Code"/>
      </w:pPr>
      <w:r>
        <w:t>public class BootRepository {</w:t>
      </w:r>
    </w:p>
    <w:p w14:paraId="20E9BF0D" w14:textId="77777777" w:rsidR="008614D4" w:rsidRDefault="008614D4" w:rsidP="008614D4">
      <w:pPr>
        <w:pStyle w:val="Code"/>
      </w:pPr>
    </w:p>
    <w:p w14:paraId="42531ABB" w14:textId="77777777" w:rsidR="008614D4" w:rsidRDefault="008614D4" w:rsidP="008614D4">
      <w:pPr>
        <w:pStyle w:val="Code"/>
      </w:pPr>
      <w:r>
        <w:tab/>
        <w:t>private BootMapper bootMapper;</w:t>
      </w:r>
    </w:p>
    <w:p w14:paraId="09355CF1" w14:textId="77777777" w:rsidR="008614D4" w:rsidRDefault="008614D4" w:rsidP="008614D4">
      <w:pPr>
        <w:pStyle w:val="Code"/>
      </w:pPr>
      <w:r>
        <w:tab/>
        <w:t>private List&lt;Boot&gt; botenlijst;</w:t>
      </w:r>
    </w:p>
    <w:p w14:paraId="5F3B3755" w14:textId="77777777" w:rsidR="008614D4" w:rsidRDefault="008614D4" w:rsidP="008614D4">
      <w:pPr>
        <w:pStyle w:val="Code"/>
      </w:pPr>
      <w:r>
        <w:tab/>
      </w:r>
    </w:p>
    <w:p w14:paraId="7DC6910A" w14:textId="77777777" w:rsidR="008614D4" w:rsidRDefault="008614D4" w:rsidP="008614D4">
      <w:pPr>
        <w:pStyle w:val="Code"/>
      </w:pPr>
      <w:r>
        <w:tab/>
        <w:t>public BootRepository() throws FormaatException {</w:t>
      </w:r>
    </w:p>
    <w:p w14:paraId="45B732AE" w14:textId="77777777" w:rsidR="008614D4" w:rsidRDefault="008614D4" w:rsidP="008614D4">
      <w:pPr>
        <w:pStyle w:val="Code"/>
      </w:pPr>
      <w:r>
        <w:tab/>
      </w:r>
      <w:r>
        <w:tab/>
        <w:t>bootMapper = new BootMapper();</w:t>
      </w:r>
    </w:p>
    <w:p w14:paraId="20201567" w14:textId="77777777" w:rsidR="008614D4" w:rsidRDefault="008614D4" w:rsidP="008614D4">
      <w:pPr>
        <w:pStyle w:val="Code"/>
      </w:pPr>
      <w:r>
        <w:tab/>
      </w:r>
      <w:r>
        <w:tab/>
        <w:t>botenlijst = bootMapper.geefBoten();</w:t>
      </w:r>
    </w:p>
    <w:p w14:paraId="09E1E23E" w14:textId="77777777" w:rsidR="008614D4" w:rsidRDefault="008614D4" w:rsidP="008614D4">
      <w:pPr>
        <w:pStyle w:val="Code"/>
      </w:pPr>
      <w:r>
        <w:tab/>
        <w:t>}</w:t>
      </w:r>
    </w:p>
    <w:p w14:paraId="39B1257D" w14:textId="77777777" w:rsidR="008614D4" w:rsidRDefault="008614D4" w:rsidP="008614D4">
      <w:pPr>
        <w:pStyle w:val="Code"/>
      </w:pPr>
    </w:p>
    <w:p w14:paraId="5BF7F264" w14:textId="77777777" w:rsidR="008614D4" w:rsidRDefault="008614D4" w:rsidP="008614D4">
      <w:pPr>
        <w:pStyle w:val="Code"/>
      </w:pPr>
      <w:r>
        <w:tab/>
        <w:t>public List&lt;Boot&gt; getBotenlijst() {</w:t>
      </w:r>
    </w:p>
    <w:p w14:paraId="521AD931" w14:textId="77777777" w:rsidR="008614D4" w:rsidRDefault="008614D4" w:rsidP="008614D4">
      <w:pPr>
        <w:pStyle w:val="Code"/>
      </w:pPr>
      <w:r>
        <w:tab/>
      </w:r>
      <w:r>
        <w:tab/>
        <w:t>return botenlijst;</w:t>
      </w:r>
    </w:p>
    <w:p w14:paraId="6B0B1819" w14:textId="77777777" w:rsidR="008614D4" w:rsidRDefault="008614D4" w:rsidP="008614D4">
      <w:pPr>
        <w:pStyle w:val="Code"/>
      </w:pPr>
      <w:r>
        <w:tab/>
        <w:t>}</w:t>
      </w:r>
    </w:p>
    <w:p w14:paraId="23A8551E" w14:textId="77777777" w:rsidR="008614D4" w:rsidRDefault="008614D4" w:rsidP="008614D4">
      <w:pPr>
        <w:pStyle w:val="Code"/>
      </w:pPr>
      <w:r>
        <w:tab/>
        <w:t>public void setBotenlijst(List&lt;Boot&gt; botenlijst) {</w:t>
      </w:r>
    </w:p>
    <w:p w14:paraId="0BD6383E" w14:textId="77777777" w:rsidR="008614D4" w:rsidRDefault="008614D4" w:rsidP="008614D4">
      <w:pPr>
        <w:pStyle w:val="Code"/>
      </w:pPr>
      <w:r>
        <w:lastRenderedPageBreak/>
        <w:tab/>
      </w:r>
      <w:r>
        <w:tab/>
        <w:t>this.botenlijst = botenlijst;</w:t>
      </w:r>
    </w:p>
    <w:p w14:paraId="34385BEB" w14:textId="77777777" w:rsidR="008614D4" w:rsidRDefault="008614D4" w:rsidP="008614D4">
      <w:pPr>
        <w:pStyle w:val="Code"/>
      </w:pPr>
      <w:r>
        <w:tab/>
        <w:t>}</w:t>
      </w:r>
    </w:p>
    <w:p w14:paraId="712B2574" w14:textId="77777777" w:rsidR="008614D4" w:rsidRDefault="008614D4" w:rsidP="008614D4">
      <w:pPr>
        <w:pStyle w:val="Code"/>
      </w:pPr>
      <w:r>
        <w:tab/>
      </w:r>
    </w:p>
    <w:p w14:paraId="1F48C03D" w14:textId="77777777" w:rsidR="008614D4" w:rsidRDefault="008614D4" w:rsidP="008614D4">
      <w:pPr>
        <w:pStyle w:val="Code"/>
      </w:pPr>
      <w:r>
        <w:tab/>
        <w:t>public void voegBootToe(Boot boot) {</w:t>
      </w:r>
    </w:p>
    <w:p w14:paraId="4503A99E" w14:textId="77777777" w:rsidR="008614D4" w:rsidRDefault="008614D4" w:rsidP="008614D4">
      <w:pPr>
        <w:pStyle w:val="Code"/>
      </w:pPr>
      <w:r>
        <w:tab/>
      </w:r>
      <w:r>
        <w:tab/>
        <w:t>botenlijst.add(boot);</w:t>
      </w:r>
    </w:p>
    <w:p w14:paraId="388EFAD9" w14:textId="77777777" w:rsidR="008614D4" w:rsidRDefault="008614D4" w:rsidP="008614D4">
      <w:pPr>
        <w:pStyle w:val="Code"/>
      </w:pPr>
      <w:r>
        <w:tab/>
        <w:t>}</w:t>
      </w:r>
    </w:p>
    <w:p w14:paraId="603A389D" w14:textId="77777777" w:rsidR="008614D4" w:rsidRDefault="008614D4" w:rsidP="008614D4">
      <w:pPr>
        <w:pStyle w:val="Code"/>
      </w:pPr>
      <w:r>
        <w:tab/>
      </w:r>
    </w:p>
    <w:p w14:paraId="349ABA73" w14:textId="77777777" w:rsidR="008614D4" w:rsidRDefault="008614D4" w:rsidP="008614D4">
      <w:pPr>
        <w:pStyle w:val="Code"/>
      </w:pPr>
      <w:r>
        <w:tab/>
        <w:t>public void voegZeilBootToe(ZeilBoot zeilBoot) {</w:t>
      </w:r>
    </w:p>
    <w:p w14:paraId="2EEF9855" w14:textId="77777777" w:rsidR="008614D4" w:rsidRDefault="008614D4" w:rsidP="008614D4">
      <w:pPr>
        <w:pStyle w:val="Code"/>
      </w:pPr>
      <w:r>
        <w:tab/>
      </w:r>
      <w:r>
        <w:tab/>
        <w:t>botenlijst.add(zeilBoot);</w:t>
      </w:r>
    </w:p>
    <w:p w14:paraId="38B3C474" w14:textId="77777777" w:rsidR="008614D4" w:rsidRDefault="008614D4" w:rsidP="008614D4">
      <w:pPr>
        <w:pStyle w:val="Code"/>
      </w:pPr>
      <w:r>
        <w:tab/>
        <w:t>}</w:t>
      </w:r>
    </w:p>
    <w:p w14:paraId="63846C3B" w14:textId="77777777" w:rsidR="008614D4" w:rsidRDefault="008614D4" w:rsidP="008614D4">
      <w:pPr>
        <w:pStyle w:val="Code"/>
      </w:pPr>
      <w:r>
        <w:tab/>
      </w:r>
    </w:p>
    <w:p w14:paraId="6A390852" w14:textId="77777777" w:rsidR="008614D4" w:rsidRDefault="008614D4" w:rsidP="008614D4">
      <w:pPr>
        <w:pStyle w:val="Code"/>
      </w:pPr>
      <w:r>
        <w:tab/>
        <w:t>public void voegWoonBootToe(WoonBoot woonboot) {</w:t>
      </w:r>
    </w:p>
    <w:p w14:paraId="2901196B" w14:textId="77777777" w:rsidR="008614D4" w:rsidRDefault="008614D4" w:rsidP="008614D4">
      <w:pPr>
        <w:pStyle w:val="Code"/>
      </w:pPr>
      <w:r>
        <w:tab/>
      </w:r>
      <w:r>
        <w:tab/>
        <w:t>botenlijst.add(woonboot);</w:t>
      </w:r>
    </w:p>
    <w:p w14:paraId="2A38D95E" w14:textId="77777777" w:rsidR="008614D4" w:rsidRDefault="008614D4" w:rsidP="008614D4">
      <w:pPr>
        <w:pStyle w:val="Code"/>
      </w:pPr>
      <w:r>
        <w:tab/>
        <w:t>}</w:t>
      </w:r>
    </w:p>
    <w:p w14:paraId="61F7A72A" w14:textId="77777777" w:rsidR="008614D4" w:rsidRDefault="008614D4" w:rsidP="008614D4">
      <w:pPr>
        <w:pStyle w:val="Code"/>
      </w:pPr>
      <w:r>
        <w:tab/>
      </w:r>
    </w:p>
    <w:p w14:paraId="74D4E30D" w14:textId="77777777" w:rsidR="008614D4" w:rsidRDefault="008614D4" w:rsidP="008614D4">
      <w:pPr>
        <w:pStyle w:val="Code"/>
      </w:pPr>
      <w:r>
        <w:tab/>
        <w:t>public List&lt;Boot&gt; geefGesorteerdeOverzichtBoten(){</w:t>
      </w:r>
    </w:p>
    <w:p w14:paraId="26176009" w14:textId="77777777" w:rsidR="008614D4" w:rsidRPr="008614D4" w:rsidRDefault="008614D4" w:rsidP="008614D4">
      <w:pPr>
        <w:pStyle w:val="Code"/>
        <w:rPr>
          <w:lang w:val="en-US"/>
        </w:rPr>
      </w:pPr>
      <w:r>
        <w:tab/>
      </w:r>
      <w:r>
        <w:tab/>
      </w:r>
      <w:r w:rsidRPr="008614D4">
        <w:rPr>
          <w:lang w:val="en-US"/>
        </w:rPr>
        <w:t>Boot[] botenArray = new Boot[botenlijst.size()];</w:t>
      </w:r>
    </w:p>
    <w:p w14:paraId="69CC0BEA" w14:textId="77777777" w:rsidR="008614D4" w:rsidRPr="008614D4" w:rsidRDefault="008614D4" w:rsidP="008614D4">
      <w:pPr>
        <w:pStyle w:val="Code"/>
        <w:rPr>
          <w:lang w:val="en-US"/>
        </w:rPr>
      </w:pPr>
      <w:r w:rsidRPr="008614D4">
        <w:rPr>
          <w:lang w:val="en-US"/>
        </w:rPr>
        <w:tab/>
      </w:r>
      <w:r w:rsidRPr="008614D4">
        <w:rPr>
          <w:lang w:val="en-US"/>
        </w:rPr>
        <w:tab/>
        <w:t>botenArray = botenlijst.toArray(botenArray);</w:t>
      </w:r>
    </w:p>
    <w:p w14:paraId="53F1F742" w14:textId="77777777" w:rsidR="008614D4" w:rsidRPr="008614D4" w:rsidRDefault="008614D4" w:rsidP="008614D4">
      <w:pPr>
        <w:pStyle w:val="Code"/>
        <w:rPr>
          <w:lang w:val="en-US"/>
        </w:rPr>
      </w:pPr>
      <w:r w:rsidRPr="008614D4">
        <w:rPr>
          <w:lang w:val="en-US"/>
        </w:rPr>
        <w:tab/>
      </w:r>
      <w:r w:rsidRPr="008614D4">
        <w:rPr>
          <w:lang w:val="en-US"/>
        </w:rPr>
        <w:tab/>
        <w:t>Arrays.sort(botenArray);</w:t>
      </w:r>
    </w:p>
    <w:p w14:paraId="04A7845C" w14:textId="77777777" w:rsidR="008614D4" w:rsidRDefault="008614D4" w:rsidP="008614D4">
      <w:pPr>
        <w:pStyle w:val="Code"/>
      </w:pPr>
      <w:r w:rsidRPr="008614D4">
        <w:rPr>
          <w:lang w:val="en-US"/>
        </w:rPr>
        <w:tab/>
      </w:r>
      <w:r w:rsidRPr="008614D4">
        <w:rPr>
          <w:lang w:val="en-US"/>
        </w:rPr>
        <w:tab/>
      </w:r>
      <w:r>
        <w:t>return Arrays.asList(botenArray);</w:t>
      </w:r>
    </w:p>
    <w:p w14:paraId="298D67AF" w14:textId="77777777" w:rsidR="008614D4" w:rsidRDefault="008614D4" w:rsidP="008614D4">
      <w:pPr>
        <w:pStyle w:val="Code"/>
      </w:pPr>
      <w:r>
        <w:tab/>
        <w:t>}</w:t>
      </w:r>
    </w:p>
    <w:p w14:paraId="30CF6923" w14:textId="77777777" w:rsidR="008614D4" w:rsidRDefault="008614D4" w:rsidP="008614D4">
      <w:pPr>
        <w:pStyle w:val="Code"/>
      </w:pPr>
      <w:r>
        <w:tab/>
      </w:r>
    </w:p>
    <w:p w14:paraId="20011EE9" w14:textId="77777777" w:rsidR="008614D4" w:rsidRDefault="008614D4" w:rsidP="008614D4">
      <w:pPr>
        <w:pStyle w:val="Code"/>
      </w:pPr>
      <w:r>
        <w:tab/>
      </w:r>
    </w:p>
    <w:p w14:paraId="660B9726" w14:textId="77777777" w:rsidR="008614D4" w:rsidRDefault="008614D4" w:rsidP="008614D4">
      <w:pPr>
        <w:pStyle w:val="Code"/>
      </w:pPr>
      <w:r>
        <w:tab/>
      </w:r>
    </w:p>
    <w:p w14:paraId="0B8CC32D" w14:textId="65B28A15" w:rsidR="0083681F" w:rsidRDefault="008614D4" w:rsidP="008614D4">
      <w:pPr>
        <w:pStyle w:val="Code"/>
      </w:pPr>
      <w:r>
        <w:t>}</w:t>
      </w:r>
    </w:p>
    <w:p w14:paraId="5D31BB0E" w14:textId="57E1F794" w:rsidR="0083681F" w:rsidRDefault="0083681F" w:rsidP="0083681F">
      <w:pPr>
        <w:pStyle w:val="Code"/>
      </w:pPr>
    </w:p>
    <w:p w14:paraId="12E3CD66" w14:textId="77777777" w:rsidR="0083681F" w:rsidRPr="001F2CB5" w:rsidRDefault="0083681F" w:rsidP="0083681F">
      <w:pPr>
        <w:pStyle w:val="Code"/>
      </w:pPr>
    </w:p>
    <w:p w14:paraId="77009506" w14:textId="77777777" w:rsidR="0083681F" w:rsidRDefault="0083681F" w:rsidP="0083681F">
      <w:pPr>
        <w:pStyle w:val="ListParagraph"/>
        <w:numPr>
          <w:ilvl w:val="0"/>
          <w:numId w:val="25"/>
        </w:numPr>
        <w:ind w:left="360"/>
      </w:pPr>
      <w:r>
        <w:t xml:space="preserve">Klasse </w:t>
      </w:r>
      <w:r w:rsidRPr="008809CF">
        <w:t>DomeinController</w:t>
      </w:r>
      <w:r>
        <w:t xml:space="preserve"> </w:t>
      </w:r>
    </w:p>
    <w:p w14:paraId="6C620F9F" w14:textId="77777777" w:rsidR="0083681F" w:rsidRDefault="0083681F" w:rsidP="0083681F">
      <w:pPr>
        <w:pStyle w:val="Code"/>
      </w:pPr>
    </w:p>
    <w:p w14:paraId="0F370FB9" w14:textId="77777777" w:rsidR="008614D4" w:rsidRDefault="008614D4" w:rsidP="008614D4">
      <w:pPr>
        <w:pStyle w:val="Code"/>
      </w:pPr>
      <w:r>
        <w:t>package domein;</w:t>
      </w:r>
    </w:p>
    <w:p w14:paraId="4E62E5D4" w14:textId="77777777" w:rsidR="008614D4" w:rsidRDefault="008614D4" w:rsidP="008614D4">
      <w:pPr>
        <w:pStyle w:val="Code"/>
      </w:pPr>
    </w:p>
    <w:p w14:paraId="4317C3A4" w14:textId="77777777" w:rsidR="008614D4" w:rsidRDefault="008614D4" w:rsidP="008614D4">
      <w:pPr>
        <w:pStyle w:val="Code"/>
      </w:pPr>
      <w:r>
        <w:t>import java.util.List;</w:t>
      </w:r>
    </w:p>
    <w:p w14:paraId="01B94B51" w14:textId="77777777" w:rsidR="008614D4" w:rsidRDefault="008614D4" w:rsidP="008614D4">
      <w:pPr>
        <w:pStyle w:val="Code"/>
      </w:pPr>
    </w:p>
    <w:p w14:paraId="3C8B02A5" w14:textId="77777777" w:rsidR="008614D4" w:rsidRDefault="008614D4" w:rsidP="008614D4">
      <w:pPr>
        <w:pStyle w:val="Code"/>
      </w:pPr>
      <w:r>
        <w:t>import exceptions.FormaatException;</w:t>
      </w:r>
    </w:p>
    <w:p w14:paraId="3BF151D4" w14:textId="77777777" w:rsidR="008614D4" w:rsidRDefault="008614D4" w:rsidP="008614D4">
      <w:pPr>
        <w:pStyle w:val="Code"/>
      </w:pPr>
    </w:p>
    <w:p w14:paraId="33DD1359" w14:textId="77777777" w:rsidR="008614D4" w:rsidRDefault="008614D4" w:rsidP="008614D4">
      <w:pPr>
        <w:pStyle w:val="Code"/>
      </w:pPr>
      <w:r>
        <w:t>public class DomeinController {</w:t>
      </w:r>
    </w:p>
    <w:p w14:paraId="433C154C" w14:textId="77777777" w:rsidR="008614D4" w:rsidRDefault="008614D4" w:rsidP="008614D4">
      <w:pPr>
        <w:pStyle w:val="Code"/>
      </w:pPr>
      <w:r>
        <w:tab/>
        <w:t>private BootRepository bootRepository;</w:t>
      </w:r>
    </w:p>
    <w:p w14:paraId="7309E7E3" w14:textId="77777777" w:rsidR="008614D4" w:rsidRDefault="008614D4" w:rsidP="008614D4">
      <w:pPr>
        <w:pStyle w:val="Code"/>
      </w:pPr>
      <w:r>
        <w:tab/>
        <w:t>public DomeinController() throws FormaatException {</w:t>
      </w:r>
    </w:p>
    <w:p w14:paraId="5E11E327" w14:textId="77777777" w:rsidR="008614D4" w:rsidRDefault="008614D4" w:rsidP="008614D4">
      <w:pPr>
        <w:pStyle w:val="Code"/>
      </w:pPr>
      <w:r>
        <w:lastRenderedPageBreak/>
        <w:tab/>
      </w:r>
      <w:r>
        <w:tab/>
        <w:t>bootRepository = new BootRepository();</w:t>
      </w:r>
    </w:p>
    <w:p w14:paraId="6F443A63" w14:textId="77777777" w:rsidR="008614D4" w:rsidRDefault="008614D4" w:rsidP="008614D4">
      <w:pPr>
        <w:pStyle w:val="Code"/>
      </w:pPr>
      <w:r>
        <w:tab/>
        <w:t>}</w:t>
      </w:r>
    </w:p>
    <w:p w14:paraId="2780E566" w14:textId="77777777" w:rsidR="008614D4" w:rsidRDefault="008614D4" w:rsidP="008614D4">
      <w:pPr>
        <w:pStyle w:val="Code"/>
      </w:pPr>
      <w:r>
        <w:tab/>
      </w:r>
    </w:p>
    <w:p w14:paraId="16ED303B" w14:textId="77777777" w:rsidR="008614D4" w:rsidRDefault="008614D4" w:rsidP="008614D4">
      <w:pPr>
        <w:pStyle w:val="Code"/>
      </w:pPr>
      <w:r>
        <w:tab/>
        <w:t>public void voegBootToe(String[] gegevens) throws FormaatException {</w:t>
      </w:r>
    </w:p>
    <w:p w14:paraId="2460076D" w14:textId="77777777" w:rsidR="008614D4" w:rsidRDefault="008614D4" w:rsidP="008614D4">
      <w:pPr>
        <w:pStyle w:val="Code"/>
      </w:pPr>
      <w:r>
        <w:tab/>
      </w:r>
      <w:r>
        <w:tab/>
        <w:t>if (gegevens.length == 2) {</w:t>
      </w:r>
    </w:p>
    <w:p w14:paraId="130998B9" w14:textId="77777777" w:rsidR="008614D4" w:rsidRDefault="008614D4" w:rsidP="008614D4">
      <w:pPr>
        <w:pStyle w:val="Code"/>
      </w:pPr>
      <w:r>
        <w:tab/>
      </w:r>
      <w:r>
        <w:tab/>
      </w:r>
      <w:r>
        <w:tab/>
        <w:t>bootRepository.voegBootToe(new Boot(gegevens[0], Boolean.parseBoolean(gegevens[1])));</w:t>
      </w:r>
    </w:p>
    <w:p w14:paraId="7234A68E" w14:textId="77777777" w:rsidR="008614D4" w:rsidRDefault="008614D4" w:rsidP="008614D4">
      <w:pPr>
        <w:pStyle w:val="Code"/>
      </w:pPr>
      <w:r>
        <w:tab/>
      </w:r>
      <w:r>
        <w:tab/>
        <w:t>} else if (gegevens.length == 3) {</w:t>
      </w:r>
    </w:p>
    <w:p w14:paraId="68E67C03" w14:textId="77777777" w:rsidR="008614D4" w:rsidRDefault="008614D4" w:rsidP="008614D4">
      <w:pPr>
        <w:pStyle w:val="Code"/>
      </w:pPr>
      <w:r>
        <w:tab/>
      </w:r>
      <w:r>
        <w:tab/>
      </w:r>
      <w:r>
        <w:tab/>
        <w:t>bootRepository.voegZeilBootToe(new ZeilBoot(gegevens[0], Boolean.parseBoolean(gegevens[1]), Integer.parseInt(gegevens[2])));</w:t>
      </w:r>
    </w:p>
    <w:p w14:paraId="6D30649E" w14:textId="77777777" w:rsidR="008614D4" w:rsidRDefault="008614D4" w:rsidP="008614D4">
      <w:pPr>
        <w:pStyle w:val="Code"/>
      </w:pPr>
      <w:r>
        <w:tab/>
      </w:r>
      <w:r>
        <w:tab/>
        <w:t>} else if (gegevens.length == 4) {</w:t>
      </w:r>
    </w:p>
    <w:p w14:paraId="7490DFF4" w14:textId="77777777" w:rsidR="008614D4" w:rsidRDefault="008614D4" w:rsidP="008614D4">
      <w:pPr>
        <w:pStyle w:val="Code"/>
      </w:pPr>
      <w:r>
        <w:tab/>
      </w:r>
      <w:r>
        <w:tab/>
      </w:r>
      <w:r>
        <w:tab/>
        <w:t>bootRepository.voegWoonBootToe(</w:t>
      </w:r>
    </w:p>
    <w:p w14:paraId="74EC9CD5" w14:textId="77777777" w:rsidR="008614D4" w:rsidRDefault="008614D4" w:rsidP="008614D4">
      <w:pPr>
        <w:pStyle w:val="Code"/>
      </w:pPr>
      <w:r>
        <w:tab/>
      </w:r>
      <w:r>
        <w:tab/>
      </w:r>
      <w:r>
        <w:tab/>
      </w:r>
      <w:r>
        <w:tab/>
      </w:r>
      <w:r>
        <w:tab/>
        <w:t>new WoonBoot(gegevens[0], Boolean.parseBoolean(gegevens[1]), Integer.parseInt(gegevens[2]), Integer.parseInt(gegevens[3]</w:t>
      </w:r>
    </w:p>
    <w:p w14:paraId="344987B3" w14:textId="77777777" w:rsidR="008614D4" w:rsidRDefault="008614D4" w:rsidP="008614D4">
      <w:pPr>
        <w:pStyle w:val="Code"/>
      </w:pPr>
      <w:r>
        <w:tab/>
      </w:r>
      <w:r>
        <w:tab/>
      </w:r>
      <w:r>
        <w:tab/>
        <w:t>)));</w:t>
      </w:r>
    </w:p>
    <w:p w14:paraId="03E79C4C" w14:textId="77777777" w:rsidR="008614D4" w:rsidRDefault="008614D4" w:rsidP="008614D4">
      <w:pPr>
        <w:pStyle w:val="Code"/>
      </w:pPr>
      <w:r>
        <w:tab/>
      </w:r>
      <w:r>
        <w:tab/>
        <w:t>}</w:t>
      </w:r>
    </w:p>
    <w:p w14:paraId="6763C0E9" w14:textId="77777777" w:rsidR="008614D4" w:rsidRDefault="008614D4" w:rsidP="008614D4">
      <w:pPr>
        <w:pStyle w:val="Code"/>
      </w:pPr>
      <w:r>
        <w:tab/>
        <w:t>}</w:t>
      </w:r>
    </w:p>
    <w:p w14:paraId="78EC9869" w14:textId="77777777" w:rsidR="008614D4" w:rsidRDefault="008614D4" w:rsidP="008614D4">
      <w:pPr>
        <w:pStyle w:val="Code"/>
      </w:pPr>
      <w:r>
        <w:tab/>
      </w:r>
    </w:p>
    <w:p w14:paraId="279FF852" w14:textId="77777777" w:rsidR="008614D4" w:rsidRDefault="008614D4" w:rsidP="008614D4">
      <w:pPr>
        <w:pStyle w:val="Code"/>
      </w:pPr>
      <w:r>
        <w:tab/>
        <w:t>public String[] geefGesorteerdOverzichtBoten() {</w:t>
      </w:r>
    </w:p>
    <w:p w14:paraId="3F062526" w14:textId="77777777" w:rsidR="008614D4" w:rsidRDefault="008614D4" w:rsidP="008614D4">
      <w:pPr>
        <w:pStyle w:val="Code"/>
      </w:pPr>
      <w:r>
        <w:tab/>
      </w:r>
      <w:r>
        <w:tab/>
        <w:t>List&lt;Boot&gt; botenList = bootRepository.geefGesorteerdeOverzichtBoten();</w:t>
      </w:r>
    </w:p>
    <w:p w14:paraId="69CC07F5" w14:textId="77777777" w:rsidR="008614D4" w:rsidRPr="008614D4" w:rsidRDefault="008614D4" w:rsidP="008614D4">
      <w:pPr>
        <w:pStyle w:val="Code"/>
        <w:rPr>
          <w:lang w:val="en-US"/>
        </w:rPr>
      </w:pPr>
      <w:r>
        <w:tab/>
      </w:r>
      <w:r>
        <w:tab/>
      </w:r>
      <w:r w:rsidRPr="008614D4">
        <w:rPr>
          <w:lang w:val="en-US"/>
        </w:rPr>
        <w:t>String[] botenString = new String[botenList.size()];</w:t>
      </w:r>
    </w:p>
    <w:p w14:paraId="535A2416" w14:textId="77777777" w:rsidR="008614D4" w:rsidRPr="008614D4" w:rsidRDefault="008614D4" w:rsidP="008614D4">
      <w:pPr>
        <w:pStyle w:val="Code"/>
        <w:rPr>
          <w:lang w:val="en-US"/>
        </w:rPr>
      </w:pPr>
      <w:r w:rsidRPr="008614D4">
        <w:rPr>
          <w:lang w:val="en-US"/>
        </w:rPr>
        <w:tab/>
      </w:r>
      <w:r w:rsidRPr="008614D4">
        <w:rPr>
          <w:lang w:val="en-US"/>
        </w:rPr>
        <w:tab/>
      </w:r>
    </w:p>
    <w:p w14:paraId="442730EA" w14:textId="77777777" w:rsidR="008614D4" w:rsidRPr="008614D4" w:rsidRDefault="008614D4" w:rsidP="008614D4">
      <w:pPr>
        <w:pStyle w:val="Code"/>
        <w:rPr>
          <w:lang w:val="en-US"/>
        </w:rPr>
      </w:pPr>
      <w:r w:rsidRPr="008614D4">
        <w:rPr>
          <w:lang w:val="en-US"/>
        </w:rPr>
        <w:tab/>
      </w:r>
      <w:r w:rsidRPr="008614D4">
        <w:rPr>
          <w:lang w:val="en-US"/>
        </w:rPr>
        <w:tab/>
        <w:t>int index = 0;</w:t>
      </w:r>
    </w:p>
    <w:p w14:paraId="2E8C6171" w14:textId="77777777" w:rsidR="008614D4" w:rsidRPr="008614D4" w:rsidRDefault="008614D4" w:rsidP="008614D4">
      <w:pPr>
        <w:pStyle w:val="Code"/>
        <w:rPr>
          <w:lang w:val="en-US"/>
        </w:rPr>
      </w:pPr>
      <w:r w:rsidRPr="008614D4">
        <w:rPr>
          <w:lang w:val="en-US"/>
        </w:rPr>
        <w:tab/>
      </w:r>
      <w:r w:rsidRPr="008614D4">
        <w:rPr>
          <w:lang w:val="en-US"/>
        </w:rPr>
        <w:tab/>
        <w:t>for (Boot b: botenList) {</w:t>
      </w:r>
    </w:p>
    <w:p w14:paraId="5A82FD1F" w14:textId="77777777" w:rsidR="008614D4" w:rsidRPr="008614D4" w:rsidRDefault="008614D4" w:rsidP="008614D4">
      <w:pPr>
        <w:pStyle w:val="Code"/>
        <w:rPr>
          <w:lang w:val="en-US"/>
        </w:rPr>
      </w:pPr>
      <w:r w:rsidRPr="008614D4">
        <w:rPr>
          <w:lang w:val="en-US"/>
        </w:rPr>
        <w:tab/>
      </w:r>
      <w:r w:rsidRPr="008614D4">
        <w:rPr>
          <w:lang w:val="en-US"/>
        </w:rPr>
        <w:tab/>
      </w:r>
      <w:r w:rsidRPr="008614D4">
        <w:rPr>
          <w:lang w:val="en-US"/>
        </w:rPr>
        <w:tab/>
        <w:t>botenString[index++] = b.toString();</w:t>
      </w:r>
    </w:p>
    <w:p w14:paraId="6E357CA1" w14:textId="77777777" w:rsidR="008614D4" w:rsidRPr="008614D4" w:rsidRDefault="008614D4" w:rsidP="008614D4">
      <w:pPr>
        <w:pStyle w:val="Code"/>
        <w:rPr>
          <w:lang w:val="en-US"/>
        </w:rPr>
      </w:pPr>
      <w:r w:rsidRPr="008614D4">
        <w:rPr>
          <w:lang w:val="en-US"/>
        </w:rPr>
        <w:tab/>
      </w:r>
      <w:r w:rsidRPr="008614D4">
        <w:rPr>
          <w:lang w:val="en-US"/>
        </w:rPr>
        <w:tab/>
        <w:t>}</w:t>
      </w:r>
    </w:p>
    <w:p w14:paraId="14FB1BAF" w14:textId="77777777" w:rsidR="008614D4" w:rsidRPr="008614D4" w:rsidRDefault="008614D4" w:rsidP="008614D4">
      <w:pPr>
        <w:pStyle w:val="Code"/>
        <w:rPr>
          <w:lang w:val="en-US"/>
        </w:rPr>
      </w:pPr>
      <w:r w:rsidRPr="008614D4">
        <w:rPr>
          <w:lang w:val="en-US"/>
        </w:rPr>
        <w:tab/>
      </w:r>
      <w:r w:rsidRPr="008614D4">
        <w:rPr>
          <w:lang w:val="en-US"/>
        </w:rPr>
        <w:tab/>
        <w:t>return botenString;</w:t>
      </w:r>
    </w:p>
    <w:p w14:paraId="0061D155" w14:textId="77777777" w:rsidR="008614D4" w:rsidRDefault="008614D4" w:rsidP="008614D4">
      <w:pPr>
        <w:pStyle w:val="Code"/>
      </w:pPr>
      <w:r w:rsidRPr="008614D4">
        <w:rPr>
          <w:lang w:val="en-US"/>
        </w:rPr>
        <w:tab/>
      </w:r>
      <w:r>
        <w:t>}</w:t>
      </w:r>
    </w:p>
    <w:p w14:paraId="43A86BAB" w14:textId="77777777" w:rsidR="008614D4" w:rsidRDefault="008614D4" w:rsidP="008614D4">
      <w:pPr>
        <w:pStyle w:val="Code"/>
      </w:pPr>
    </w:p>
    <w:p w14:paraId="08FE3E20" w14:textId="2F374508" w:rsidR="0083681F" w:rsidRDefault="008614D4" w:rsidP="008614D4">
      <w:pPr>
        <w:pStyle w:val="Code"/>
      </w:pPr>
      <w:r>
        <w:t>}</w:t>
      </w:r>
    </w:p>
    <w:p w14:paraId="1CA212BD" w14:textId="77777777" w:rsidR="0083681F" w:rsidRPr="001F2CB5" w:rsidRDefault="0083681F" w:rsidP="0083681F">
      <w:pPr>
        <w:pStyle w:val="Code"/>
      </w:pPr>
    </w:p>
    <w:p w14:paraId="07410C16" w14:textId="77777777" w:rsidR="0083681F" w:rsidRDefault="0083681F" w:rsidP="0083681F">
      <w:pPr>
        <w:pStyle w:val="ListParagraph"/>
        <w:numPr>
          <w:ilvl w:val="0"/>
          <w:numId w:val="25"/>
        </w:numPr>
        <w:ind w:left="360"/>
      </w:pPr>
      <w:r w:rsidRPr="00325036">
        <w:rPr>
          <w:lang w:val="fr-FR"/>
        </w:rPr>
        <w:t>Klasse in de package exceptions</w:t>
      </w:r>
    </w:p>
    <w:p w14:paraId="14CF62E6" w14:textId="77777777" w:rsidR="008614D4" w:rsidRDefault="008614D4" w:rsidP="008614D4">
      <w:pPr>
        <w:pStyle w:val="Code"/>
      </w:pPr>
      <w:r>
        <w:t>package exceptions;</w:t>
      </w:r>
    </w:p>
    <w:p w14:paraId="7311DCDB" w14:textId="77777777" w:rsidR="008614D4" w:rsidRDefault="008614D4" w:rsidP="008614D4">
      <w:pPr>
        <w:pStyle w:val="Code"/>
      </w:pPr>
    </w:p>
    <w:p w14:paraId="0F52AC75" w14:textId="77777777" w:rsidR="008614D4" w:rsidRDefault="008614D4" w:rsidP="008614D4">
      <w:pPr>
        <w:pStyle w:val="Code"/>
      </w:pPr>
      <w:r>
        <w:t>public class FormaatException extends Exception {</w:t>
      </w:r>
    </w:p>
    <w:p w14:paraId="71AEB162" w14:textId="77777777" w:rsidR="008614D4" w:rsidRDefault="008614D4" w:rsidP="008614D4">
      <w:pPr>
        <w:pStyle w:val="Code"/>
      </w:pPr>
      <w:r>
        <w:t xml:space="preserve">  public FormaatException() {</w:t>
      </w:r>
    </w:p>
    <w:p w14:paraId="55D7F53C" w14:textId="77777777" w:rsidR="008614D4" w:rsidRDefault="008614D4" w:rsidP="008614D4">
      <w:pPr>
        <w:pStyle w:val="Code"/>
      </w:pPr>
      <w:r>
        <w:t xml:space="preserve">      this("respecteer interval");</w:t>
      </w:r>
    </w:p>
    <w:p w14:paraId="58E7E9B8" w14:textId="77777777" w:rsidR="008614D4" w:rsidRDefault="008614D4" w:rsidP="008614D4">
      <w:pPr>
        <w:pStyle w:val="Code"/>
      </w:pPr>
      <w:r>
        <w:t xml:space="preserve">  }</w:t>
      </w:r>
    </w:p>
    <w:p w14:paraId="53FE1966" w14:textId="77777777" w:rsidR="008614D4" w:rsidRDefault="008614D4" w:rsidP="008614D4">
      <w:pPr>
        <w:pStyle w:val="Code"/>
      </w:pPr>
    </w:p>
    <w:p w14:paraId="56214AED" w14:textId="77777777" w:rsidR="008614D4" w:rsidRDefault="008614D4" w:rsidP="008614D4">
      <w:pPr>
        <w:pStyle w:val="Code"/>
      </w:pPr>
      <w:r>
        <w:t xml:space="preserve">  public FormaatException(String msg) {</w:t>
      </w:r>
    </w:p>
    <w:p w14:paraId="56443D03" w14:textId="77777777" w:rsidR="008614D4" w:rsidRDefault="008614D4" w:rsidP="008614D4">
      <w:pPr>
        <w:pStyle w:val="Code"/>
      </w:pPr>
      <w:r>
        <w:lastRenderedPageBreak/>
        <w:t xml:space="preserve">      super(msg);</w:t>
      </w:r>
    </w:p>
    <w:p w14:paraId="12E590E8" w14:textId="77777777" w:rsidR="008614D4" w:rsidRDefault="008614D4" w:rsidP="008614D4">
      <w:pPr>
        <w:pStyle w:val="Code"/>
      </w:pPr>
      <w:r>
        <w:t xml:space="preserve">  }</w:t>
      </w:r>
    </w:p>
    <w:p w14:paraId="0BF4CE94" w14:textId="77777777" w:rsidR="008614D4" w:rsidRDefault="008614D4" w:rsidP="008614D4">
      <w:pPr>
        <w:pStyle w:val="Code"/>
      </w:pPr>
    </w:p>
    <w:p w14:paraId="49A5C361" w14:textId="77777777" w:rsidR="008614D4" w:rsidRDefault="008614D4" w:rsidP="008614D4">
      <w:pPr>
        <w:pStyle w:val="Code"/>
      </w:pPr>
      <w:r>
        <w:t xml:space="preserve">  public FormaatException(Throwable cause) {</w:t>
      </w:r>
    </w:p>
    <w:p w14:paraId="7745423E" w14:textId="77777777" w:rsidR="008614D4" w:rsidRDefault="008614D4" w:rsidP="008614D4">
      <w:pPr>
        <w:pStyle w:val="Code"/>
      </w:pPr>
      <w:r>
        <w:t xml:space="preserve">      super(cause);</w:t>
      </w:r>
    </w:p>
    <w:p w14:paraId="370B34D8" w14:textId="77777777" w:rsidR="008614D4" w:rsidRDefault="008614D4" w:rsidP="008614D4">
      <w:pPr>
        <w:pStyle w:val="Code"/>
      </w:pPr>
      <w:r>
        <w:t xml:space="preserve">  }</w:t>
      </w:r>
    </w:p>
    <w:p w14:paraId="43F700BC" w14:textId="77777777" w:rsidR="008614D4" w:rsidRDefault="008614D4" w:rsidP="008614D4">
      <w:pPr>
        <w:pStyle w:val="Code"/>
      </w:pPr>
    </w:p>
    <w:p w14:paraId="75E403F6" w14:textId="77777777" w:rsidR="008614D4" w:rsidRPr="008614D4" w:rsidRDefault="008614D4" w:rsidP="008614D4">
      <w:pPr>
        <w:pStyle w:val="Code"/>
        <w:rPr>
          <w:lang w:val="en-US"/>
        </w:rPr>
      </w:pPr>
      <w:r w:rsidRPr="008614D4">
        <w:rPr>
          <w:lang w:val="en-US"/>
        </w:rPr>
        <w:t xml:space="preserve">  public FormaatException(String msg, Throwable cause) {</w:t>
      </w:r>
    </w:p>
    <w:p w14:paraId="4778E223" w14:textId="77777777" w:rsidR="008614D4" w:rsidRDefault="008614D4" w:rsidP="008614D4">
      <w:pPr>
        <w:pStyle w:val="Code"/>
      </w:pPr>
      <w:r w:rsidRPr="008614D4">
        <w:rPr>
          <w:lang w:val="en-US"/>
        </w:rPr>
        <w:t xml:space="preserve">      </w:t>
      </w:r>
      <w:r>
        <w:t>super(msg, cause);</w:t>
      </w:r>
    </w:p>
    <w:p w14:paraId="0388369B" w14:textId="77777777" w:rsidR="008614D4" w:rsidRDefault="008614D4" w:rsidP="008614D4">
      <w:pPr>
        <w:pStyle w:val="Code"/>
      </w:pPr>
      <w:r>
        <w:t xml:space="preserve">  }</w:t>
      </w:r>
    </w:p>
    <w:p w14:paraId="6579570C" w14:textId="1BA37C47" w:rsidR="0083681F" w:rsidRDefault="008614D4" w:rsidP="008614D4">
      <w:pPr>
        <w:pStyle w:val="Code"/>
      </w:pPr>
      <w:r>
        <w:t>}</w:t>
      </w:r>
    </w:p>
    <w:p w14:paraId="7B0D43E4" w14:textId="77777777" w:rsidR="0083681F" w:rsidRDefault="0083681F" w:rsidP="0083681F">
      <w:pPr>
        <w:pStyle w:val="Code"/>
      </w:pPr>
    </w:p>
    <w:p w14:paraId="46F28E8B" w14:textId="77777777" w:rsidR="0083681F" w:rsidRPr="001F2CB5" w:rsidRDefault="0083681F" w:rsidP="0083681F">
      <w:pPr>
        <w:pStyle w:val="Code"/>
      </w:pPr>
    </w:p>
    <w:p w14:paraId="62534921" w14:textId="77777777" w:rsidR="0083681F" w:rsidRDefault="0083681F" w:rsidP="0083681F">
      <w:pPr>
        <w:pStyle w:val="ListParagraph"/>
        <w:numPr>
          <w:ilvl w:val="0"/>
          <w:numId w:val="25"/>
        </w:numPr>
        <w:ind w:left="360"/>
      </w:pPr>
      <w:r>
        <w:t xml:space="preserve">Klasse StartUp </w:t>
      </w:r>
    </w:p>
    <w:p w14:paraId="50A6B5E8" w14:textId="77777777" w:rsidR="008614D4" w:rsidRDefault="008614D4" w:rsidP="008614D4">
      <w:pPr>
        <w:pStyle w:val="Code"/>
      </w:pPr>
      <w:r>
        <w:t>package main;</w:t>
      </w:r>
    </w:p>
    <w:p w14:paraId="269D6F9B" w14:textId="77777777" w:rsidR="008614D4" w:rsidRDefault="008614D4" w:rsidP="008614D4">
      <w:pPr>
        <w:pStyle w:val="Code"/>
      </w:pPr>
    </w:p>
    <w:p w14:paraId="00CF5D7C" w14:textId="77777777" w:rsidR="008614D4" w:rsidRDefault="008614D4" w:rsidP="008614D4">
      <w:pPr>
        <w:pStyle w:val="Code"/>
      </w:pPr>
    </w:p>
    <w:p w14:paraId="2E421F29" w14:textId="77777777" w:rsidR="008614D4" w:rsidRDefault="008614D4" w:rsidP="008614D4">
      <w:pPr>
        <w:pStyle w:val="Code"/>
      </w:pPr>
      <w:r>
        <w:t>import domein.DomeinController;</w:t>
      </w:r>
    </w:p>
    <w:p w14:paraId="39B23BD1" w14:textId="77777777" w:rsidR="008614D4" w:rsidRDefault="008614D4" w:rsidP="008614D4">
      <w:pPr>
        <w:pStyle w:val="Code"/>
      </w:pPr>
      <w:r>
        <w:t>import exceptions.FormaatException;</w:t>
      </w:r>
    </w:p>
    <w:p w14:paraId="05AD90B1" w14:textId="77777777" w:rsidR="008614D4" w:rsidRDefault="008614D4" w:rsidP="008614D4">
      <w:pPr>
        <w:pStyle w:val="Code"/>
      </w:pPr>
      <w:r>
        <w:t>import ui.RederijApplicatie;</w:t>
      </w:r>
    </w:p>
    <w:p w14:paraId="6E94844E" w14:textId="77777777" w:rsidR="008614D4" w:rsidRDefault="008614D4" w:rsidP="008614D4">
      <w:pPr>
        <w:pStyle w:val="Code"/>
      </w:pPr>
    </w:p>
    <w:p w14:paraId="52A49268" w14:textId="77777777" w:rsidR="008614D4" w:rsidRDefault="008614D4" w:rsidP="008614D4">
      <w:pPr>
        <w:pStyle w:val="Code"/>
      </w:pPr>
      <w:r>
        <w:t>public class StartUp {</w:t>
      </w:r>
    </w:p>
    <w:p w14:paraId="0E91732E" w14:textId="77777777" w:rsidR="008614D4" w:rsidRDefault="008614D4" w:rsidP="008614D4">
      <w:pPr>
        <w:pStyle w:val="Code"/>
      </w:pPr>
    </w:p>
    <w:p w14:paraId="7CFC658D" w14:textId="77777777" w:rsidR="008614D4" w:rsidRPr="008614D4" w:rsidRDefault="008614D4" w:rsidP="008614D4">
      <w:pPr>
        <w:pStyle w:val="Code"/>
        <w:rPr>
          <w:lang w:val="en-US"/>
        </w:rPr>
      </w:pPr>
      <w:r w:rsidRPr="008614D4">
        <w:rPr>
          <w:lang w:val="en-US"/>
        </w:rPr>
        <w:tab/>
        <w:t>public static void main(String[] args) throws FormaatException {</w:t>
      </w:r>
    </w:p>
    <w:p w14:paraId="79D0DB1D" w14:textId="77777777" w:rsidR="008614D4" w:rsidRPr="008614D4" w:rsidRDefault="008614D4" w:rsidP="008614D4">
      <w:pPr>
        <w:pStyle w:val="Code"/>
        <w:rPr>
          <w:lang w:val="en-US"/>
        </w:rPr>
      </w:pPr>
      <w:r w:rsidRPr="008614D4">
        <w:rPr>
          <w:lang w:val="en-US"/>
        </w:rPr>
        <w:tab/>
      </w:r>
      <w:r w:rsidRPr="008614D4">
        <w:rPr>
          <w:lang w:val="en-US"/>
        </w:rPr>
        <w:tab/>
        <w:t>new RederijApplicatie(new DomeinController()).start();</w:t>
      </w:r>
    </w:p>
    <w:p w14:paraId="5C72E257" w14:textId="77777777" w:rsidR="008614D4" w:rsidRDefault="008614D4" w:rsidP="008614D4">
      <w:pPr>
        <w:pStyle w:val="Code"/>
      </w:pPr>
      <w:r w:rsidRPr="008614D4">
        <w:rPr>
          <w:lang w:val="en-US"/>
        </w:rPr>
        <w:tab/>
      </w:r>
      <w:r>
        <w:t>}</w:t>
      </w:r>
    </w:p>
    <w:p w14:paraId="3E6218B8" w14:textId="77777777" w:rsidR="008614D4" w:rsidRDefault="008614D4" w:rsidP="008614D4">
      <w:pPr>
        <w:pStyle w:val="Code"/>
      </w:pPr>
    </w:p>
    <w:p w14:paraId="302960A3" w14:textId="545B2103" w:rsidR="0083681F" w:rsidRDefault="008614D4" w:rsidP="008614D4">
      <w:pPr>
        <w:pStyle w:val="Code"/>
      </w:pPr>
      <w:r>
        <w:t>}</w:t>
      </w:r>
    </w:p>
    <w:p w14:paraId="3E6D2B66" w14:textId="77777777" w:rsidR="0083681F" w:rsidRDefault="0083681F" w:rsidP="0083681F">
      <w:pPr>
        <w:pStyle w:val="Code"/>
      </w:pPr>
    </w:p>
    <w:p w14:paraId="7D26CE41" w14:textId="77777777" w:rsidR="0083681F" w:rsidRPr="001F2CB5" w:rsidRDefault="0083681F" w:rsidP="0083681F">
      <w:pPr>
        <w:pStyle w:val="Code"/>
      </w:pPr>
    </w:p>
    <w:p w14:paraId="54C38A86" w14:textId="73D57C92" w:rsidR="0083681F" w:rsidRDefault="0083681F" w:rsidP="0083681F">
      <w:pPr>
        <w:pStyle w:val="ListParagraph"/>
        <w:numPr>
          <w:ilvl w:val="0"/>
          <w:numId w:val="25"/>
        </w:numPr>
        <w:ind w:left="360"/>
      </w:pPr>
      <w:r>
        <w:t xml:space="preserve">Klasse RederijApplicatie </w:t>
      </w:r>
    </w:p>
    <w:p w14:paraId="6CA61AB5" w14:textId="77777777" w:rsidR="0083681F" w:rsidRDefault="0083681F" w:rsidP="0083681F">
      <w:pPr>
        <w:pStyle w:val="Code"/>
      </w:pPr>
    </w:p>
    <w:p w14:paraId="4F72D764" w14:textId="77777777" w:rsidR="008614D4" w:rsidRDefault="008614D4" w:rsidP="008614D4">
      <w:pPr>
        <w:pStyle w:val="Code"/>
      </w:pPr>
      <w:r>
        <w:t>package ui;</w:t>
      </w:r>
    </w:p>
    <w:p w14:paraId="03BE0088" w14:textId="77777777" w:rsidR="008614D4" w:rsidRDefault="008614D4" w:rsidP="008614D4">
      <w:pPr>
        <w:pStyle w:val="Code"/>
      </w:pPr>
    </w:p>
    <w:p w14:paraId="2B2715C8" w14:textId="77777777" w:rsidR="008614D4" w:rsidRDefault="008614D4" w:rsidP="008614D4">
      <w:pPr>
        <w:pStyle w:val="Code"/>
      </w:pPr>
      <w:r>
        <w:t>import java.util.InputMismatchException;</w:t>
      </w:r>
    </w:p>
    <w:p w14:paraId="157B7239" w14:textId="77777777" w:rsidR="008614D4" w:rsidRDefault="008614D4" w:rsidP="008614D4">
      <w:pPr>
        <w:pStyle w:val="Code"/>
      </w:pPr>
      <w:r>
        <w:t>import java.util.Scanner;</w:t>
      </w:r>
    </w:p>
    <w:p w14:paraId="3BD9C302" w14:textId="77777777" w:rsidR="008614D4" w:rsidRDefault="008614D4" w:rsidP="008614D4">
      <w:pPr>
        <w:pStyle w:val="Code"/>
      </w:pPr>
    </w:p>
    <w:p w14:paraId="2C1AF673" w14:textId="77777777" w:rsidR="008614D4" w:rsidRDefault="008614D4" w:rsidP="008614D4">
      <w:pPr>
        <w:pStyle w:val="Code"/>
      </w:pPr>
      <w:r>
        <w:t>import domein.DomeinController;</w:t>
      </w:r>
    </w:p>
    <w:p w14:paraId="216D61A3" w14:textId="77777777" w:rsidR="008614D4" w:rsidRDefault="008614D4" w:rsidP="008614D4">
      <w:pPr>
        <w:pStyle w:val="Code"/>
      </w:pPr>
      <w:r>
        <w:lastRenderedPageBreak/>
        <w:t>import exceptions.FormaatException;</w:t>
      </w:r>
    </w:p>
    <w:p w14:paraId="7C47651B" w14:textId="77777777" w:rsidR="008614D4" w:rsidRDefault="008614D4" w:rsidP="008614D4">
      <w:pPr>
        <w:pStyle w:val="Code"/>
      </w:pPr>
    </w:p>
    <w:p w14:paraId="59FEB42B" w14:textId="77777777" w:rsidR="008614D4" w:rsidRDefault="008614D4" w:rsidP="008614D4">
      <w:pPr>
        <w:pStyle w:val="Code"/>
      </w:pPr>
      <w:r>
        <w:t>public class RederijApplicatie {</w:t>
      </w:r>
    </w:p>
    <w:p w14:paraId="1B52BD1A" w14:textId="77777777" w:rsidR="008614D4" w:rsidRDefault="008614D4" w:rsidP="008614D4">
      <w:pPr>
        <w:pStyle w:val="Code"/>
      </w:pPr>
      <w:r>
        <w:tab/>
      </w:r>
    </w:p>
    <w:p w14:paraId="502D3C00" w14:textId="77777777" w:rsidR="008614D4" w:rsidRDefault="008614D4" w:rsidP="008614D4">
      <w:pPr>
        <w:pStyle w:val="Code"/>
      </w:pPr>
      <w:r>
        <w:tab/>
        <w:t>private DomeinController dc;</w:t>
      </w:r>
    </w:p>
    <w:p w14:paraId="7263B69F" w14:textId="77777777" w:rsidR="008614D4" w:rsidRDefault="008614D4" w:rsidP="008614D4">
      <w:pPr>
        <w:pStyle w:val="Code"/>
      </w:pPr>
    </w:p>
    <w:p w14:paraId="7661DDCE" w14:textId="77777777" w:rsidR="008614D4" w:rsidRDefault="008614D4" w:rsidP="008614D4">
      <w:pPr>
        <w:pStyle w:val="Code"/>
      </w:pPr>
      <w:r>
        <w:tab/>
        <w:t>public RederijApplicatie(DomeinController dc) {</w:t>
      </w:r>
    </w:p>
    <w:p w14:paraId="23872558" w14:textId="77777777" w:rsidR="008614D4" w:rsidRDefault="008614D4" w:rsidP="008614D4">
      <w:pPr>
        <w:pStyle w:val="Code"/>
      </w:pPr>
      <w:r>
        <w:tab/>
      </w:r>
      <w:r>
        <w:tab/>
        <w:t>this.dc = dc;</w:t>
      </w:r>
    </w:p>
    <w:p w14:paraId="12B05E0A" w14:textId="77777777" w:rsidR="008614D4" w:rsidRDefault="008614D4" w:rsidP="008614D4">
      <w:pPr>
        <w:pStyle w:val="Code"/>
      </w:pPr>
      <w:r>
        <w:tab/>
        <w:t>}</w:t>
      </w:r>
    </w:p>
    <w:p w14:paraId="13145A89" w14:textId="77777777" w:rsidR="008614D4" w:rsidRDefault="008614D4" w:rsidP="008614D4">
      <w:pPr>
        <w:pStyle w:val="Code"/>
      </w:pPr>
      <w:r>
        <w:tab/>
      </w:r>
    </w:p>
    <w:p w14:paraId="0EE1F664" w14:textId="77777777" w:rsidR="008614D4" w:rsidRDefault="008614D4" w:rsidP="008614D4">
      <w:pPr>
        <w:pStyle w:val="Code"/>
      </w:pPr>
      <w:r>
        <w:tab/>
        <w:t>public void start() throws FormaatException {</w:t>
      </w:r>
    </w:p>
    <w:p w14:paraId="0DB60BC9" w14:textId="77777777" w:rsidR="008614D4" w:rsidRDefault="008614D4" w:rsidP="008614D4">
      <w:pPr>
        <w:pStyle w:val="Code"/>
      </w:pPr>
      <w:r>
        <w:tab/>
      </w:r>
      <w:r>
        <w:tab/>
        <w:t>drukTabelAf(dc.geefGesorteerdOverzichtBoten());</w:t>
      </w:r>
    </w:p>
    <w:p w14:paraId="1BEECD01" w14:textId="77777777" w:rsidR="008614D4" w:rsidRDefault="008614D4" w:rsidP="008614D4">
      <w:pPr>
        <w:pStyle w:val="Code"/>
      </w:pPr>
      <w:r>
        <w:tab/>
      </w:r>
      <w:r>
        <w:tab/>
        <w:t>int keuze;</w:t>
      </w:r>
    </w:p>
    <w:p w14:paraId="333B4E92" w14:textId="77777777" w:rsidR="008614D4" w:rsidRDefault="008614D4" w:rsidP="008614D4">
      <w:pPr>
        <w:pStyle w:val="Code"/>
      </w:pPr>
      <w:r>
        <w:tab/>
      </w:r>
      <w:r>
        <w:tab/>
        <w:t>do {</w:t>
      </w:r>
    </w:p>
    <w:p w14:paraId="0541FB27" w14:textId="77777777" w:rsidR="008614D4" w:rsidRDefault="008614D4" w:rsidP="008614D4">
      <w:pPr>
        <w:pStyle w:val="Code"/>
      </w:pPr>
      <w:r>
        <w:tab/>
      </w:r>
      <w:r>
        <w:tab/>
      </w:r>
      <w:r>
        <w:tab/>
        <w:t>keuze = maakKeuzeUitMenu();</w:t>
      </w:r>
    </w:p>
    <w:p w14:paraId="4F4CBEEA" w14:textId="77777777" w:rsidR="008614D4" w:rsidRDefault="008614D4" w:rsidP="008614D4">
      <w:pPr>
        <w:pStyle w:val="Code"/>
      </w:pPr>
      <w:r>
        <w:tab/>
      </w:r>
      <w:r>
        <w:tab/>
      </w:r>
      <w:r>
        <w:tab/>
        <w:t>switch (keuze) {</w:t>
      </w:r>
    </w:p>
    <w:p w14:paraId="4E44F63E" w14:textId="77777777" w:rsidR="008614D4" w:rsidRDefault="008614D4" w:rsidP="008614D4">
      <w:pPr>
        <w:pStyle w:val="Code"/>
      </w:pPr>
      <w:r>
        <w:tab/>
      </w:r>
      <w:r>
        <w:tab/>
      </w:r>
      <w:r>
        <w:tab/>
        <w:t>case 1:</w:t>
      </w:r>
    </w:p>
    <w:p w14:paraId="46A77D31" w14:textId="77777777" w:rsidR="008614D4" w:rsidRDefault="008614D4" w:rsidP="008614D4">
      <w:pPr>
        <w:pStyle w:val="Code"/>
      </w:pPr>
      <w:r>
        <w:tab/>
      </w:r>
      <w:r>
        <w:tab/>
      </w:r>
      <w:r>
        <w:tab/>
      </w:r>
      <w:r>
        <w:tab/>
        <w:t>voegBootToe();</w:t>
      </w:r>
    </w:p>
    <w:p w14:paraId="227AA462" w14:textId="77777777" w:rsidR="008614D4" w:rsidRDefault="008614D4" w:rsidP="008614D4">
      <w:pPr>
        <w:pStyle w:val="Code"/>
      </w:pPr>
      <w:r>
        <w:tab/>
      </w:r>
      <w:r>
        <w:tab/>
      </w:r>
      <w:r>
        <w:tab/>
      </w:r>
      <w:r>
        <w:tab/>
        <w:t>break;</w:t>
      </w:r>
    </w:p>
    <w:p w14:paraId="56010670" w14:textId="77777777" w:rsidR="008614D4" w:rsidRDefault="008614D4" w:rsidP="008614D4">
      <w:pPr>
        <w:pStyle w:val="Code"/>
      </w:pPr>
      <w:r>
        <w:tab/>
      </w:r>
      <w:r>
        <w:tab/>
      </w:r>
      <w:r>
        <w:tab/>
        <w:t>case 2:</w:t>
      </w:r>
    </w:p>
    <w:p w14:paraId="0060D16E" w14:textId="77777777" w:rsidR="008614D4" w:rsidRDefault="008614D4" w:rsidP="008614D4">
      <w:pPr>
        <w:pStyle w:val="Code"/>
      </w:pPr>
      <w:r>
        <w:tab/>
      </w:r>
      <w:r>
        <w:tab/>
      </w:r>
      <w:r>
        <w:tab/>
      </w:r>
      <w:r>
        <w:tab/>
        <w:t>voegZeilBootToe();</w:t>
      </w:r>
    </w:p>
    <w:p w14:paraId="1D4F1B2A" w14:textId="77777777" w:rsidR="008614D4" w:rsidRDefault="008614D4" w:rsidP="008614D4">
      <w:pPr>
        <w:pStyle w:val="Code"/>
      </w:pPr>
      <w:r>
        <w:tab/>
      </w:r>
      <w:r>
        <w:tab/>
      </w:r>
      <w:r>
        <w:tab/>
      </w:r>
      <w:r>
        <w:tab/>
        <w:t>break;</w:t>
      </w:r>
    </w:p>
    <w:p w14:paraId="7ED1E88E" w14:textId="77777777" w:rsidR="008614D4" w:rsidRDefault="008614D4" w:rsidP="008614D4">
      <w:pPr>
        <w:pStyle w:val="Code"/>
      </w:pPr>
      <w:r>
        <w:tab/>
      </w:r>
      <w:r>
        <w:tab/>
      </w:r>
      <w:r>
        <w:tab/>
        <w:t>case 3:</w:t>
      </w:r>
    </w:p>
    <w:p w14:paraId="55D3970E" w14:textId="77777777" w:rsidR="008614D4" w:rsidRDefault="008614D4" w:rsidP="008614D4">
      <w:pPr>
        <w:pStyle w:val="Code"/>
      </w:pPr>
      <w:r>
        <w:tab/>
      </w:r>
      <w:r>
        <w:tab/>
      </w:r>
      <w:r>
        <w:tab/>
      </w:r>
      <w:r>
        <w:tab/>
        <w:t>voegWoonBootToe();</w:t>
      </w:r>
    </w:p>
    <w:p w14:paraId="3156DD83" w14:textId="77777777" w:rsidR="008614D4" w:rsidRDefault="008614D4" w:rsidP="008614D4">
      <w:pPr>
        <w:pStyle w:val="Code"/>
      </w:pPr>
      <w:r>
        <w:tab/>
      </w:r>
      <w:r>
        <w:tab/>
      </w:r>
      <w:r>
        <w:tab/>
      </w:r>
      <w:r>
        <w:tab/>
        <w:t>break;</w:t>
      </w:r>
    </w:p>
    <w:p w14:paraId="6C7CB3DE" w14:textId="77777777" w:rsidR="008614D4" w:rsidRDefault="008614D4" w:rsidP="008614D4">
      <w:pPr>
        <w:pStyle w:val="Code"/>
      </w:pPr>
      <w:r>
        <w:tab/>
      </w:r>
      <w:r>
        <w:tab/>
      </w:r>
      <w:r>
        <w:tab/>
        <w:t>case 0:</w:t>
      </w:r>
    </w:p>
    <w:p w14:paraId="070D3E38" w14:textId="77777777" w:rsidR="008614D4" w:rsidRDefault="008614D4" w:rsidP="008614D4">
      <w:pPr>
        <w:pStyle w:val="Code"/>
      </w:pPr>
      <w:r>
        <w:tab/>
      </w:r>
      <w:r>
        <w:tab/>
      </w:r>
      <w:r>
        <w:tab/>
      </w:r>
      <w:r>
        <w:tab/>
        <w:t>drukTabelAf(dc.geefGesorteerdOverzichtBoten());</w:t>
      </w:r>
    </w:p>
    <w:p w14:paraId="2218937B" w14:textId="77777777" w:rsidR="008614D4" w:rsidRDefault="008614D4" w:rsidP="008614D4">
      <w:pPr>
        <w:pStyle w:val="Code"/>
      </w:pPr>
      <w:r>
        <w:tab/>
      </w:r>
      <w:r>
        <w:tab/>
      </w:r>
      <w:r>
        <w:tab/>
      </w:r>
      <w:r>
        <w:tab/>
        <w:t>break;</w:t>
      </w:r>
    </w:p>
    <w:p w14:paraId="23DEA4CF" w14:textId="77777777" w:rsidR="008614D4" w:rsidRDefault="008614D4" w:rsidP="008614D4">
      <w:pPr>
        <w:pStyle w:val="Code"/>
      </w:pPr>
      <w:r>
        <w:tab/>
      </w:r>
      <w:r>
        <w:tab/>
      </w:r>
      <w:r>
        <w:tab/>
        <w:t>}</w:t>
      </w:r>
    </w:p>
    <w:p w14:paraId="2F656BD9" w14:textId="77777777" w:rsidR="008614D4" w:rsidRDefault="008614D4" w:rsidP="008614D4">
      <w:pPr>
        <w:pStyle w:val="Code"/>
      </w:pPr>
      <w:r>
        <w:tab/>
      </w:r>
      <w:r>
        <w:tab/>
        <w:t>} while (keuze != 0);</w:t>
      </w:r>
    </w:p>
    <w:p w14:paraId="60E724B8" w14:textId="77777777" w:rsidR="008614D4" w:rsidRDefault="008614D4" w:rsidP="008614D4">
      <w:pPr>
        <w:pStyle w:val="Code"/>
      </w:pPr>
      <w:r>
        <w:tab/>
        <w:t>}</w:t>
      </w:r>
    </w:p>
    <w:p w14:paraId="1E788C39" w14:textId="77777777" w:rsidR="008614D4" w:rsidRDefault="008614D4" w:rsidP="008614D4">
      <w:pPr>
        <w:pStyle w:val="Code"/>
      </w:pPr>
      <w:r>
        <w:tab/>
      </w:r>
    </w:p>
    <w:p w14:paraId="11A83755" w14:textId="77777777" w:rsidR="008614D4" w:rsidRDefault="008614D4" w:rsidP="008614D4">
      <w:pPr>
        <w:pStyle w:val="Code"/>
      </w:pPr>
      <w:r>
        <w:tab/>
        <w:t>public void voegBootToe() throws FormaatException {</w:t>
      </w:r>
    </w:p>
    <w:p w14:paraId="7D5F7C6F" w14:textId="77777777" w:rsidR="008614D4" w:rsidRDefault="008614D4" w:rsidP="008614D4">
      <w:pPr>
        <w:pStyle w:val="Code"/>
      </w:pPr>
      <w:r>
        <w:tab/>
      </w:r>
      <w:r>
        <w:tab/>
      </w:r>
    </w:p>
    <w:p w14:paraId="5335B63E" w14:textId="77777777" w:rsidR="008614D4" w:rsidRDefault="008614D4" w:rsidP="008614D4">
      <w:pPr>
        <w:pStyle w:val="Code"/>
      </w:pPr>
      <w:r>
        <w:tab/>
      </w:r>
      <w:r>
        <w:tab/>
        <w:t>dc.voegBootToe(new String[]{leesGegeven("naam", "string"), leesGegeven("zeewaardig", "boolean")});</w:t>
      </w:r>
    </w:p>
    <w:p w14:paraId="4E9D558B" w14:textId="77777777" w:rsidR="008614D4" w:rsidRDefault="008614D4" w:rsidP="008614D4">
      <w:pPr>
        <w:pStyle w:val="Code"/>
      </w:pPr>
      <w:r>
        <w:tab/>
      </w:r>
      <w:r>
        <w:tab/>
      </w:r>
    </w:p>
    <w:p w14:paraId="04E79A5A" w14:textId="77777777" w:rsidR="008614D4" w:rsidRDefault="008614D4" w:rsidP="008614D4">
      <w:pPr>
        <w:pStyle w:val="Code"/>
      </w:pPr>
      <w:r>
        <w:tab/>
        <w:t>}</w:t>
      </w:r>
    </w:p>
    <w:p w14:paraId="441934E7" w14:textId="77777777" w:rsidR="008614D4" w:rsidRDefault="008614D4" w:rsidP="008614D4">
      <w:pPr>
        <w:pStyle w:val="Code"/>
      </w:pPr>
      <w:r>
        <w:tab/>
      </w:r>
    </w:p>
    <w:p w14:paraId="160F6354" w14:textId="77777777" w:rsidR="008614D4" w:rsidRDefault="008614D4" w:rsidP="008614D4">
      <w:pPr>
        <w:pStyle w:val="Code"/>
      </w:pPr>
      <w:r>
        <w:lastRenderedPageBreak/>
        <w:tab/>
        <w:t>public void voegZeilBootToe() throws FormaatException {</w:t>
      </w:r>
    </w:p>
    <w:p w14:paraId="67624616" w14:textId="77777777" w:rsidR="008614D4" w:rsidRDefault="008614D4" w:rsidP="008614D4">
      <w:pPr>
        <w:pStyle w:val="Code"/>
      </w:pPr>
      <w:r>
        <w:tab/>
      </w:r>
      <w:r>
        <w:tab/>
        <w:t>dc.voegBootToe(new String[]{leesGegeven("naam", "string"), leesGegeven("zeewaardig", "boolean"), leesGegeven("aantal masten", "int")});</w:t>
      </w:r>
    </w:p>
    <w:p w14:paraId="40279927" w14:textId="77777777" w:rsidR="008614D4" w:rsidRDefault="008614D4" w:rsidP="008614D4">
      <w:pPr>
        <w:pStyle w:val="Code"/>
      </w:pPr>
      <w:r>
        <w:tab/>
      </w:r>
      <w:r>
        <w:tab/>
      </w:r>
    </w:p>
    <w:p w14:paraId="4A2B3ADE" w14:textId="77777777" w:rsidR="008614D4" w:rsidRDefault="008614D4" w:rsidP="008614D4">
      <w:pPr>
        <w:pStyle w:val="Code"/>
      </w:pPr>
      <w:r>
        <w:tab/>
        <w:t>}</w:t>
      </w:r>
    </w:p>
    <w:p w14:paraId="777E3E59" w14:textId="77777777" w:rsidR="008614D4" w:rsidRDefault="008614D4" w:rsidP="008614D4">
      <w:pPr>
        <w:pStyle w:val="Code"/>
      </w:pPr>
      <w:r>
        <w:tab/>
        <w:t>public void voegWoonBootToe() throws FormaatException {</w:t>
      </w:r>
    </w:p>
    <w:p w14:paraId="412AC528" w14:textId="77777777" w:rsidR="008614D4" w:rsidRDefault="008614D4" w:rsidP="008614D4">
      <w:pPr>
        <w:pStyle w:val="Code"/>
      </w:pPr>
      <w:r>
        <w:tab/>
      </w:r>
      <w:r>
        <w:tab/>
        <w:t>dc.voegBootToe(new String[]{leesGegeven("naam", "string"), leesGegeven("zeewaardig", "boolean"), leesGegeven("aantal personen", "int"), leesGegeven("aantal badkamers", "int")});</w:t>
      </w:r>
    </w:p>
    <w:p w14:paraId="20DA6DDE" w14:textId="77777777" w:rsidR="008614D4" w:rsidRDefault="008614D4" w:rsidP="008614D4">
      <w:pPr>
        <w:pStyle w:val="Code"/>
      </w:pPr>
      <w:r>
        <w:tab/>
        <w:t>}</w:t>
      </w:r>
    </w:p>
    <w:p w14:paraId="76B5AB6C" w14:textId="77777777" w:rsidR="008614D4" w:rsidRDefault="008614D4" w:rsidP="008614D4">
      <w:pPr>
        <w:pStyle w:val="Code"/>
      </w:pPr>
      <w:r>
        <w:tab/>
        <w:t xml:space="preserve"> private String leesGegeven(String wat, String datatype) {</w:t>
      </w:r>
    </w:p>
    <w:p w14:paraId="327E3CE8" w14:textId="77777777" w:rsidR="008614D4" w:rsidRDefault="008614D4" w:rsidP="008614D4">
      <w:pPr>
        <w:pStyle w:val="Code"/>
      </w:pPr>
      <w:r>
        <w:tab/>
      </w:r>
      <w:r>
        <w:tab/>
        <w:t xml:space="preserve"> Scanner scanner = new Scanner(System.in);</w:t>
      </w:r>
    </w:p>
    <w:p w14:paraId="2FF34EB3" w14:textId="77777777" w:rsidR="008614D4" w:rsidRDefault="008614D4" w:rsidP="008614D4">
      <w:pPr>
        <w:pStyle w:val="Code"/>
      </w:pPr>
      <w:r>
        <w:tab/>
      </w:r>
      <w:r>
        <w:tab/>
        <w:t xml:space="preserve"> System.out.printf("Geef de waarde voor %s: ", wat);</w:t>
      </w:r>
    </w:p>
    <w:p w14:paraId="241EE845" w14:textId="77777777" w:rsidR="008614D4" w:rsidRDefault="008614D4" w:rsidP="008614D4">
      <w:pPr>
        <w:pStyle w:val="Code"/>
      </w:pPr>
      <w:r>
        <w:tab/>
      </w:r>
      <w:r>
        <w:tab/>
        <w:t xml:space="preserve"> String string = scanner.next();</w:t>
      </w:r>
    </w:p>
    <w:p w14:paraId="50C15E3B" w14:textId="77777777" w:rsidR="008614D4" w:rsidRDefault="008614D4" w:rsidP="008614D4">
      <w:pPr>
        <w:pStyle w:val="Code"/>
      </w:pPr>
      <w:r>
        <w:tab/>
      </w:r>
      <w:r>
        <w:tab/>
        <w:t xml:space="preserve"> if (datatype.equals("int")) {</w:t>
      </w:r>
    </w:p>
    <w:p w14:paraId="2548DBFF" w14:textId="77777777" w:rsidR="008614D4" w:rsidRDefault="008614D4" w:rsidP="008614D4">
      <w:pPr>
        <w:pStyle w:val="Code"/>
      </w:pPr>
      <w:r>
        <w:tab/>
      </w:r>
      <w:r>
        <w:tab/>
      </w:r>
      <w:r>
        <w:tab/>
        <w:t>// niet duidelijk wat dit moet doen? Voorbeeld zou handig geweest zijn.</w:t>
      </w:r>
    </w:p>
    <w:p w14:paraId="772C81F3" w14:textId="77777777" w:rsidR="008614D4" w:rsidRDefault="008614D4" w:rsidP="008614D4">
      <w:pPr>
        <w:pStyle w:val="Code"/>
      </w:pPr>
      <w:r>
        <w:tab/>
      </w:r>
      <w:r>
        <w:tab/>
        <w:t>} else if (datatype.equals("boolean")) {</w:t>
      </w:r>
    </w:p>
    <w:p w14:paraId="01824FF3" w14:textId="77777777" w:rsidR="008614D4" w:rsidRDefault="008614D4" w:rsidP="008614D4">
      <w:pPr>
        <w:pStyle w:val="Code"/>
      </w:pPr>
      <w:r>
        <w:tab/>
      </w:r>
      <w:r>
        <w:tab/>
      </w:r>
      <w:r>
        <w:tab/>
        <w:t>// niet duidelijk wat dit moet doen? Voorbeeld zou handig geweest zijn.</w:t>
      </w:r>
    </w:p>
    <w:p w14:paraId="7F41DCBD" w14:textId="77777777" w:rsidR="008614D4" w:rsidRDefault="008614D4" w:rsidP="008614D4">
      <w:pPr>
        <w:pStyle w:val="Code"/>
      </w:pPr>
      <w:r>
        <w:tab/>
      </w:r>
      <w:r>
        <w:tab/>
        <w:t>} else if (datatype.equals("string")) {</w:t>
      </w:r>
    </w:p>
    <w:p w14:paraId="1CBE3919" w14:textId="77777777" w:rsidR="008614D4" w:rsidRDefault="008614D4" w:rsidP="008614D4">
      <w:pPr>
        <w:pStyle w:val="Code"/>
      </w:pPr>
      <w:r>
        <w:tab/>
      </w:r>
      <w:r>
        <w:tab/>
      </w:r>
      <w:r>
        <w:tab/>
        <w:t>// niet duidelijk wat dit moet doen? Voorbeeld zou handig geweest zijn.</w:t>
      </w:r>
    </w:p>
    <w:p w14:paraId="48A12B74" w14:textId="77777777" w:rsidR="008614D4" w:rsidRDefault="008614D4" w:rsidP="008614D4">
      <w:pPr>
        <w:pStyle w:val="Code"/>
      </w:pPr>
      <w:r>
        <w:tab/>
      </w:r>
      <w:r>
        <w:tab/>
        <w:t>}</w:t>
      </w:r>
    </w:p>
    <w:p w14:paraId="6A0CE3E5" w14:textId="77777777" w:rsidR="008614D4" w:rsidRDefault="008614D4" w:rsidP="008614D4">
      <w:pPr>
        <w:pStyle w:val="Code"/>
      </w:pPr>
      <w:r>
        <w:tab/>
      </w:r>
      <w:r>
        <w:tab/>
        <w:t xml:space="preserve"> return string;</w:t>
      </w:r>
    </w:p>
    <w:p w14:paraId="0B8FB178" w14:textId="77777777" w:rsidR="008614D4" w:rsidRDefault="008614D4" w:rsidP="008614D4">
      <w:pPr>
        <w:pStyle w:val="Code"/>
      </w:pPr>
      <w:r>
        <w:tab/>
        <w:t xml:space="preserve"> }</w:t>
      </w:r>
    </w:p>
    <w:p w14:paraId="229803F0" w14:textId="77777777" w:rsidR="008614D4" w:rsidRDefault="008614D4" w:rsidP="008614D4">
      <w:pPr>
        <w:pStyle w:val="Code"/>
      </w:pPr>
      <w:r>
        <w:tab/>
        <w:t xml:space="preserve"> </w:t>
      </w:r>
    </w:p>
    <w:p w14:paraId="3CDBE2A2" w14:textId="77777777" w:rsidR="008614D4" w:rsidRDefault="008614D4" w:rsidP="008614D4">
      <w:pPr>
        <w:pStyle w:val="Code"/>
      </w:pPr>
      <w:r>
        <w:tab/>
        <w:t xml:space="preserve"> private void drukTabelAf(String[] overzicht) {</w:t>
      </w:r>
    </w:p>
    <w:p w14:paraId="5A922F86" w14:textId="77777777" w:rsidR="008614D4" w:rsidRDefault="008614D4" w:rsidP="008614D4">
      <w:pPr>
        <w:pStyle w:val="Code"/>
      </w:pPr>
      <w:r>
        <w:tab/>
      </w:r>
      <w:r>
        <w:tab/>
        <w:t xml:space="preserve"> for(String bootString: overzicht) {</w:t>
      </w:r>
    </w:p>
    <w:p w14:paraId="35361D3E" w14:textId="77777777" w:rsidR="008614D4" w:rsidRDefault="008614D4" w:rsidP="008614D4">
      <w:pPr>
        <w:pStyle w:val="Code"/>
      </w:pPr>
      <w:r>
        <w:tab/>
      </w:r>
      <w:r>
        <w:tab/>
      </w:r>
      <w:r>
        <w:tab/>
        <w:t xml:space="preserve"> System.out.println(bootString);</w:t>
      </w:r>
    </w:p>
    <w:p w14:paraId="780CAD22" w14:textId="77777777" w:rsidR="008614D4" w:rsidRDefault="008614D4" w:rsidP="008614D4">
      <w:pPr>
        <w:pStyle w:val="Code"/>
      </w:pPr>
      <w:r>
        <w:tab/>
      </w:r>
      <w:r>
        <w:tab/>
        <w:t xml:space="preserve"> }</w:t>
      </w:r>
    </w:p>
    <w:p w14:paraId="195AFAD9" w14:textId="77777777" w:rsidR="008614D4" w:rsidRDefault="008614D4" w:rsidP="008614D4">
      <w:pPr>
        <w:pStyle w:val="Code"/>
      </w:pPr>
      <w:r>
        <w:tab/>
        <w:t>}</w:t>
      </w:r>
    </w:p>
    <w:p w14:paraId="5256164C" w14:textId="77777777" w:rsidR="008614D4" w:rsidRDefault="008614D4" w:rsidP="008614D4">
      <w:pPr>
        <w:pStyle w:val="Code"/>
      </w:pPr>
      <w:r>
        <w:tab/>
        <w:t xml:space="preserve"> </w:t>
      </w:r>
    </w:p>
    <w:p w14:paraId="4BA235AE" w14:textId="77777777" w:rsidR="008614D4" w:rsidRDefault="008614D4" w:rsidP="008614D4">
      <w:pPr>
        <w:pStyle w:val="Code"/>
      </w:pPr>
      <w:r>
        <w:tab/>
        <w:t xml:space="preserve"> private int maakKeuzeUitMenu() {</w:t>
      </w:r>
    </w:p>
    <w:p w14:paraId="28F22669" w14:textId="77777777" w:rsidR="008614D4" w:rsidRDefault="008614D4" w:rsidP="008614D4">
      <w:pPr>
        <w:pStyle w:val="Code"/>
      </w:pPr>
      <w:r>
        <w:tab/>
      </w:r>
      <w:r>
        <w:tab/>
        <w:t xml:space="preserve"> Scanner scanner = new Scanner(System.in);</w:t>
      </w:r>
    </w:p>
    <w:p w14:paraId="6CB84795" w14:textId="77777777" w:rsidR="008614D4" w:rsidRDefault="008614D4" w:rsidP="008614D4">
      <w:pPr>
        <w:pStyle w:val="Code"/>
      </w:pPr>
      <w:r>
        <w:tab/>
      </w:r>
      <w:r>
        <w:tab/>
        <w:t xml:space="preserve"> boolean herhalen = true;</w:t>
      </w:r>
    </w:p>
    <w:p w14:paraId="749F1D3B" w14:textId="77777777" w:rsidR="008614D4" w:rsidRDefault="008614D4" w:rsidP="008614D4">
      <w:pPr>
        <w:pStyle w:val="Code"/>
      </w:pPr>
      <w:r>
        <w:tab/>
      </w:r>
      <w:r>
        <w:tab/>
        <w:t xml:space="preserve"> int keuze = -1;</w:t>
      </w:r>
    </w:p>
    <w:p w14:paraId="17315540" w14:textId="77777777" w:rsidR="008614D4" w:rsidRDefault="008614D4" w:rsidP="008614D4">
      <w:pPr>
        <w:pStyle w:val="Code"/>
      </w:pPr>
      <w:r>
        <w:tab/>
      </w:r>
      <w:r>
        <w:tab/>
        <w:t xml:space="preserve"> </w:t>
      </w:r>
    </w:p>
    <w:p w14:paraId="5AA0329E" w14:textId="77777777" w:rsidR="008614D4" w:rsidRDefault="008614D4" w:rsidP="008614D4">
      <w:pPr>
        <w:pStyle w:val="Code"/>
      </w:pPr>
      <w:r>
        <w:tab/>
      </w:r>
      <w:r>
        <w:tab/>
        <w:t xml:space="preserve"> while (herhalen) {</w:t>
      </w:r>
    </w:p>
    <w:p w14:paraId="4EC2C458" w14:textId="77777777" w:rsidR="008614D4" w:rsidRDefault="008614D4" w:rsidP="008614D4">
      <w:pPr>
        <w:pStyle w:val="Code"/>
      </w:pPr>
      <w:r>
        <w:tab/>
      </w:r>
      <w:r>
        <w:tab/>
      </w:r>
      <w:r>
        <w:tab/>
        <w:t xml:space="preserve"> System.out.printf("Menu%n1. Voeg boot toe%n2. Voeg zeilboot toe%n3. Voeg woonboot toe%n0. Stoppen%nMaak je keuze: ");</w:t>
      </w:r>
    </w:p>
    <w:p w14:paraId="20F341DB" w14:textId="77777777" w:rsidR="008614D4" w:rsidRDefault="008614D4" w:rsidP="008614D4">
      <w:pPr>
        <w:pStyle w:val="Code"/>
      </w:pPr>
      <w:r>
        <w:tab/>
      </w:r>
      <w:r>
        <w:tab/>
      </w:r>
      <w:r>
        <w:tab/>
        <w:t xml:space="preserve"> try {</w:t>
      </w:r>
    </w:p>
    <w:p w14:paraId="2F3238E4" w14:textId="77777777" w:rsidR="008614D4" w:rsidRDefault="008614D4" w:rsidP="008614D4">
      <w:pPr>
        <w:pStyle w:val="Code"/>
      </w:pPr>
      <w:r>
        <w:tab/>
      </w:r>
      <w:r>
        <w:tab/>
      </w:r>
      <w:r>
        <w:tab/>
      </w:r>
      <w:r>
        <w:tab/>
        <w:t>keuze = scanner.nextInt();</w:t>
      </w:r>
    </w:p>
    <w:p w14:paraId="34BD3D7F" w14:textId="77777777" w:rsidR="008614D4" w:rsidRDefault="008614D4" w:rsidP="008614D4">
      <w:pPr>
        <w:pStyle w:val="Code"/>
      </w:pPr>
      <w:r>
        <w:tab/>
      </w:r>
      <w:r>
        <w:tab/>
      </w:r>
      <w:r>
        <w:tab/>
      </w:r>
      <w:r>
        <w:tab/>
        <w:t>if (keuze &gt;= 0 &amp;&amp; keuze &lt;= 3) {</w:t>
      </w:r>
    </w:p>
    <w:p w14:paraId="5AED1397" w14:textId="77777777" w:rsidR="008614D4" w:rsidRDefault="008614D4" w:rsidP="008614D4">
      <w:pPr>
        <w:pStyle w:val="Code"/>
      </w:pPr>
      <w:r>
        <w:lastRenderedPageBreak/>
        <w:tab/>
      </w:r>
      <w:r>
        <w:tab/>
      </w:r>
      <w:r>
        <w:tab/>
      </w:r>
      <w:r>
        <w:tab/>
      </w:r>
      <w:r>
        <w:tab/>
        <w:t>herhalen = false;</w:t>
      </w:r>
    </w:p>
    <w:p w14:paraId="54157B9E" w14:textId="77777777" w:rsidR="008614D4" w:rsidRDefault="008614D4" w:rsidP="008614D4">
      <w:pPr>
        <w:pStyle w:val="Code"/>
      </w:pPr>
      <w:r>
        <w:tab/>
      </w:r>
      <w:r>
        <w:tab/>
      </w:r>
      <w:r>
        <w:tab/>
      </w:r>
      <w:r>
        <w:tab/>
        <w:t>}</w:t>
      </w:r>
    </w:p>
    <w:p w14:paraId="57344E97" w14:textId="77777777" w:rsidR="008614D4" w:rsidRDefault="008614D4" w:rsidP="008614D4">
      <w:pPr>
        <w:pStyle w:val="Code"/>
      </w:pPr>
    </w:p>
    <w:p w14:paraId="0CB7C9CE" w14:textId="77777777" w:rsidR="008614D4" w:rsidRDefault="008614D4" w:rsidP="008614D4">
      <w:pPr>
        <w:pStyle w:val="Code"/>
      </w:pPr>
      <w:r>
        <w:tab/>
      </w:r>
      <w:r>
        <w:tab/>
      </w:r>
      <w:r>
        <w:tab/>
        <w:t>} catch (InputMismatchException ime) {</w:t>
      </w:r>
    </w:p>
    <w:p w14:paraId="01C59A3D" w14:textId="77777777" w:rsidR="008614D4" w:rsidRDefault="008614D4" w:rsidP="008614D4">
      <w:pPr>
        <w:pStyle w:val="Code"/>
      </w:pPr>
      <w:r>
        <w:tab/>
      </w:r>
      <w:r>
        <w:tab/>
      </w:r>
      <w:r>
        <w:tab/>
      </w:r>
      <w:r>
        <w:tab/>
        <w:t>System.err.println("Voer een getal in!");</w:t>
      </w:r>
    </w:p>
    <w:p w14:paraId="14BAC4B2" w14:textId="77777777" w:rsidR="008614D4" w:rsidRDefault="008614D4" w:rsidP="008614D4">
      <w:pPr>
        <w:pStyle w:val="Code"/>
      </w:pPr>
      <w:r>
        <w:tab/>
      </w:r>
      <w:r>
        <w:tab/>
      </w:r>
      <w:r>
        <w:tab/>
        <w:t xml:space="preserve">} </w:t>
      </w:r>
    </w:p>
    <w:p w14:paraId="5C188C6C" w14:textId="77777777" w:rsidR="008614D4" w:rsidRDefault="008614D4" w:rsidP="008614D4">
      <w:pPr>
        <w:pStyle w:val="Code"/>
      </w:pPr>
      <w:r>
        <w:tab/>
      </w:r>
      <w:r>
        <w:tab/>
        <w:t>}</w:t>
      </w:r>
    </w:p>
    <w:p w14:paraId="34CFFF13" w14:textId="77777777" w:rsidR="008614D4" w:rsidRDefault="008614D4" w:rsidP="008614D4">
      <w:pPr>
        <w:pStyle w:val="Code"/>
      </w:pPr>
      <w:r>
        <w:tab/>
      </w:r>
      <w:r>
        <w:tab/>
        <w:t>return keuze;</w:t>
      </w:r>
    </w:p>
    <w:p w14:paraId="2A794EB3" w14:textId="77777777" w:rsidR="008614D4" w:rsidRDefault="008614D4" w:rsidP="008614D4">
      <w:pPr>
        <w:pStyle w:val="Code"/>
      </w:pPr>
      <w:r>
        <w:tab/>
      </w:r>
      <w:r>
        <w:tab/>
        <w:t xml:space="preserve"> </w:t>
      </w:r>
    </w:p>
    <w:p w14:paraId="0ACCF7DB" w14:textId="77777777" w:rsidR="008614D4" w:rsidRDefault="008614D4" w:rsidP="008614D4">
      <w:pPr>
        <w:pStyle w:val="Code"/>
      </w:pPr>
      <w:r>
        <w:tab/>
      </w:r>
      <w:r>
        <w:tab/>
        <w:t xml:space="preserve"> </w:t>
      </w:r>
    </w:p>
    <w:p w14:paraId="744D4354" w14:textId="77777777" w:rsidR="008614D4" w:rsidRDefault="008614D4" w:rsidP="008614D4">
      <w:pPr>
        <w:pStyle w:val="Code"/>
      </w:pPr>
      <w:r>
        <w:tab/>
        <w:t xml:space="preserve"> }</w:t>
      </w:r>
    </w:p>
    <w:p w14:paraId="531CE540" w14:textId="77777777" w:rsidR="008614D4" w:rsidRDefault="008614D4" w:rsidP="008614D4">
      <w:pPr>
        <w:pStyle w:val="Code"/>
      </w:pPr>
    </w:p>
    <w:p w14:paraId="3B5B7E67" w14:textId="1693AC48" w:rsidR="0083681F" w:rsidRDefault="008614D4" w:rsidP="008614D4">
      <w:pPr>
        <w:pStyle w:val="Code"/>
      </w:pPr>
      <w:r>
        <w:t>}</w:t>
      </w:r>
    </w:p>
    <w:p w14:paraId="400CF794" w14:textId="77777777" w:rsidR="0083681F" w:rsidRPr="001F2CB5" w:rsidRDefault="0083681F" w:rsidP="0083681F">
      <w:pPr>
        <w:pStyle w:val="Code"/>
      </w:pPr>
    </w:p>
    <w:sectPr w:rsidR="0083681F" w:rsidRPr="001F2CB5" w:rsidSect="00AE46B2">
      <w:headerReference w:type="default" r:id="rId13"/>
      <w:footerReference w:type="default" r:id="rId14"/>
      <w:footerReference w:type="first" r:id="rId15"/>
      <w:pgSz w:w="11906" w:h="16838"/>
      <w:pgMar w:top="1440" w:right="1080" w:bottom="1440" w:left="1080" w:header="708"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73EA3" w14:textId="77777777" w:rsidR="000740E9" w:rsidRDefault="000740E9" w:rsidP="00F61337">
      <w:pPr>
        <w:spacing w:after="0" w:line="240" w:lineRule="auto"/>
      </w:pPr>
      <w:r>
        <w:separator/>
      </w:r>
    </w:p>
  </w:endnote>
  <w:endnote w:type="continuationSeparator" w:id="0">
    <w:p w14:paraId="07A2AB43" w14:textId="77777777" w:rsidR="000740E9" w:rsidRDefault="000740E9" w:rsidP="00F6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830"/>
    </w:tblGrid>
    <w:tr w:rsidR="00AE46B2" w14:paraId="7BAFCB00" w14:textId="77777777" w:rsidTr="006571AE">
      <w:tc>
        <w:tcPr>
          <w:tcW w:w="6232" w:type="dxa"/>
          <w:vAlign w:val="bottom"/>
        </w:tcPr>
        <w:p w14:paraId="316A9700" w14:textId="0B145B01" w:rsidR="00AE46B2" w:rsidRDefault="00AE46B2" w:rsidP="00AE46B2">
          <w:pPr>
            <w:pStyle w:val="Footer"/>
          </w:pPr>
          <w:r>
            <w:fldChar w:fldCharType="begin"/>
          </w:r>
          <w:r w:rsidRPr="003746DB">
            <w:rPr>
              <w:lang w:val="en-US"/>
            </w:rPr>
            <w:instrText xml:space="preserve"> FILENAME   \* MERGEFORMAT </w:instrText>
          </w:r>
          <w:r>
            <w:fldChar w:fldCharType="separate"/>
          </w:r>
          <w:r w:rsidR="001A6E09">
            <w:rPr>
              <w:noProof/>
              <w:lang w:val="en-US"/>
            </w:rPr>
            <w:t>Antwoordformulier_Opdracht1C.docx</w:t>
          </w:r>
          <w:r>
            <w:rPr>
              <w:noProof/>
            </w:rPr>
            <w:fldChar w:fldCharType="end"/>
          </w:r>
        </w:p>
      </w:tc>
      <w:tc>
        <w:tcPr>
          <w:tcW w:w="2830" w:type="dxa"/>
        </w:tcPr>
        <w:p w14:paraId="612FA3E7" w14:textId="77777777" w:rsidR="00AE46B2" w:rsidRDefault="00AE46B2" w:rsidP="00AE46B2">
          <w:pPr>
            <w:pStyle w:val="Footer"/>
            <w:jc w:val="right"/>
          </w:pPr>
          <w:r>
            <w:rPr>
              <w:noProof/>
              <w:lang w:val="en-US"/>
            </w:rPr>
            <w:drawing>
              <wp:inline distT="0" distB="0" distL="0" distR="0" wp14:anchorId="220BC965" wp14:editId="3939EE0D">
                <wp:extent cx="1061085" cy="598170"/>
                <wp:effectExtent l="0" t="0" r="5715" b="0"/>
                <wp:docPr id="60"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inline>
            </w:drawing>
          </w:r>
        </w:p>
      </w:tc>
    </w:tr>
  </w:tbl>
  <w:p w14:paraId="35A96713" w14:textId="77777777" w:rsidR="00AE46B2" w:rsidRDefault="00AE4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830"/>
    </w:tblGrid>
    <w:tr w:rsidR="00AE46B2" w14:paraId="157ED801" w14:textId="77777777" w:rsidTr="006571AE">
      <w:tc>
        <w:tcPr>
          <w:tcW w:w="6232" w:type="dxa"/>
          <w:vAlign w:val="bottom"/>
        </w:tcPr>
        <w:p w14:paraId="119AD06D" w14:textId="76ED69A0" w:rsidR="00AE46B2" w:rsidRDefault="00AE46B2" w:rsidP="00AE46B2">
          <w:pPr>
            <w:pStyle w:val="Footer"/>
          </w:pPr>
          <w:r>
            <w:fldChar w:fldCharType="begin"/>
          </w:r>
          <w:r w:rsidRPr="003746DB">
            <w:rPr>
              <w:lang w:val="en-US"/>
            </w:rPr>
            <w:instrText xml:space="preserve"> FILENAME   \* MERGEFORMAT </w:instrText>
          </w:r>
          <w:r>
            <w:fldChar w:fldCharType="separate"/>
          </w:r>
          <w:r w:rsidR="001A6E09">
            <w:rPr>
              <w:noProof/>
              <w:lang w:val="en-US"/>
            </w:rPr>
            <w:t>Antwoordformulier_Opdracht1C.docx</w:t>
          </w:r>
          <w:r>
            <w:rPr>
              <w:noProof/>
            </w:rPr>
            <w:fldChar w:fldCharType="end"/>
          </w:r>
        </w:p>
      </w:tc>
      <w:tc>
        <w:tcPr>
          <w:tcW w:w="2830" w:type="dxa"/>
        </w:tcPr>
        <w:p w14:paraId="7B3AB000" w14:textId="77777777" w:rsidR="00AE46B2" w:rsidRDefault="00AE46B2" w:rsidP="00AE46B2">
          <w:pPr>
            <w:pStyle w:val="Footer"/>
            <w:jc w:val="right"/>
          </w:pPr>
          <w:r>
            <w:rPr>
              <w:noProof/>
              <w:lang w:val="en-US"/>
            </w:rPr>
            <w:drawing>
              <wp:inline distT="0" distB="0" distL="0" distR="0" wp14:anchorId="3E315656" wp14:editId="05C9EF06">
                <wp:extent cx="1061085" cy="598170"/>
                <wp:effectExtent l="0" t="0" r="5715" b="0"/>
                <wp:docPr id="8"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inline>
            </w:drawing>
          </w:r>
        </w:p>
      </w:tc>
    </w:tr>
  </w:tbl>
  <w:p w14:paraId="0CAE3102" w14:textId="77777777" w:rsidR="00AE46B2" w:rsidRDefault="00AE4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B2F93" w14:textId="77777777" w:rsidR="000740E9" w:rsidRDefault="000740E9" w:rsidP="00F61337">
      <w:pPr>
        <w:spacing w:after="0" w:line="240" w:lineRule="auto"/>
      </w:pPr>
      <w:r>
        <w:separator/>
      </w:r>
    </w:p>
  </w:footnote>
  <w:footnote w:type="continuationSeparator" w:id="0">
    <w:p w14:paraId="170C62F8" w14:textId="77777777" w:rsidR="000740E9" w:rsidRDefault="000740E9" w:rsidP="00F61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556"/>
    </w:tblGrid>
    <w:tr w:rsidR="00AE46B2" w14:paraId="2B34F780" w14:textId="77777777" w:rsidTr="00AE46B2">
      <w:tc>
        <w:tcPr>
          <w:tcW w:w="7225" w:type="dxa"/>
        </w:tcPr>
        <w:p w14:paraId="14540A27" w14:textId="77777777" w:rsidR="00AE46B2" w:rsidRDefault="00AE46B2" w:rsidP="00AE46B2">
          <w:pPr>
            <w:pStyle w:val="Header"/>
          </w:pPr>
          <w:r>
            <w:t>Naam en voornaam:</w:t>
          </w:r>
        </w:p>
      </w:tc>
      <w:tc>
        <w:tcPr>
          <w:tcW w:w="2556" w:type="dxa"/>
          <w:vAlign w:val="center"/>
        </w:tcPr>
        <w:p w14:paraId="77163D27" w14:textId="77777777" w:rsidR="00AE46B2" w:rsidRDefault="00AE46B2" w:rsidP="00AE46B2">
          <w:pPr>
            <w:pStyle w:val="Header"/>
            <w:jc w:val="right"/>
          </w:pPr>
          <w:r>
            <w:t xml:space="preserve">Pagina </w:t>
          </w:r>
          <w:r>
            <w:rPr>
              <w:b/>
              <w:bCs/>
            </w:rPr>
            <w:fldChar w:fldCharType="begin"/>
          </w:r>
          <w:r>
            <w:rPr>
              <w:b/>
              <w:bCs/>
            </w:rPr>
            <w:instrText>PAGE</w:instrText>
          </w:r>
          <w:r>
            <w:rPr>
              <w:b/>
              <w:bCs/>
            </w:rPr>
            <w:fldChar w:fldCharType="separate"/>
          </w:r>
          <w:r>
            <w:rPr>
              <w:b/>
              <w:bCs/>
              <w:noProof/>
            </w:rPr>
            <w:t>8</w:t>
          </w:r>
          <w:r>
            <w:rPr>
              <w:b/>
              <w:bCs/>
            </w:rPr>
            <w:fldChar w:fldCharType="end"/>
          </w:r>
          <w:r>
            <w:t xml:space="preserve"> van </w:t>
          </w:r>
          <w:r>
            <w:rPr>
              <w:b/>
              <w:bCs/>
            </w:rPr>
            <w:fldChar w:fldCharType="begin"/>
          </w:r>
          <w:r>
            <w:rPr>
              <w:b/>
              <w:bCs/>
            </w:rPr>
            <w:instrText>NUMPAGES</w:instrText>
          </w:r>
          <w:r>
            <w:rPr>
              <w:b/>
              <w:bCs/>
            </w:rPr>
            <w:fldChar w:fldCharType="separate"/>
          </w:r>
          <w:r>
            <w:rPr>
              <w:b/>
              <w:bCs/>
              <w:noProof/>
            </w:rPr>
            <w:t>8</w:t>
          </w:r>
          <w:r>
            <w:rPr>
              <w:b/>
              <w:bCs/>
            </w:rPr>
            <w:fldChar w:fldCharType="end"/>
          </w:r>
        </w:p>
      </w:tc>
    </w:tr>
  </w:tbl>
  <w:p w14:paraId="03D8563A" w14:textId="0009D599" w:rsidR="00F6556B" w:rsidRPr="00AE46B2" w:rsidRDefault="00F6556B" w:rsidP="00AE4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1FAB3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029C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E01A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0FC82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64CB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FA61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880F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26FA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8E3C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44DC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0B011F"/>
    <w:multiLevelType w:val="multilevel"/>
    <w:tmpl w:val="1E420D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D63FB4"/>
    <w:multiLevelType w:val="multilevel"/>
    <w:tmpl w:val="1F2A09E4"/>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0DF2606"/>
    <w:multiLevelType w:val="hybridMultilevel"/>
    <w:tmpl w:val="A596F102"/>
    <w:lvl w:ilvl="0" w:tplc="0B120316">
      <w:start w:val="1"/>
      <w:numFmt w:val="lowerLetter"/>
      <w:lvlText w:val="%1)"/>
      <w:lvlJc w:val="left"/>
      <w:pPr>
        <w:ind w:left="1776" w:hanging="360"/>
      </w:pPr>
      <w:rPr>
        <w:rFonts w:hint="default"/>
      </w:rPr>
    </w:lvl>
    <w:lvl w:ilvl="1" w:tplc="08130019">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13" w15:restartNumberingAfterBreak="0">
    <w:nsid w:val="3C886A75"/>
    <w:multiLevelType w:val="hybridMultilevel"/>
    <w:tmpl w:val="D326F790"/>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4" w15:restartNumberingAfterBreak="0">
    <w:nsid w:val="589E600B"/>
    <w:multiLevelType w:val="hybridMultilevel"/>
    <w:tmpl w:val="41D0489A"/>
    <w:lvl w:ilvl="0" w:tplc="CAB87126">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8AB5844"/>
    <w:multiLevelType w:val="hybridMultilevel"/>
    <w:tmpl w:val="B6A6A0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787D06"/>
    <w:multiLevelType w:val="multilevel"/>
    <w:tmpl w:val="28BE8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466028"/>
    <w:multiLevelType w:val="hybridMultilevel"/>
    <w:tmpl w:val="3FE0DFC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7F27EC0"/>
    <w:multiLevelType w:val="hybridMultilevel"/>
    <w:tmpl w:val="BD74A892"/>
    <w:lvl w:ilvl="0" w:tplc="CAB87126">
      <w:numFmt w:val="bullet"/>
      <w:lvlText w:val="-"/>
      <w:lvlJc w:val="left"/>
      <w:pPr>
        <w:ind w:left="780" w:hanging="360"/>
      </w:pPr>
      <w:rPr>
        <w:rFonts w:ascii="Arial" w:eastAsiaTheme="minorHAnsi" w:hAnsi="Arial" w:cs="Aria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19" w15:restartNumberingAfterBreak="0">
    <w:nsid w:val="6A230DE7"/>
    <w:multiLevelType w:val="hybridMultilevel"/>
    <w:tmpl w:val="9E441C7E"/>
    <w:lvl w:ilvl="0" w:tplc="95984E0E">
      <w:start w:val="1"/>
      <w:numFmt w:val="upperLetter"/>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61679BF"/>
    <w:multiLevelType w:val="multilevel"/>
    <w:tmpl w:val="7E0AD0E0"/>
    <w:styleLink w:val="Stijl1"/>
    <w:lvl w:ilvl="0">
      <w:start w:val="1"/>
      <w:numFmt w:val="none"/>
      <w:lvlText w:val="%1)"/>
      <w:lvlJc w:val="left"/>
      <w:pPr>
        <w:ind w:left="454" w:hanging="454"/>
      </w:pPr>
      <w:rPr>
        <w:rFonts w:hint="default"/>
      </w:rPr>
    </w:lvl>
    <w:lvl w:ilvl="1">
      <w:start w:val="1"/>
      <w:numFmt w:val="decimal"/>
      <w:lvlText w:val="%2"/>
      <w:lvlJc w:val="left"/>
      <w:pPr>
        <w:ind w:left="454" w:hanging="454"/>
      </w:pPr>
      <w:rPr>
        <w:rFonts w:hint="default"/>
      </w:rPr>
    </w:lvl>
    <w:lvl w:ilvl="2">
      <w:start w:val="1"/>
      <w:numFmt w:val="decimal"/>
      <w:lvlText w:val="%3.1"/>
      <w:lvlJc w:val="left"/>
      <w:pPr>
        <w:ind w:left="454"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FF779AE"/>
    <w:multiLevelType w:val="hybridMultilevel"/>
    <w:tmpl w:val="770A5DB8"/>
    <w:lvl w:ilvl="0" w:tplc="B86EE80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0"/>
  </w:num>
  <w:num w:numId="2">
    <w:abstractNumId w:val="21"/>
  </w:num>
  <w:num w:numId="3">
    <w:abstractNumId w:val="21"/>
  </w:num>
  <w:num w:numId="4">
    <w:abstractNumId w:val="16"/>
  </w:num>
  <w:num w:numId="5">
    <w:abstractNumId w:val="21"/>
  </w:num>
  <w:num w:numId="6">
    <w:abstractNumId w:val="10"/>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17"/>
  </w:num>
  <w:num w:numId="12">
    <w:abstractNumId w:val="12"/>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56"/>
    <w:rsid w:val="000465CA"/>
    <w:rsid w:val="000560F6"/>
    <w:rsid w:val="000740E9"/>
    <w:rsid w:val="00074616"/>
    <w:rsid w:val="000B56A9"/>
    <w:rsid w:val="000C04CD"/>
    <w:rsid w:val="00117538"/>
    <w:rsid w:val="00121B1F"/>
    <w:rsid w:val="00133A25"/>
    <w:rsid w:val="00182090"/>
    <w:rsid w:val="0019674B"/>
    <w:rsid w:val="001A6E09"/>
    <w:rsid w:val="001D18C5"/>
    <w:rsid w:val="0021114F"/>
    <w:rsid w:val="00260128"/>
    <w:rsid w:val="00260F08"/>
    <w:rsid w:val="00266C23"/>
    <w:rsid w:val="00272224"/>
    <w:rsid w:val="002C08D2"/>
    <w:rsid w:val="00302276"/>
    <w:rsid w:val="00314710"/>
    <w:rsid w:val="00320A1E"/>
    <w:rsid w:val="003215F2"/>
    <w:rsid w:val="00322C1B"/>
    <w:rsid w:val="00331D93"/>
    <w:rsid w:val="003343D0"/>
    <w:rsid w:val="00335711"/>
    <w:rsid w:val="00337EFC"/>
    <w:rsid w:val="00366804"/>
    <w:rsid w:val="003B58F2"/>
    <w:rsid w:val="00405309"/>
    <w:rsid w:val="00415A8A"/>
    <w:rsid w:val="00425961"/>
    <w:rsid w:val="00426CF3"/>
    <w:rsid w:val="00453926"/>
    <w:rsid w:val="00463392"/>
    <w:rsid w:val="0048676D"/>
    <w:rsid w:val="004A2697"/>
    <w:rsid w:val="00514026"/>
    <w:rsid w:val="0051421E"/>
    <w:rsid w:val="00515D8F"/>
    <w:rsid w:val="005429CD"/>
    <w:rsid w:val="00561CCA"/>
    <w:rsid w:val="00572C12"/>
    <w:rsid w:val="005809C4"/>
    <w:rsid w:val="0058581F"/>
    <w:rsid w:val="00591396"/>
    <w:rsid w:val="00593657"/>
    <w:rsid w:val="005D76E3"/>
    <w:rsid w:val="00611351"/>
    <w:rsid w:val="00622AE2"/>
    <w:rsid w:val="00680872"/>
    <w:rsid w:val="00680A36"/>
    <w:rsid w:val="006A5A96"/>
    <w:rsid w:val="006B3945"/>
    <w:rsid w:val="007119A0"/>
    <w:rsid w:val="00741254"/>
    <w:rsid w:val="00791B27"/>
    <w:rsid w:val="007A0992"/>
    <w:rsid w:val="007A1883"/>
    <w:rsid w:val="007A22A3"/>
    <w:rsid w:val="007A40BA"/>
    <w:rsid w:val="007A764B"/>
    <w:rsid w:val="007E498C"/>
    <w:rsid w:val="007F7782"/>
    <w:rsid w:val="007F7D9E"/>
    <w:rsid w:val="00817C24"/>
    <w:rsid w:val="00827C09"/>
    <w:rsid w:val="0083681F"/>
    <w:rsid w:val="00842580"/>
    <w:rsid w:val="00847400"/>
    <w:rsid w:val="00851668"/>
    <w:rsid w:val="008614D4"/>
    <w:rsid w:val="008927C2"/>
    <w:rsid w:val="008A25C6"/>
    <w:rsid w:val="008A7F6E"/>
    <w:rsid w:val="008B38E4"/>
    <w:rsid w:val="008C0675"/>
    <w:rsid w:val="008D2FF1"/>
    <w:rsid w:val="008D4363"/>
    <w:rsid w:val="008D7C5B"/>
    <w:rsid w:val="008F6D93"/>
    <w:rsid w:val="00922F3C"/>
    <w:rsid w:val="00942974"/>
    <w:rsid w:val="009E074B"/>
    <w:rsid w:val="009E1664"/>
    <w:rsid w:val="009E6AD5"/>
    <w:rsid w:val="00A12F85"/>
    <w:rsid w:val="00A20626"/>
    <w:rsid w:val="00A52A2A"/>
    <w:rsid w:val="00A569DA"/>
    <w:rsid w:val="00A61080"/>
    <w:rsid w:val="00A80404"/>
    <w:rsid w:val="00AA283B"/>
    <w:rsid w:val="00AA369F"/>
    <w:rsid w:val="00AB29A0"/>
    <w:rsid w:val="00AE46B2"/>
    <w:rsid w:val="00B25D44"/>
    <w:rsid w:val="00B3536D"/>
    <w:rsid w:val="00B67030"/>
    <w:rsid w:val="00B9116C"/>
    <w:rsid w:val="00B95199"/>
    <w:rsid w:val="00B96793"/>
    <w:rsid w:val="00B96ED1"/>
    <w:rsid w:val="00BB2C4A"/>
    <w:rsid w:val="00BC02E8"/>
    <w:rsid w:val="00BC6857"/>
    <w:rsid w:val="00BF31D4"/>
    <w:rsid w:val="00C3396D"/>
    <w:rsid w:val="00C552E5"/>
    <w:rsid w:val="00C71437"/>
    <w:rsid w:val="00C81B59"/>
    <w:rsid w:val="00C90317"/>
    <w:rsid w:val="00CC196B"/>
    <w:rsid w:val="00CD4056"/>
    <w:rsid w:val="00CE2A2E"/>
    <w:rsid w:val="00D23F32"/>
    <w:rsid w:val="00D461B6"/>
    <w:rsid w:val="00DB20EB"/>
    <w:rsid w:val="00DC171D"/>
    <w:rsid w:val="00E30C76"/>
    <w:rsid w:val="00E91754"/>
    <w:rsid w:val="00EE46C8"/>
    <w:rsid w:val="00EE5143"/>
    <w:rsid w:val="00EE6371"/>
    <w:rsid w:val="00F16EEF"/>
    <w:rsid w:val="00F2705E"/>
    <w:rsid w:val="00F42F43"/>
    <w:rsid w:val="00F61337"/>
    <w:rsid w:val="00F6556B"/>
    <w:rsid w:val="00F65AC3"/>
    <w:rsid w:val="00F72BF6"/>
    <w:rsid w:val="00F84C7E"/>
    <w:rsid w:val="00FA79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51951"/>
  <w15:chartTrackingRefBased/>
  <w15:docId w15:val="{FF1499F2-B0CC-4B66-B5AA-519D586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96"/>
    <w:rPr>
      <w:rFonts w:ascii="Arial" w:hAnsi="Arial"/>
    </w:rPr>
  </w:style>
  <w:style w:type="paragraph" w:styleId="Heading1">
    <w:name w:val="heading 1"/>
    <w:basedOn w:val="Normal"/>
    <w:next w:val="Normal"/>
    <w:link w:val="Heading1Char"/>
    <w:autoRedefine/>
    <w:uiPriority w:val="9"/>
    <w:qFormat/>
    <w:rsid w:val="00591396"/>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91396"/>
    <w:pPr>
      <w:keepNext/>
      <w:keepLines/>
      <w:numPr>
        <w:numId w:val="7"/>
      </w:numPr>
      <w:spacing w:before="360" w:after="120"/>
      <w:ind w:left="357" w:hanging="357"/>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591396"/>
    <w:pPr>
      <w:keepNext/>
      <w:keepLines/>
      <w:numPr>
        <w:ilvl w:val="1"/>
        <w:numId w:val="8"/>
      </w:numPr>
      <w:spacing w:before="240" w:after="120"/>
      <w:ind w:left="567" w:hanging="567"/>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117538"/>
    <w:pPr>
      <w:keepNext/>
      <w:keepLines/>
      <w:spacing w:before="40" w:after="0"/>
      <w:outlineLvl w:val="3"/>
    </w:pPr>
    <w:rPr>
      <w:rFonts w:asciiTheme="majorHAnsi" w:eastAsiaTheme="majorEastAsia" w:hAnsiTheme="majorHAnsi" w:cstheme="majorBidi"/>
      <w:i/>
      <w:iCs/>
      <w:color w:val="297DAF" w:themeColor="accent1" w:themeShade="BF"/>
    </w:rPr>
  </w:style>
  <w:style w:type="paragraph" w:styleId="Heading5">
    <w:name w:val="heading 5"/>
    <w:basedOn w:val="Normal"/>
    <w:next w:val="Normal"/>
    <w:link w:val="Heading5Char"/>
    <w:uiPriority w:val="9"/>
    <w:semiHidden/>
    <w:unhideWhenUsed/>
    <w:qFormat/>
    <w:rsid w:val="00117538"/>
    <w:pPr>
      <w:keepNext/>
      <w:keepLines/>
      <w:spacing w:before="40" w:after="0"/>
      <w:outlineLvl w:val="4"/>
    </w:pPr>
    <w:rPr>
      <w:rFonts w:asciiTheme="majorHAnsi" w:eastAsiaTheme="majorEastAsia" w:hAnsiTheme="majorHAnsi" w:cstheme="majorBidi"/>
      <w:color w:val="297DAF" w:themeColor="accent1" w:themeShade="BF"/>
    </w:rPr>
  </w:style>
  <w:style w:type="paragraph" w:styleId="Heading6">
    <w:name w:val="heading 6"/>
    <w:basedOn w:val="Normal"/>
    <w:next w:val="Normal"/>
    <w:link w:val="Heading6Char"/>
    <w:uiPriority w:val="9"/>
    <w:semiHidden/>
    <w:unhideWhenUsed/>
    <w:qFormat/>
    <w:rsid w:val="00117538"/>
    <w:pPr>
      <w:keepNext/>
      <w:keepLines/>
      <w:spacing w:before="40" w:after="0"/>
      <w:outlineLvl w:val="5"/>
    </w:pPr>
    <w:rPr>
      <w:rFonts w:asciiTheme="majorHAnsi" w:eastAsiaTheme="majorEastAsia" w:hAnsiTheme="majorHAnsi" w:cstheme="majorBidi"/>
      <w:color w:val="1B5374" w:themeColor="accent1" w:themeShade="7F"/>
    </w:rPr>
  </w:style>
  <w:style w:type="paragraph" w:styleId="Heading7">
    <w:name w:val="heading 7"/>
    <w:basedOn w:val="Normal"/>
    <w:next w:val="Normal"/>
    <w:link w:val="Heading7Char"/>
    <w:uiPriority w:val="9"/>
    <w:semiHidden/>
    <w:unhideWhenUsed/>
    <w:qFormat/>
    <w:rsid w:val="00117538"/>
    <w:pPr>
      <w:keepNext/>
      <w:keepLines/>
      <w:spacing w:before="40" w:after="0"/>
      <w:outlineLvl w:val="6"/>
    </w:pPr>
    <w:rPr>
      <w:rFonts w:asciiTheme="majorHAnsi" w:eastAsiaTheme="majorEastAsia" w:hAnsiTheme="majorHAnsi" w:cstheme="majorBidi"/>
      <w:i/>
      <w:iCs/>
      <w:color w:val="1B5374" w:themeColor="accent1" w:themeShade="7F"/>
    </w:rPr>
  </w:style>
  <w:style w:type="paragraph" w:styleId="Heading8">
    <w:name w:val="heading 8"/>
    <w:basedOn w:val="Normal"/>
    <w:next w:val="Normal"/>
    <w:link w:val="Heading8Char"/>
    <w:uiPriority w:val="9"/>
    <w:semiHidden/>
    <w:unhideWhenUsed/>
    <w:qFormat/>
    <w:rsid w:val="0011753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753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1396"/>
    <w:pPr>
      <w:spacing w:before="4200"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591396"/>
    <w:rPr>
      <w:rFonts w:ascii="Arial" w:eastAsiaTheme="majorEastAsia" w:hAnsi="Arial" w:cstheme="majorBidi"/>
      <w:b/>
      <w:spacing w:val="-10"/>
      <w:kern w:val="28"/>
      <w:sz w:val="60"/>
      <w:szCs w:val="56"/>
    </w:rPr>
  </w:style>
  <w:style w:type="paragraph" w:styleId="Subtitle">
    <w:name w:val="Subtitle"/>
    <w:basedOn w:val="Normal"/>
    <w:next w:val="Normal"/>
    <w:link w:val="SubtitleChar"/>
    <w:autoRedefine/>
    <w:uiPriority w:val="11"/>
    <w:qFormat/>
    <w:rsid w:val="00591396"/>
    <w:pPr>
      <w:numPr>
        <w:ilvl w:val="1"/>
      </w:numPr>
      <w:spacing w:before="240"/>
      <w:ind w:left="284"/>
    </w:pPr>
    <w:rPr>
      <w:rFonts w:eastAsiaTheme="minorEastAsia"/>
      <w:b/>
      <w:color w:val="000000" w:themeColor="text1"/>
      <w:spacing w:val="4"/>
      <w:sz w:val="32"/>
    </w:rPr>
  </w:style>
  <w:style w:type="character" w:customStyle="1" w:styleId="SubtitleChar">
    <w:name w:val="Subtitle Char"/>
    <w:basedOn w:val="DefaultParagraphFont"/>
    <w:link w:val="Subtitle"/>
    <w:uiPriority w:val="11"/>
    <w:rsid w:val="00591396"/>
    <w:rPr>
      <w:rFonts w:ascii="Arial" w:eastAsiaTheme="minorEastAsia" w:hAnsi="Arial"/>
      <w:b/>
      <w:color w:val="000000" w:themeColor="text1"/>
      <w:spacing w:val="4"/>
      <w:sz w:val="32"/>
    </w:rPr>
  </w:style>
  <w:style w:type="character" w:styleId="IntenseEmphasis">
    <w:name w:val="Intense Emphasis"/>
    <w:basedOn w:val="DefaultParagraphFont"/>
    <w:uiPriority w:val="21"/>
    <w:qFormat/>
    <w:rsid w:val="00591396"/>
    <w:rPr>
      <w:rFonts w:ascii="Arial" w:hAnsi="Arial"/>
      <w:b/>
      <w:i w:val="0"/>
      <w:iCs/>
      <w:color w:val="000000" w:themeColor="text1"/>
      <w:sz w:val="24"/>
    </w:rPr>
  </w:style>
  <w:style w:type="character" w:customStyle="1" w:styleId="Heading1Char">
    <w:name w:val="Heading 1 Char"/>
    <w:basedOn w:val="DefaultParagraphFont"/>
    <w:link w:val="Heading1"/>
    <w:uiPriority w:val="9"/>
    <w:rsid w:val="00591396"/>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591396"/>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91396"/>
    <w:rPr>
      <w:rFonts w:ascii="Arial" w:eastAsiaTheme="majorEastAsia" w:hAnsi="Arial" w:cstheme="majorBidi"/>
      <w:sz w:val="24"/>
      <w:szCs w:val="24"/>
    </w:rPr>
  </w:style>
  <w:style w:type="numbering" w:customStyle="1" w:styleId="Stijl1">
    <w:name w:val="Stijl1"/>
    <w:uiPriority w:val="99"/>
    <w:rsid w:val="00405309"/>
    <w:pPr>
      <w:numPr>
        <w:numId w:val="1"/>
      </w:numPr>
    </w:pPr>
  </w:style>
  <w:style w:type="paragraph" w:styleId="ListParagraph">
    <w:name w:val="List Paragraph"/>
    <w:basedOn w:val="Normal"/>
    <w:uiPriority w:val="34"/>
    <w:qFormat/>
    <w:rsid w:val="00591396"/>
    <w:pPr>
      <w:ind w:left="720"/>
      <w:contextualSpacing/>
    </w:pPr>
  </w:style>
  <w:style w:type="paragraph" w:styleId="Header">
    <w:name w:val="header"/>
    <w:basedOn w:val="Normal"/>
    <w:link w:val="HeaderChar"/>
    <w:uiPriority w:val="99"/>
    <w:unhideWhenUsed/>
    <w:rsid w:val="00F613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337"/>
    <w:rPr>
      <w:rFonts w:ascii="Arial" w:hAnsi="Arial"/>
    </w:rPr>
  </w:style>
  <w:style w:type="paragraph" w:styleId="Footer">
    <w:name w:val="footer"/>
    <w:basedOn w:val="Normal"/>
    <w:link w:val="FooterChar"/>
    <w:uiPriority w:val="99"/>
    <w:unhideWhenUsed/>
    <w:rsid w:val="00F613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337"/>
    <w:rPr>
      <w:rFonts w:ascii="Arial" w:hAnsi="Arial"/>
    </w:rPr>
  </w:style>
  <w:style w:type="table" w:styleId="ListTable3">
    <w:name w:val="List Table 3"/>
    <w:basedOn w:val="TableNormal"/>
    <w:uiPriority w:val="48"/>
    <w:rsid w:val="00F613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741254"/>
    <w:rPr>
      <w:color w:val="808080"/>
    </w:rPr>
  </w:style>
  <w:style w:type="character" w:customStyle="1" w:styleId="Stijl2">
    <w:name w:val="Stijl2"/>
    <w:basedOn w:val="DefaultParagraphFont"/>
    <w:uiPriority w:val="1"/>
    <w:rsid w:val="00741254"/>
    <w:rPr>
      <w:color w:val="AEAAAA" w:themeColor="background2" w:themeShade="BF"/>
    </w:rPr>
  </w:style>
  <w:style w:type="character" w:customStyle="1" w:styleId="Stijl3">
    <w:name w:val="Stijl3"/>
    <w:basedOn w:val="DefaultParagraphFont"/>
    <w:uiPriority w:val="1"/>
    <w:rsid w:val="00515D8F"/>
    <w:rPr>
      <w:color w:val="auto"/>
    </w:rPr>
  </w:style>
  <w:style w:type="character" w:styleId="Hyperlink">
    <w:name w:val="Hyperlink"/>
    <w:basedOn w:val="DefaultParagraphFont"/>
    <w:uiPriority w:val="99"/>
    <w:unhideWhenUsed/>
    <w:rsid w:val="00FA7956"/>
    <w:rPr>
      <w:color w:val="4CA2D5" w:themeColor="hyperlink"/>
      <w:u w:val="single"/>
    </w:rPr>
  </w:style>
  <w:style w:type="character" w:styleId="CommentReference">
    <w:name w:val="annotation reference"/>
    <w:basedOn w:val="DefaultParagraphFont"/>
    <w:uiPriority w:val="99"/>
    <w:semiHidden/>
    <w:unhideWhenUsed/>
    <w:rsid w:val="00FA7956"/>
    <w:rPr>
      <w:sz w:val="16"/>
      <w:szCs w:val="16"/>
    </w:rPr>
  </w:style>
  <w:style w:type="paragraph" w:styleId="CommentText">
    <w:name w:val="annotation text"/>
    <w:basedOn w:val="Normal"/>
    <w:link w:val="CommentTextChar"/>
    <w:uiPriority w:val="99"/>
    <w:semiHidden/>
    <w:unhideWhenUsed/>
    <w:rsid w:val="00FA7956"/>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FA7956"/>
    <w:rPr>
      <w:rFonts w:ascii="Arial" w:hAnsi="Arial"/>
      <w:sz w:val="20"/>
      <w:szCs w:val="20"/>
    </w:rPr>
  </w:style>
  <w:style w:type="paragraph" w:styleId="BalloonText">
    <w:name w:val="Balloon Text"/>
    <w:basedOn w:val="Normal"/>
    <w:link w:val="BalloonTextChar"/>
    <w:uiPriority w:val="99"/>
    <w:semiHidden/>
    <w:unhideWhenUsed/>
    <w:rsid w:val="00FA7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956"/>
    <w:rPr>
      <w:rFonts w:ascii="Segoe UI" w:hAnsi="Segoe UI" w:cs="Segoe UI"/>
      <w:sz w:val="18"/>
      <w:szCs w:val="18"/>
    </w:rPr>
  </w:style>
  <w:style w:type="table" w:styleId="TableGrid">
    <w:name w:val="Table Grid"/>
    <w:basedOn w:val="TableNormal"/>
    <w:uiPriority w:val="59"/>
    <w:rsid w:val="00A6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117538"/>
  </w:style>
  <w:style w:type="paragraph" w:styleId="BlockText">
    <w:name w:val="Block Text"/>
    <w:basedOn w:val="Normal"/>
    <w:uiPriority w:val="99"/>
    <w:semiHidden/>
    <w:unhideWhenUsed/>
    <w:rsid w:val="00117538"/>
    <w:pPr>
      <w:pBdr>
        <w:top w:val="single" w:sz="2" w:space="10" w:color="4CA2D5" w:themeColor="accent1"/>
        <w:left w:val="single" w:sz="2" w:space="10" w:color="4CA2D5" w:themeColor="accent1"/>
        <w:bottom w:val="single" w:sz="2" w:space="10" w:color="4CA2D5" w:themeColor="accent1"/>
        <w:right w:val="single" w:sz="2" w:space="10" w:color="4CA2D5" w:themeColor="accent1"/>
      </w:pBdr>
      <w:ind w:left="1152" w:right="1152"/>
    </w:pPr>
    <w:rPr>
      <w:rFonts w:asciiTheme="minorHAnsi" w:eastAsiaTheme="minorEastAsia" w:hAnsiTheme="minorHAnsi"/>
      <w:i/>
      <w:iCs/>
      <w:color w:val="4CA2D5" w:themeColor="accent1"/>
    </w:rPr>
  </w:style>
  <w:style w:type="paragraph" w:styleId="BodyText">
    <w:name w:val="Body Text"/>
    <w:basedOn w:val="Normal"/>
    <w:link w:val="BodyTextChar"/>
    <w:uiPriority w:val="99"/>
    <w:semiHidden/>
    <w:unhideWhenUsed/>
    <w:rsid w:val="00117538"/>
    <w:pPr>
      <w:spacing w:after="120"/>
    </w:pPr>
  </w:style>
  <w:style w:type="character" w:customStyle="1" w:styleId="BodyTextChar">
    <w:name w:val="Body Text Char"/>
    <w:basedOn w:val="DefaultParagraphFont"/>
    <w:link w:val="BodyText"/>
    <w:uiPriority w:val="99"/>
    <w:semiHidden/>
    <w:rsid w:val="00117538"/>
    <w:rPr>
      <w:rFonts w:ascii="Arial" w:hAnsi="Arial"/>
    </w:rPr>
  </w:style>
  <w:style w:type="paragraph" w:styleId="BodyText2">
    <w:name w:val="Body Text 2"/>
    <w:basedOn w:val="Normal"/>
    <w:link w:val="BodyText2Char"/>
    <w:uiPriority w:val="99"/>
    <w:semiHidden/>
    <w:unhideWhenUsed/>
    <w:rsid w:val="00117538"/>
    <w:pPr>
      <w:spacing w:after="120" w:line="480" w:lineRule="auto"/>
    </w:pPr>
  </w:style>
  <w:style w:type="character" w:customStyle="1" w:styleId="BodyText2Char">
    <w:name w:val="Body Text 2 Char"/>
    <w:basedOn w:val="DefaultParagraphFont"/>
    <w:link w:val="BodyText2"/>
    <w:uiPriority w:val="99"/>
    <w:semiHidden/>
    <w:rsid w:val="00117538"/>
    <w:rPr>
      <w:rFonts w:ascii="Arial" w:hAnsi="Arial"/>
    </w:rPr>
  </w:style>
  <w:style w:type="paragraph" w:styleId="BodyText3">
    <w:name w:val="Body Text 3"/>
    <w:basedOn w:val="Normal"/>
    <w:link w:val="BodyText3Char"/>
    <w:uiPriority w:val="99"/>
    <w:semiHidden/>
    <w:unhideWhenUsed/>
    <w:rsid w:val="00117538"/>
    <w:pPr>
      <w:spacing w:after="120"/>
    </w:pPr>
    <w:rPr>
      <w:sz w:val="16"/>
      <w:szCs w:val="16"/>
    </w:rPr>
  </w:style>
  <w:style w:type="character" w:customStyle="1" w:styleId="BodyText3Char">
    <w:name w:val="Body Text 3 Char"/>
    <w:basedOn w:val="DefaultParagraphFont"/>
    <w:link w:val="BodyText3"/>
    <w:uiPriority w:val="99"/>
    <w:semiHidden/>
    <w:rsid w:val="00117538"/>
    <w:rPr>
      <w:rFonts w:ascii="Arial" w:hAnsi="Arial"/>
      <w:sz w:val="16"/>
      <w:szCs w:val="16"/>
    </w:rPr>
  </w:style>
  <w:style w:type="paragraph" w:styleId="BodyTextFirstIndent">
    <w:name w:val="Body Text First Indent"/>
    <w:basedOn w:val="BodyText"/>
    <w:link w:val="BodyTextFirstIndentChar"/>
    <w:uiPriority w:val="99"/>
    <w:semiHidden/>
    <w:unhideWhenUsed/>
    <w:rsid w:val="00117538"/>
    <w:pPr>
      <w:spacing w:after="160"/>
      <w:ind w:firstLine="360"/>
    </w:pPr>
  </w:style>
  <w:style w:type="character" w:customStyle="1" w:styleId="BodyTextFirstIndentChar">
    <w:name w:val="Body Text First Indent Char"/>
    <w:basedOn w:val="BodyTextChar"/>
    <w:link w:val="BodyTextFirstIndent"/>
    <w:uiPriority w:val="99"/>
    <w:semiHidden/>
    <w:rsid w:val="00117538"/>
    <w:rPr>
      <w:rFonts w:ascii="Arial" w:hAnsi="Arial"/>
    </w:rPr>
  </w:style>
  <w:style w:type="paragraph" w:styleId="BodyTextIndent">
    <w:name w:val="Body Text Indent"/>
    <w:basedOn w:val="Normal"/>
    <w:link w:val="BodyTextIndentChar"/>
    <w:uiPriority w:val="99"/>
    <w:semiHidden/>
    <w:unhideWhenUsed/>
    <w:rsid w:val="00117538"/>
    <w:pPr>
      <w:spacing w:after="120"/>
      <w:ind w:left="283"/>
    </w:pPr>
  </w:style>
  <w:style w:type="character" w:customStyle="1" w:styleId="BodyTextIndentChar">
    <w:name w:val="Body Text Indent Char"/>
    <w:basedOn w:val="DefaultParagraphFont"/>
    <w:link w:val="BodyTextIndent"/>
    <w:uiPriority w:val="99"/>
    <w:semiHidden/>
    <w:rsid w:val="00117538"/>
    <w:rPr>
      <w:rFonts w:ascii="Arial" w:hAnsi="Arial"/>
    </w:rPr>
  </w:style>
  <w:style w:type="paragraph" w:styleId="BodyTextFirstIndent2">
    <w:name w:val="Body Text First Indent 2"/>
    <w:basedOn w:val="BodyTextIndent"/>
    <w:link w:val="BodyTextFirstIndent2Char"/>
    <w:uiPriority w:val="99"/>
    <w:semiHidden/>
    <w:unhideWhenUsed/>
    <w:rsid w:val="0011753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17538"/>
    <w:rPr>
      <w:rFonts w:ascii="Arial" w:hAnsi="Arial"/>
    </w:rPr>
  </w:style>
  <w:style w:type="paragraph" w:styleId="BodyTextIndent2">
    <w:name w:val="Body Text Indent 2"/>
    <w:basedOn w:val="Normal"/>
    <w:link w:val="BodyTextIndent2Char"/>
    <w:uiPriority w:val="99"/>
    <w:semiHidden/>
    <w:unhideWhenUsed/>
    <w:rsid w:val="00117538"/>
    <w:pPr>
      <w:spacing w:after="120" w:line="480" w:lineRule="auto"/>
      <w:ind w:left="283"/>
    </w:pPr>
  </w:style>
  <w:style w:type="character" w:customStyle="1" w:styleId="BodyTextIndent2Char">
    <w:name w:val="Body Text Indent 2 Char"/>
    <w:basedOn w:val="DefaultParagraphFont"/>
    <w:link w:val="BodyTextIndent2"/>
    <w:uiPriority w:val="99"/>
    <w:semiHidden/>
    <w:rsid w:val="00117538"/>
    <w:rPr>
      <w:rFonts w:ascii="Arial" w:hAnsi="Arial"/>
    </w:rPr>
  </w:style>
  <w:style w:type="paragraph" w:styleId="BodyTextIndent3">
    <w:name w:val="Body Text Indent 3"/>
    <w:basedOn w:val="Normal"/>
    <w:link w:val="BodyTextIndent3Char"/>
    <w:uiPriority w:val="99"/>
    <w:semiHidden/>
    <w:unhideWhenUsed/>
    <w:rsid w:val="0011753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17538"/>
    <w:rPr>
      <w:rFonts w:ascii="Arial" w:hAnsi="Arial"/>
      <w:sz w:val="16"/>
      <w:szCs w:val="16"/>
    </w:rPr>
  </w:style>
  <w:style w:type="paragraph" w:styleId="Caption">
    <w:name w:val="caption"/>
    <w:basedOn w:val="Normal"/>
    <w:next w:val="Normal"/>
    <w:uiPriority w:val="35"/>
    <w:semiHidden/>
    <w:unhideWhenUsed/>
    <w:qFormat/>
    <w:rsid w:val="00117538"/>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117538"/>
    <w:pPr>
      <w:spacing w:after="0" w:line="240" w:lineRule="auto"/>
      <w:ind w:left="4252"/>
    </w:pPr>
  </w:style>
  <w:style w:type="character" w:customStyle="1" w:styleId="ClosingChar">
    <w:name w:val="Closing Char"/>
    <w:basedOn w:val="DefaultParagraphFont"/>
    <w:link w:val="Closing"/>
    <w:uiPriority w:val="99"/>
    <w:semiHidden/>
    <w:rsid w:val="00117538"/>
    <w:rPr>
      <w:rFonts w:ascii="Arial" w:hAnsi="Arial"/>
    </w:rPr>
  </w:style>
  <w:style w:type="paragraph" w:styleId="CommentSubject">
    <w:name w:val="annotation subject"/>
    <w:basedOn w:val="CommentText"/>
    <w:next w:val="CommentText"/>
    <w:link w:val="CommentSubjectChar"/>
    <w:uiPriority w:val="99"/>
    <w:semiHidden/>
    <w:unhideWhenUsed/>
    <w:rsid w:val="00117538"/>
    <w:pPr>
      <w:spacing w:after="160"/>
    </w:pPr>
    <w:rPr>
      <w:b/>
      <w:bCs/>
    </w:rPr>
  </w:style>
  <w:style w:type="character" w:customStyle="1" w:styleId="CommentSubjectChar">
    <w:name w:val="Comment Subject Char"/>
    <w:basedOn w:val="CommentTextChar"/>
    <w:link w:val="CommentSubject"/>
    <w:uiPriority w:val="99"/>
    <w:semiHidden/>
    <w:rsid w:val="00117538"/>
    <w:rPr>
      <w:rFonts w:ascii="Arial" w:hAnsi="Arial"/>
      <w:b/>
      <w:bCs/>
      <w:sz w:val="20"/>
      <w:szCs w:val="20"/>
    </w:rPr>
  </w:style>
  <w:style w:type="paragraph" w:styleId="Date">
    <w:name w:val="Date"/>
    <w:basedOn w:val="Normal"/>
    <w:next w:val="Normal"/>
    <w:link w:val="DateChar"/>
    <w:uiPriority w:val="99"/>
    <w:semiHidden/>
    <w:unhideWhenUsed/>
    <w:rsid w:val="00117538"/>
  </w:style>
  <w:style w:type="character" w:customStyle="1" w:styleId="DateChar">
    <w:name w:val="Date Char"/>
    <w:basedOn w:val="DefaultParagraphFont"/>
    <w:link w:val="Date"/>
    <w:uiPriority w:val="99"/>
    <w:semiHidden/>
    <w:rsid w:val="00117538"/>
    <w:rPr>
      <w:rFonts w:ascii="Arial" w:hAnsi="Arial"/>
    </w:rPr>
  </w:style>
  <w:style w:type="paragraph" w:styleId="DocumentMap">
    <w:name w:val="Document Map"/>
    <w:basedOn w:val="Normal"/>
    <w:link w:val="DocumentMapChar"/>
    <w:uiPriority w:val="99"/>
    <w:semiHidden/>
    <w:unhideWhenUsed/>
    <w:rsid w:val="0011753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17538"/>
    <w:rPr>
      <w:rFonts w:ascii="Segoe UI" w:hAnsi="Segoe UI" w:cs="Segoe UI"/>
      <w:sz w:val="16"/>
      <w:szCs w:val="16"/>
    </w:rPr>
  </w:style>
  <w:style w:type="paragraph" w:styleId="E-mailSignature">
    <w:name w:val="E-mail Signature"/>
    <w:basedOn w:val="Normal"/>
    <w:link w:val="E-mailSignatureChar"/>
    <w:uiPriority w:val="99"/>
    <w:semiHidden/>
    <w:unhideWhenUsed/>
    <w:rsid w:val="00117538"/>
    <w:pPr>
      <w:spacing w:after="0" w:line="240" w:lineRule="auto"/>
    </w:pPr>
  </w:style>
  <w:style w:type="character" w:customStyle="1" w:styleId="E-mailSignatureChar">
    <w:name w:val="E-mail Signature Char"/>
    <w:basedOn w:val="DefaultParagraphFont"/>
    <w:link w:val="E-mailSignature"/>
    <w:uiPriority w:val="99"/>
    <w:semiHidden/>
    <w:rsid w:val="00117538"/>
    <w:rPr>
      <w:rFonts w:ascii="Arial" w:hAnsi="Arial"/>
    </w:rPr>
  </w:style>
  <w:style w:type="paragraph" w:styleId="EndnoteText">
    <w:name w:val="endnote text"/>
    <w:basedOn w:val="Normal"/>
    <w:link w:val="EndnoteTextChar"/>
    <w:uiPriority w:val="99"/>
    <w:semiHidden/>
    <w:unhideWhenUsed/>
    <w:rsid w:val="001175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538"/>
    <w:rPr>
      <w:rFonts w:ascii="Arial" w:hAnsi="Arial"/>
      <w:sz w:val="20"/>
      <w:szCs w:val="20"/>
    </w:rPr>
  </w:style>
  <w:style w:type="paragraph" w:styleId="EnvelopeAddress">
    <w:name w:val="envelope address"/>
    <w:basedOn w:val="Normal"/>
    <w:uiPriority w:val="99"/>
    <w:semiHidden/>
    <w:unhideWhenUsed/>
    <w:rsid w:val="00117538"/>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17538"/>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17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538"/>
    <w:rPr>
      <w:rFonts w:ascii="Arial" w:hAnsi="Arial"/>
      <w:sz w:val="20"/>
      <w:szCs w:val="20"/>
    </w:rPr>
  </w:style>
  <w:style w:type="character" w:customStyle="1" w:styleId="Heading4Char">
    <w:name w:val="Heading 4 Char"/>
    <w:basedOn w:val="DefaultParagraphFont"/>
    <w:link w:val="Heading4"/>
    <w:uiPriority w:val="9"/>
    <w:semiHidden/>
    <w:rsid w:val="00117538"/>
    <w:rPr>
      <w:rFonts w:asciiTheme="majorHAnsi" w:eastAsiaTheme="majorEastAsia" w:hAnsiTheme="majorHAnsi" w:cstheme="majorBidi"/>
      <w:i/>
      <w:iCs/>
      <w:color w:val="297DAF" w:themeColor="accent1" w:themeShade="BF"/>
    </w:rPr>
  </w:style>
  <w:style w:type="character" w:customStyle="1" w:styleId="Heading5Char">
    <w:name w:val="Heading 5 Char"/>
    <w:basedOn w:val="DefaultParagraphFont"/>
    <w:link w:val="Heading5"/>
    <w:uiPriority w:val="9"/>
    <w:semiHidden/>
    <w:rsid w:val="00117538"/>
    <w:rPr>
      <w:rFonts w:asciiTheme="majorHAnsi" w:eastAsiaTheme="majorEastAsia" w:hAnsiTheme="majorHAnsi" w:cstheme="majorBidi"/>
      <w:color w:val="297DAF" w:themeColor="accent1" w:themeShade="BF"/>
    </w:rPr>
  </w:style>
  <w:style w:type="character" w:customStyle="1" w:styleId="Heading6Char">
    <w:name w:val="Heading 6 Char"/>
    <w:basedOn w:val="DefaultParagraphFont"/>
    <w:link w:val="Heading6"/>
    <w:uiPriority w:val="9"/>
    <w:semiHidden/>
    <w:rsid w:val="00117538"/>
    <w:rPr>
      <w:rFonts w:asciiTheme="majorHAnsi" w:eastAsiaTheme="majorEastAsia" w:hAnsiTheme="majorHAnsi" w:cstheme="majorBidi"/>
      <w:color w:val="1B5374" w:themeColor="accent1" w:themeShade="7F"/>
    </w:rPr>
  </w:style>
  <w:style w:type="character" w:customStyle="1" w:styleId="Heading7Char">
    <w:name w:val="Heading 7 Char"/>
    <w:basedOn w:val="DefaultParagraphFont"/>
    <w:link w:val="Heading7"/>
    <w:uiPriority w:val="9"/>
    <w:semiHidden/>
    <w:rsid w:val="00117538"/>
    <w:rPr>
      <w:rFonts w:asciiTheme="majorHAnsi" w:eastAsiaTheme="majorEastAsia" w:hAnsiTheme="majorHAnsi" w:cstheme="majorBidi"/>
      <w:i/>
      <w:iCs/>
      <w:color w:val="1B5374" w:themeColor="accent1" w:themeShade="7F"/>
    </w:rPr>
  </w:style>
  <w:style w:type="character" w:customStyle="1" w:styleId="Heading8Char">
    <w:name w:val="Heading 8 Char"/>
    <w:basedOn w:val="DefaultParagraphFont"/>
    <w:link w:val="Heading8"/>
    <w:uiPriority w:val="9"/>
    <w:semiHidden/>
    <w:rsid w:val="001175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7538"/>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17538"/>
    <w:pPr>
      <w:spacing w:after="0" w:line="240" w:lineRule="auto"/>
    </w:pPr>
    <w:rPr>
      <w:i/>
      <w:iCs/>
    </w:rPr>
  </w:style>
  <w:style w:type="character" w:customStyle="1" w:styleId="HTMLAddressChar">
    <w:name w:val="HTML Address Char"/>
    <w:basedOn w:val="DefaultParagraphFont"/>
    <w:link w:val="HTMLAddress"/>
    <w:uiPriority w:val="99"/>
    <w:semiHidden/>
    <w:rsid w:val="00117538"/>
    <w:rPr>
      <w:rFonts w:ascii="Arial" w:hAnsi="Arial"/>
      <w:i/>
      <w:iCs/>
    </w:rPr>
  </w:style>
  <w:style w:type="paragraph" w:styleId="HTMLPreformatted">
    <w:name w:val="HTML Preformatted"/>
    <w:basedOn w:val="Normal"/>
    <w:link w:val="HTMLPreformattedChar"/>
    <w:uiPriority w:val="99"/>
    <w:semiHidden/>
    <w:unhideWhenUsed/>
    <w:rsid w:val="00117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7538"/>
    <w:rPr>
      <w:rFonts w:ascii="Consolas" w:hAnsi="Consolas"/>
      <w:sz w:val="20"/>
      <w:szCs w:val="20"/>
    </w:rPr>
  </w:style>
  <w:style w:type="paragraph" w:styleId="Index1">
    <w:name w:val="index 1"/>
    <w:basedOn w:val="Normal"/>
    <w:next w:val="Normal"/>
    <w:autoRedefine/>
    <w:uiPriority w:val="99"/>
    <w:semiHidden/>
    <w:unhideWhenUsed/>
    <w:rsid w:val="00117538"/>
    <w:pPr>
      <w:spacing w:after="0" w:line="240" w:lineRule="auto"/>
      <w:ind w:left="220" w:hanging="220"/>
    </w:pPr>
  </w:style>
  <w:style w:type="paragraph" w:styleId="Index2">
    <w:name w:val="index 2"/>
    <w:basedOn w:val="Normal"/>
    <w:next w:val="Normal"/>
    <w:autoRedefine/>
    <w:uiPriority w:val="99"/>
    <w:semiHidden/>
    <w:unhideWhenUsed/>
    <w:rsid w:val="00117538"/>
    <w:pPr>
      <w:spacing w:after="0" w:line="240" w:lineRule="auto"/>
      <w:ind w:left="440" w:hanging="220"/>
    </w:pPr>
  </w:style>
  <w:style w:type="paragraph" w:styleId="Index3">
    <w:name w:val="index 3"/>
    <w:basedOn w:val="Normal"/>
    <w:next w:val="Normal"/>
    <w:autoRedefine/>
    <w:uiPriority w:val="99"/>
    <w:semiHidden/>
    <w:unhideWhenUsed/>
    <w:rsid w:val="00117538"/>
    <w:pPr>
      <w:spacing w:after="0" w:line="240" w:lineRule="auto"/>
      <w:ind w:left="660" w:hanging="220"/>
    </w:pPr>
  </w:style>
  <w:style w:type="paragraph" w:styleId="Index4">
    <w:name w:val="index 4"/>
    <w:basedOn w:val="Normal"/>
    <w:next w:val="Normal"/>
    <w:autoRedefine/>
    <w:uiPriority w:val="99"/>
    <w:semiHidden/>
    <w:unhideWhenUsed/>
    <w:rsid w:val="00117538"/>
    <w:pPr>
      <w:spacing w:after="0" w:line="240" w:lineRule="auto"/>
      <w:ind w:left="880" w:hanging="220"/>
    </w:pPr>
  </w:style>
  <w:style w:type="paragraph" w:styleId="Index5">
    <w:name w:val="index 5"/>
    <w:basedOn w:val="Normal"/>
    <w:next w:val="Normal"/>
    <w:autoRedefine/>
    <w:uiPriority w:val="99"/>
    <w:semiHidden/>
    <w:unhideWhenUsed/>
    <w:rsid w:val="00117538"/>
    <w:pPr>
      <w:spacing w:after="0" w:line="240" w:lineRule="auto"/>
      <w:ind w:left="1100" w:hanging="220"/>
    </w:pPr>
  </w:style>
  <w:style w:type="paragraph" w:styleId="Index6">
    <w:name w:val="index 6"/>
    <w:basedOn w:val="Normal"/>
    <w:next w:val="Normal"/>
    <w:autoRedefine/>
    <w:uiPriority w:val="99"/>
    <w:semiHidden/>
    <w:unhideWhenUsed/>
    <w:rsid w:val="00117538"/>
    <w:pPr>
      <w:spacing w:after="0" w:line="240" w:lineRule="auto"/>
      <w:ind w:left="1320" w:hanging="220"/>
    </w:pPr>
  </w:style>
  <w:style w:type="paragraph" w:styleId="Index7">
    <w:name w:val="index 7"/>
    <w:basedOn w:val="Normal"/>
    <w:next w:val="Normal"/>
    <w:autoRedefine/>
    <w:uiPriority w:val="99"/>
    <w:semiHidden/>
    <w:unhideWhenUsed/>
    <w:rsid w:val="00117538"/>
    <w:pPr>
      <w:spacing w:after="0" w:line="240" w:lineRule="auto"/>
      <w:ind w:left="1540" w:hanging="220"/>
    </w:pPr>
  </w:style>
  <w:style w:type="paragraph" w:styleId="Index8">
    <w:name w:val="index 8"/>
    <w:basedOn w:val="Normal"/>
    <w:next w:val="Normal"/>
    <w:autoRedefine/>
    <w:uiPriority w:val="99"/>
    <w:semiHidden/>
    <w:unhideWhenUsed/>
    <w:rsid w:val="00117538"/>
    <w:pPr>
      <w:spacing w:after="0" w:line="240" w:lineRule="auto"/>
      <w:ind w:left="1760" w:hanging="220"/>
    </w:pPr>
  </w:style>
  <w:style w:type="paragraph" w:styleId="Index9">
    <w:name w:val="index 9"/>
    <w:basedOn w:val="Normal"/>
    <w:next w:val="Normal"/>
    <w:autoRedefine/>
    <w:uiPriority w:val="99"/>
    <w:semiHidden/>
    <w:unhideWhenUsed/>
    <w:rsid w:val="00117538"/>
    <w:pPr>
      <w:spacing w:after="0" w:line="240" w:lineRule="auto"/>
      <w:ind w:left="1980" w:hanging="220"/>
    </w:pPr>
  </w:style>
  <w:style w:type="paragraph" w:styleId="IndexHeading">
    <w:name w:val="index heading"/>
    <w:basedOn w:val="Normal"/>
    <w:next w:val="Index1"/>
    <w:uiPriority w:val="99"/>
    <w:semiHidden/>
    <w:unhideWhenUsed/>
    <w:rsid w:val="0011753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17538"/>
    <w:pPr>
      <w:pBdr>
        <w:top w:val="single" w:sz="4" w:space="10" w:color="4CA2D5" w:themeColor="accent1"/>
        <w:bottom w:val="single" w:sz="4" w:space="10" w:color="4CA2D5" w:themeColor="accent1"/>
      </w:pBdr>
      <w:spacing w:before="360" w:after="360"/>
      <w:ind w:left="864" w:right="864"/>
      <w:jc w:val="center"/>
    </w:pPr>
    <w:rPr>
      <w:i/>
      <w:iCs/>
      <w:color w:val="4CA2D5" w:themeColor="accent1"/>
    </w:rPr>
  </w:style>
  <w:style w:type="character" w:customStyle="1" w:styleId="IntenseQuoteChar">
    <w:name w:val="Intense Quote Char"/>
    <w:basedOn w:val="DefaultParagraphFont"/>
    <w:link w:val="IntenseQuote"/>
    <w:uiPriority w:val="30"/>
    <w:rsid w:val="00117538"/>
    <w:rPr>
      <w:rFonts w:ascii="Arial" w:hAnsi="Arial"/>
      <w:i/>
      <w:iCs/>
      <w:color w:val="4CA2D5" w:themeColor="accent1"/>
    </w:rPr>
  </w:style>
  <w:style w:type="paragraph" w:styleId="List">
    <w:name w:val="List"/>
    <w:basedOn w:val="Normal"/>
    <w:uiPriority w:val="99"/>
    <w:semiHidden/>
    <w:unhideWhenUsed/>
    <w:rsid w:val="00117538"/>
    <w:pPr>
      <w:ind w:left="283" w:hanging="283"/>
      <w:contextualSpacing/>
    </w:pPr>
  </w:style>
  <w:style w:type="paragraph" w:styleId="List2">
    <w:name w:val="List 2"/>
    <w:basedOn w:val="Normal"/>
    <w:uiPriority w:val="99"/>
    <w:semiHidden/>
    <w:unhideWhenUsed/>
    <w:rsid w:val="00117538"/>
    <w:pPr>
      <w:ind w:left="566" w:hanging="283"/>
      <w:contextualSpacing/>
    </w:pPr>
  </w:style>
  <w:style w:type="paragraph" w:styleId="List3">
    <w:name w:val="List 3"/>
    <w:basedOn w:val="Normal"/>
    <w:uiPriority w:val="99"/>
    <w:semiHidden/>
    <w:unhideWhenUsed/>
    <w:rsid w:val="00117538"/>
    <w:pPr>
      <w:ind w:left="849" w:hanging="283"/>
      <w:contextualSpacing/>
    </w:pPr>
  </w:style>
  <w:style w:type="paragraph" w:styleId="List4">
    <w:name w:val="List 4"/>
    <w:basedOn w:val="Normal"/>
    <w:uiPriority w:val="99"/>
    <w:semiHidden/>
    <w:unhideWhenUsed/>
    <w:rsid w:val="00117538"/>
    <w:pPr>
      <w:ind w:left="1132" w:hanging="283"/>
      <w:contextualSpacing/>
    </w:pPr>
  </w:style>
  <w:style w:type="paragraph" w:styleId="List5">
    <w:name w:val="List 5"/>
    <w:basedOn w:val="Normal"/>
    <w:uiPriority w:val="99"/>
    <w:semiHidden/>
    <w:unhideWhenUsed/>
    <w:rsid w:val="00117538"/>
    <w:pPr>
      <w:ind w:left="1415" w:hanging="283"/>
      <w:contextualSpacing/>
    </w:pPr>
  </w:style>
  <w:style w:type="paragraph" w:styleId="ListBullet">
    <w:name w:val="List Bullet"/>
    <w:basedOn w:val="Normal"/>
    <w:uiPriority w:val="99"/>
    <w:semiHidden/>
    <w:unhideWhenUsed/>
    <w:rsid w:val="00117538"/>
    <w:pPr>
      <w:numPr>
        <w:numId w:val="15"/>
      </w:numPr>
      <w:contextualSpacing/>
    </w:pPr>
  </w:style>
  <w:style w:type="paragraph" w:styleId="ListBullet2">
    <w:name w:val="List Bullet 2"/>
    <w:basedOn w:val="Normal"/>
    <w:uiPriority w:val="99"/>
    <w:semiHidden/>
    <w:unhideWhenUsed/>
    <w:rsid w:val="00117538"/>
    <w:pPr>
      <w:numPr>
        <w:numId w:val="16"/>
      </w:numPr>
      <w:contextualSpacing/>
    </w:pPr>
  </w:style>
  <w:style w:type="paragraph" w:styleId="ListBullet3">
    <w:name w:val="List Bullet 3"/>
    <w:basedOn w:val="Normal"/>
    <w:uiPriority w:val="99"/>
    <w:semiHidden/>
    <w:unhideWhenUsed/>
    <w:rsid w:val="00117538"/>
    <w:pPr>
      <w:numPr>
        <w:numId w:val="17"/>
      </w:numPr>
      <w:contextualSpacing/>
    </w:pPr>
  </w:style>
  <w:style w:type="paragraph" w:styleId="ListBullet4">
    <w:name w:val="List Bullet 4"/>
    <w:basedOn w:val="Normal"/>
    <w:uiPriority w:val="99"/>
    <w:semiHidden/>
    <w:unhideWhenUsed/>
    <w:rsid w:val="00117538"/>
    <w:pPr>
      <w:numPr>
        <w:numId w:val="18"/>
      </w:numPr>
      <w:contextualSpacing/>
    </w:pPr>
  </w:style>
  <w:style w:type="paragraph" w:styleId="ListBullet5">
    <w:name w:val="List Bullet 5"/>
    <w:basedOn w:val="Normal"/>
    <w:uiPriority w:val="99"/>
    <w:semiHidden/>
    <w:unhideWhenUsed/>
    <w:rsid w:val="00117538"/>
    <w:pPr>
      <w:numPr>
        <w:numId w:val="19"/>
      </w:numPr>
      <w:contextualSpacing/>
    </w:pPr>
  </w:style>
  <w:style w:type="paragraph" w:styleId="ListContinue">
    <w:name w:val="List Continue"/>
    <w:basedOn w:val="Normal"/>
    <w:uiPriority w:val="99"/>
    <w:semiHidden/>
    <w:unhideWhenUsed/>
    <w:rsid w:val="00117538"/>
    <w:pPr>
      <w:spacing w:after="120"/>
      <w:ind w:left="283"/>
      <w:contextualSpacing/>
    </w:pPr>
  </w:style>
  <w:style w:type="paragraph" w:styleId="ListContinue2">
    <w:name w:val="List Continue 2"/>
    <w:basedOn w:val="Normal"/>
    <w:uiPriority w:val="99"/>
    <w:semiHidden/>
    <w:unhideWhenUsed/>
    <w:rsid w:val="00117538"/>
    <w:pPr>
      <w:spacing w:after="120"/>
      <w:ind w:left="566"/>
      <w:contextualSpacing/>
    </w:pPr>
  </w:style>
  <w:style w:type="paragraph" w:styleId="ListContinue3">
    <w:name w:val="List Continue 3"/>
    <w:basedOn w:val="Normal"/>
    <w:uiPriority w:val="99"/>
    <w:semiHidden/>
    <w:unhideWhenUsed/>
    <w:rsid w:val="00117538"/>
    <w:pPr>
      <w:spacing w:after="120"/>
      <w:ind w:left="849"/>
      <w:contextualSpacing/>
    </w:pPr>
  </w:style>
  <w:style w:type="paragraph" w:styleId="ListContinue4">
    <w:name w:val="List Continue 4"/>
    <w:basedOn w:val="Normal"/>
    <w:uiPriority w:val="99"/>
    <w:semiHidden/>
    <w:unhideWhenUsed/>
    <w:rsid w:val="00117538"/>
    <w:pPr>
      <w:spacing w:after="120"/>
      <w:ind w:left="1132"/>
      <w:contextualSpacing/>
    </w:pPr>
  </w:style>
  <w:style w:type="paragraph" w:styleId="ListContinue5">
    <w:name w:val="List Continue 5"/>
    <w:basedOn w:val="Normal"/>
    <w:uiPriority w:val="99"/>
    <w:semiHidden/>
    <w:unhideWhenUsed/>
    <w:rsid w:val="00117538"/>
    <w:pPr>
      <w:spacing w:after="120"/>
      <w:ind w:left="1415"/>
      <w:contextualSpacing/>
    </w:pPr>
  </w:style>
  <w:style w:type="paragraph" w:styleId="ListNumber">
    <w:name w:val="List Number"/>
    <w:basedOn w:val="Normal"/>
    <w:uiPriority w:val="99"/>
    <w:semiHidden/>
    <w:unhideWhenUsed/>
    <w:rsid w:val="00117538"/>
    <w:pPr>
      <w:numPr>
        <w:numId w:val="20"/>
      </w:numPr>
      <w:contextualSpacing/>
    </w:pPr>
  </w:style>
  <w:style w:type="paragraph" w:styleId="ListNumber2">
    <w:name w:val="List Number 2"/>
    <w:basedOn w:val="Normal"/>
    <w:uiPriority w:val="99"/>
    <w:semiHidden/>
    <w:unhideWhenUsed/>
    <w:rsid w:val="00117538"/>
    <w:pPr>
      <w:numPr>
        <w:numId w:val="21"/>
      </w:numPr>
      <w:contextualSpacing/>
    </w:pPr>
  </w:style>
  <w:style w:type="paragraph" w:styleId="ListNumber3">
    <w:name w:val="List Number 3"/>
    <w:basedOn w:val="Normal"/>
    <w:uiPriority w:val="99"/>
    <w:semiHidden/>
    <w:unhideWhenUsed/>
    <w:rsid w:val="00117538"/>
    <w:pPr>
      <w:numPr>
        <w:numId w:val="22"/>
      </w:numPr>
      <w:contextualSpacing/>
    </w:pPr>
  </w:style>
  <w:style w:type="paragraph" w:styleId="ListNumber4">
    <w:name w:val="List Number 4"/>
    <w:basedOn w:val="Normal"/>
    <w:uiPriority w:val="99"/>
    <w:semiHidden/>
    <w:unhideWhenUsed/>
    <w:rsid w:val="00117538"/>
    <w:pPr>
      <w:numPr>
        <w:numId w:val="23"/>
      </w:numPr>
      <w:contextualSpacing/>
    </w:pPr>
  </w:style>
  <w:style w:type="paragraph" w:styleId="ListNumber5">
    <w:name w:val="List Number 5"/>
    <w:basedOn w:val="Normal"/>
    <w:uiPriority w:val="99"/>
    <w:semiHidden/>
    <w:unhideWhenUsed/>
    <w:rsid w:val="00117538"/>
    <w:pPr>
      <w:numPr>
        <w:numId w:val="24"/>
      </w:numPr>
      <w:contextualSpacing/>
    </w:pPr>
  </w:style>
  <w:style w:type="paragraph" w:styleId="MacroText">
    <w:name w:val="macro"/>
    <w:link w:val="MacroTextChar"/>
    <w:uiPriority w:val="99"/>
    <w:semiHidden/>
    <w:unhideWhenUsed/>
    <w:rsid w:val="0011753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17538"/>
    <w:rPr>
      <w:rFonts w:ascii="Consolas" w:hAnsi="Consolas"/>
      <w:sz w:val="20"/>
      <w:szCs w:val="20"/>
    </w:rPr>
  </w:style>
  <w:style w:type="paragraph" w:styleId="MessageHeader">
    <w:name w:val="Message Header"/>
    <w:basedOn w:val="Normal"/>
    <w:link w:val="MessageHeaderChar"/>
    <w:uiPriority w:val="99"/>
    <w:semiHidden/>
    <w:unhideWhenUsed/>
    <w:rsid w:val="0011753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17538"/>
    <w:rPr>
      <w:rFonts w:asciiTheme="majorHAnsi" w:eastAsiaTheme="majorEastAsia" w:hAnsiTheme="majorHAnsi" w:cstheme="majorBidi"/>
      <w:sz w:val="24"/>
      <w:szCs w:val="24"/>
      <w:shd w:val="pct20" w:color="auto" w:fill="auto"/>
    </w:rPr>
  </w:style>
  <w:style w:type="paragraph" w:styleId="NoSpacing">
    <w:name w:val="No Spacing"/>
    <w:uiPriority w:val="1"/>
    <w:qFormat/>
    <w:rsid w:val="00117538"/>
    <w:pPr>
      <w:spacing w:after="0" w:line="240" w:lineRule="auto"/>
    </w:pPr>
    <w:rPr>
      <w:rFonts w:ascii="Arial" w:hAnsi="Arial"/>
    </w:rPr>
  </w:style>
  <w:style w:type="paragraph" w:styleId="NormalWeb">
    <w:name w:val="Normal (Web)"/>
    <w:basedOn w:val="Normal"/>
    <w:uiPriority w:val="99"/>
    <w:semiHidden/>
    <w:unhideWhenUsed/>
    <w:rsid w:val="00117538"/>
    <w:rPr>
      <w:rFonts w:ascii="Times New Roman" w:hAnsi="Times New Roman" w:cs="Times New Roman"/>
      <w:sz w:val="24"/>
      <w:szCs w:val="24"/>
    </w:rPr>
  </w:style>
  <w:style w:type="paragraph" w:styleId="NormalIndent">
    <w:name w:val="Normal Indent"/>
    <w:basedOn w:val="Normal"/>
    <w:uiPriority w:val="99"/>
    <w:semiHidden/>
    <w:unhideWhenUsed/>
    <w:rsid w:val="00117538"/>
    <w:pPr>
      <w:ind w:left="708"/>
    </w:pPr>
  </w:style>
  <w:style w:type="paragraph" w:styleId="NoteHeading">
    <w:name w:val="Note Heading"/>
    <w:basedOn w:val="Normal"/>
    <w:next w:val="Normal"/>
    <w:link w:val="NoteHeadingChar"/>
    <w:uiPriority w:val="99"/>
    <w:semiHidden/>
    <w:unhideWhenUsed/>
    <w:rsid w:val="00117538"/>
    <w:pPr>
      <w:spacing w:after="0" w:line="240" w:lineRule="auto"/>
    </w:pPr>
  </w:style>
  <w:style w:type="character" w:customStyle="1" w:styleId="NoteHeadingChar">
    <w:name w:val="Note Heading Char"/>
    <w:basedOn w:val="DefaultParagraphFont"/>
    <w:link w:val="NoteHeading"/>
    <w:uiPriority w:val="99"/>
    <w:semiHidden/>
    <w:rsid w:val="00117538"/>
    <w:rPr>
      <w:rFonts w:ascii="Arial" w:hAnsi="Arial"/>
    </w:rPr>
  </w:style>
  <w:style w:type="paragraph" w:styleId="PlainText">
    <w:name w:val="Plain Text"/>
    <w:basedOn w:val="Normal"/>
    <w:link w:val="PlainTextChar"/>
    <w:uiPriority w:val="99"/>
    <w:semiHidden/>
    <w:unhideWhenUsed/>
    <w:rsid w:val="001175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17538"/>
    <w:rPr>
      <w:rFonts w:ascii="Consolas" w:hAnsi="Consolas"/>
      <w:sz w:val="21"/>
      <w:szCs w:val="21"/>
    </w:rPr>
  </w:style>
  <w:style w:type="paragraph" w:styleId="Quote">
    <w:name w:val="Quote"/>
    <w:basedOn w:val="Normal"/>
    <w:next w:val="Normal"/>
    <w:link w:val="QuoteChar"/>
    <w:uiPriority w:val="29"/>
    <w:qFormat/>
    <w:rsid w:val="001175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7538"/>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117538"/>
  </w:style>
  <w:style w:type="character" w:customStyle="1" w:styleId="SalutationChar">
    <w:name w:val="Salutation Char"/>
    <w:basedOn w:val="DefaultParagraphFont"/>
    <w:link w:val="Salutation"/>
    <w:uiPriority w:val="99"/>
    <w:semiHidden/>
    <w:rsid w:val="00117538"/>
    <w:rPr>
      <w:rFonts w:ascii="Arial" w:hAnsi="Arial"/>
    </w:rPr>
  </w:style>
  <w:style w:type="paragraph" w:styleId="Signature">
    <w:name w:val="Signature"/>
    <w:basedOn w:val="Normal"/>
    <w:link w:val="SignatureChar"/>
    <w:uiPriority w:val="99"/>
    <w:semiHidden/>
    <w:unhideWhenUsed/>
    <w:rsid w:val="00117538"/>
    <w:pPr>
      <w:spacing w:after="0" w:line="240" w:lineRule="auto"/>
      <w:ind w:left="4252"/>
    </w:pPr>
  </w:style>
  <w:style w:type="character" w:customStyle="1" w:styleId="SignatureChar">
    <w:name w:val="Signature Char"/>
    <w:basedOn w:val="DefaultParagraphFont"/>
    <w:link w:val="Signature"/>
    <w:uiPriority w:val="99"/>
    <w:semiHidden/>
    <w:rsid w:val="00117538"/>
    <w:rPr>
      <w:rFonts w:ascii="Arial" w:hAnsi="Arial"/>
    </w:rPr>
  </w:style>
  <w:style w:type="paragraph" w:styleId="TableofAuthorities">
    <w:name w:val="table of authorities"/>
    <w:basedOn w:val="Normal"/>
    <w:next w:val="Normal"/>
    <w:uiPriority w:val="99"/>
    <w:semiHidden/>
    <w:unhideWhenUsed/>
    <w:rsid w:val="00117538"/>
    <w:pPr>
      <w:spacing w:after="0"/>
      <w:ind w:left="220" w:hanging="220"/>
    </w:pPr>
  </w:style>
  <w:style w:type="paragraph" w:styleId="TableofFigures">
    <w:name w:val="table of figures"/>
    <w:basedOn w:val="Normal"/>
    <w:next w:val="Normal"/>
    <w:uiPriority w:val="99"/>
    <w:semiHidden/>
    <w:unhideWhenUsed/>
    <w:rsid w:val="00117538"/>
    <w:pPr>
      <w:spacing w:after="0"/>
    </w:pPr>
  </w:style>
  <w:style w:type="paragraph" w:styleId="TOAHeading">
    <w:name w:val="toa heading"/>
    <w:basedOn w:val="Normal"/>
    <w:next w:val="Normal"/>
    <w:uiPriority w:val="99"/>
    <w:semiHidden/>
    <w:unhideWhenUsed/>
    <w:rsid w:val="0011753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17538"/>
    <w:pPr>
      <w:spacing w:after="100"/>
    </w:pPr>
  </w:style>
  <w:style w:type="paragraph" w:styleId="TOC2">
    <w:name w:val="toc 2"/>
    <w:basedOn w:val="Normal"/>
    <w:next w:val="Normal"/>
    <w:autoRedefine/>
    <w:uiPriority w:val="39"/>
    <w:semiHidden/>
    <w:unhideWhenUsed/>
    <w:rsid w:val="00117538"/>
    <w:pPr>
      <w:spacing w:after="100"/>
      <w:ind w:left="220"/>
    </w:pPr>
  </w:style>
  <w:style w:type="paragraph" w:styleId="TOC3">
    <w:name w:val="toc 3"/>
    <w:basedOn w:val="Normal"/>
    <w:next w:val="Normal"/>
    <w:autoRedefine/>
    <w:uiPriority w:val="39"/>
    <w:semiHidden/>
    <w:unhideWhenUsed/>
    <w:rsid w:val="00117538"/>
    <w:pPr>
      <w:spacing w:after="100"/>
      <w:ind w:left="440"/>
    </w:pPr>
  </w:style>
  <w:style w:type="paragraph" w:styleId="TOC4">
    <w:name w:val="toc 4"/>
    <w:basedOn w:val="Normal"/>
    <w:next w:val="Normal"/>
    <w:autoRedefine/>
    <w:uiPriority w:val="39"/>
    <w:semiHidden/>
    <w:unhideWhenUsed/>
    <w:rsid w:val="00117538"/>
    <w:pPr>
      <w:spacing w:after="100"/>
      <w:ind w:left="660"/>
    </w:pPr>
  </w:style>
  <w:style w:type="paragraph" w:styleId="TOC5">
    <w:name w:val="toc 5"/>
    <w:basedOn w:val="Normal"/>
    <w:next w:val="Normal"/>
    <w:autoRedefine/>
    <w:uiPriority w:val="39"/>
    <w:semiHidden/>
    <w:unhideWhenUsed/>
    <w:rsid w:val="00117538"/>
    <w:pPr>
      <w:spacing w:after="100"/>
      <w:ind w:left="880"/>
    </w:pPr>
  </w:style>
  <w:style w:type="paragraph" w:styleId="TOC6">
    <w:name w:val="toc 6"/>
    <w:basedOn w:val="Normal"/>
    <w:next w:val="Normal"/>
    <w:autoRedefine/>
    <w:uiPriority w:val="39"/>
    <w:semiHidden/>
    <w:unhideWhenUsed/>
    <w:rsid w:val="00117538"/>
    <w:pPr>
      <w:spacing w:after="100"/>
      <w:ind w:left="1100"/>
    </w:pPr>
  </w:style>
  <w:style w:type="paragraph" w:styleId="TOC7">
    <w:name w:val="toc 7"/>
    <w:basedOn w:val="Normal"/>
    <w:next w:val="Normal"/>
    <w:autoRedefine/>
    <w:uiPriority w:val="39"/>
    <w:semiHidden/>
    <w:unhideWhenUsed/>
    <w:rsid w:val="00117538"/>
    <w:pPr>
      <w:spacing w:after="100"/>
      <w:ind w:left="1320"/>
    </w:pPr>
  </w:style>
  <w:style w:type="paragraph" w:styleId="TOC8">
    <w:name w:val="toc 8"/>
    <w:basedOn w:val="Normal"/>
    <w:next w:val="Normal"/>
    <w:autoRedefine/>
    <w:uiPriority w:val="39"/>
    <w:semiHidden/>
    <w:unhideWhenUsed/>
    <w:rsid w:val="00117538"/>
    <w:pPr>
      <w:spacing w:after="100"/>
      <w:ind w:left="1540"/>
    </w:pPr>
  </w:style>
  <w:style w:type="paragraph" w:styleId="TOC9">
    <w:name w:val="toc 9"/>
    <w:basedOn w:val="Normal"/>
    <w:next w:val="Normal"/>
    <w:autoRedefine/>
    <w:uiPriority w:val="39"/>
    <w:semiHidden/>
    <w:unhideWhenUsed/>
    <w:rsid w:val="00117538"/>
    <w:pPr>
      <w:spacing w:after="100"/>
      <w:ind w:left="1760"/>
    </w:pPr>
  </w:style>
  <w:style w:type="paragraph" w:styleId="TOCHeading">
    <w:name w:val="TOC Heading"/>
    <w:basedOn w:val="Heading1"/>
    <w:next w:val="Normal"/>
    <w:uiPriority w:val="39"/>
    <w:semiHidden/>
    <w:unhideWhenUsed/>
    <w:qFormat/>
    <w:rsid w:val="00117538"/>
    <w:pPr>
      <w:spacing w:after="0"/>
      <w:outlineLvl w:val="9"/>
    </w:pPr>
    <w:rPr>
      <w:rFonts w:asciiTheme="majorHAnsi" w:hAnsiTheme="majorHAnsi"/>
      <w:b w:val="0"/>
      <w:color w:val="297DAF" w:themeColor="accent1" w:themeShade="BF"/>
      <w:sz w:val="32"/>
    </w:rPr>
  </w:style>
  <w:style w:type="paragraph" w:customStyle="1" w:styleId="Code">
    <w:name w:val="Code"/>
    <w:basedOn w:val="Normal"/>
    <w:qFormat/>
    <w:rsid w:val="009E1664"/>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jfx.io/javadoc/1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en/java/javase/11/docs/api/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870\Documents\schooljaar%202019-2020\Programmeren%20II\verslagen\A_horoscoop\opgaveHoroscoo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543C4281664D74BE9F525FB1B1F50C"/>
        <w:category>
          <w:name w:val="General"/>
          <w:gallery w:val="placeholder"/>
        </w:category>
        <w:types>
          <w:type w:val="bbPlcHdr"/>
        </w:types>
        <w:behaviors>
          <w:behavior w:val="content"/>
        </w:behaviors>
        <w:guid w:val="{7B74C72E-9BD4-4090-9D62-58AE2649F618}"/>
      </w:docPartPr>
      <w:docPartBody>
        <w:p w:rsidR="006234C8" w:rsidRDefault="00420004" w:rsidP="00420004">
          <w:pPr>
            <w:pStyle w:val="5D543C4281664D74BE9F525FB1B1F50C"/>
          </w:pPr>
          <w:r>
            <w:rPr>
              <w:sz w:val="20"/>
              <w:szCs w:val="20"/>
            </w:rPr>
            <w:t>[</w:t>
          </w:r>
          <w:r>
            <w:rPr>
              <w:rStyle w:val="PlaceholderText"/>
              <w:sz w:val="20"/>
              <w:szCs w:val="20"/>
            </w:rPr>
            <w:t>Klik om tekst in te voeren</w:t>
          </w:r>
          <w:r>
            <w:rPr>
              <w:rStyle w:val="PlaceholderText"/>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60"/>
    <w:rsid w:val="00061C00"/>
    <w:rsid w:val="0017066B"/>
    <w:rsid w:val="00272DEB"/>
    <w:rsid w:val="00420004"/>
    <w:rsid w:val="00473771"/>
    <w:rsid w:val="005D3BA5"/>
    <w:rsid w:val="005E3124"/>
    <w:rsid w:val="006234C8"/>
    <w:rsid w:val="00674CC4"/>
    <w:rsid w:val="00681FF1"/>
    <w:rsid w:val="00724924"/>
    <w:rsid w:val="008D53CD"/>
    <w:rsid w:val="00907FB5"/>
    <w:rsid w:val="00AA2A21"/>
    <w:rsid w:val="00B81C08"/>
    <w:rsid w:val="00C03060"/>
    <w:rsid w:val="00D43E46"/>
    <w:rsid w:val="00DF36CD"/>
    <w:rsid w:val="00F775E5"/>
    <w:rsid w:val="00FD3218"/>
    <w:rsid w:val="00FF6F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004"/>
    <w:rPr>
      <w:color w:val="808080"/>
    </w:rPr>
  </w:style>
  <w:style w:type="paragraph" w:customStyle="1" w:styleId="792E9A728DE9462D9030CEA4E06DF4A3">
    <w:name w:val="792E9A728DE9462D9030CEA4E06DF4A3"/>
  </w:style>
  <w:style w:type="paragraph" w:customStyle="1" w:styleId="5D543C4281664D74BE9F525FB1B1F50C">
    <w:name w:val="5D543C4281664D74BE9F525FB1B1F50C"/>
    <w:rsid w:val="00420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OGENT">
      <a:dk1>
        <a:sysClr val="windowText" lastClr="000000"/>
      </a:dk1>
      <a:lt1>
        <a:srgbClr val="FFFFFF"/>
      </a:lt1>
      <a:dk2>
        <a:srgbClr val="000000"/>
      </a:dk2>
      <a:lt2>
        <a:srgbClr val="E7E6E6"/>
      </a:lt2>
      <a:accent1>
        <a:srgbClr val="4CA2D5"/>
      </a:accent1>
      <a:accent2>
        <a:srgbClr val="EF8767"/>
      </a:accent2>
      <a:accent3>
        <a:srgbClr val="F19DA0"/>
      </a:accent3>
      <a:accent4>
        <a:srgbClr val="FABC32"/>
      </a:accent4>
      <a:accent5>
        <a:srgbClr val="A5CA72"/>
      </a:accent5>
      <a:accent6>
        <a:srgbClr val="16B0A5"/>
      </a:accent6>
      <a:hlink>
        <a:srgbClr val="4CA2D5"/>
      </a:hlink>
      <a:folHlink>
        <a:srgbClr val="BB90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8910827FE51E418C6DF30B3CFE6A45" ma:contentTypeVersion="1" ma:contentTypeDescription="Een nieuw document maken." ma:contentTypeScope="" ma:versionID="dbd6a606ec770a30db32f0137e5b8061">
  <xsd:schema xmlns:xsd="http://www.w3.org/2001/XMLSchema" xmlns:xs="http://www.w3.org/2001/XMLSchema" xmlns:p="http://schemas.microsoft.com/office/2006/metadata/properties" xmlns:ns2="3e7cfeea-7355-4f43-9858-d6f56a131c98" targetNamespace="http://schemas.microsoft.com/office/2006/metadata/properties" ma:root="true" ma:fieldsID="0bbf2dfd27eb03d4c44466a14c6ea408" ns2:_="">
    <xsd:import namespace="3e7cfeea-7355-4f43-9858-d6f56a131c98"/>
    <xsd:element name="properties">
      <xsd:complexType>
        <xsd:sequence>
          <xsd:element name="documentManagement">
            <xsd:complexType>
              <xsd:all>
                <xsd:element ref="ns2:murasha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cfeea-7355-4f43-9858-d6f56a131c98" elementFormDefault="qualified">
    <xsd:import namespace="http://schemas.microsoft.com/office/2006/documentManagement/types"/>
    <xsd:import namespace="http://schemas.microsoft.com/office/infopath/2007/PartnerControls"/>
    <xsd:element name="murashare" ma:index="8" nillable="true" ma:displayName="murashare" ma:internalName="murashar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urashare xmlns="3e7cfeea-7355-4f43-9858-d6f56a131c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C5B6-3067-4306-9BDD-E300BFAAF8F0}">
  <ds:schemaRefs>
    <ds:schemaRef ds:uri="http://schemas.microsoft.com/sharepoint/v3/contenttype/forms"/>
  </ds:schemaRefs>
</ds:datastoreItem>
</file>

<file path=customXml/itemProps2.xml><?xml version="1.0" encoding="utf-8"?>
<ds:datastoreItem xmlns:ds="http://schemas.openxmlformats.org/officeDocument/2006/customXml" ds:itemID="{BF0439C5-7640-48D6-BB63-0270C1C1C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cfeea-7355-4f43-9858-d6f56a131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1EB68-6A8A-4AE0-BC60-E429D1333D66}">
  <ds:schemaRefs>
    <ds:schemaRef ds:uri="http://schemas.microsoft.com/office/2006/metadata/properties"/>
    <ds:schemaRef ds:uri="http://schemas.microsoft.com/office/infopath/2007/PartnerControls"/>
    <ds:schemaRef ds:uri="3e7cfeea-7355-4f43-9858-d6f56a131c98"/>
  </ds:schemaRefs>
</ds:datastoreItem>
</file>

<file path=customXml/itemProps4.xml><?xml version="1.0" encoding="utf-8"?>
<ds:datastoreItem xmlns:ds="http://schemas.openxmlformats.org/officeDocument/2006/customXml" ds:itemID="{24129391-C949-4DFB-B15E-DD1B506D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opgaveHoroscoop.dotx</Template>
  <TotalTime>4</TotalTime>
  <Pages>12</Pages>
  <Words>1642</Words>
  <Characters>9363</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2019-2020_Examensjabloon_enkel vragen.dotx</vt:lpstr>
      <vt:lpstr>2019-2020_Examensjabloon_enkel vragen.dotx</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2019-2020_Examensjabloon_enkel vragen.dotx</dc:title>
  <dc:subject/>
  <dc:creator>Ludwig Stroobant</dc:creator>
  <cp:keywords/>
  <dc:description/>
  <cp:lastModifiedBy>Sibian De Gussem</cp:lastModifiedBy>
  <cp:revision>7</cp:revision>
  <cp:lastPrinted>2020-05-26T08:55:00Z</cp:lastPrinted>
  <dcterms:created xsi:type="dcterms:W3CDTF">2020-06-01T10:45:00Z</dcterms:created>
  <dcterms:modified xsi:type="dcterms:W3CDTF">2020-06-02T14:06:00Z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0x010100738910827FE51E418C6DF30B3CFE6A45</vt:lpwstr>
  </property>
</Properties>
</file>