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254" w:rsidRPr="00320A1E" w:rsidRDefault="001C7CEB" w:rsidP="004A2697">
      <w:pPr>
        <w:tabs>
          <w:tab w:val="left" w:pos="4170"/>
        </w:tabs>
        <w:rPr>
          <w:sz w:val="20"/>
          <w:szCs w:val="20"/>
        </w:rPr>
      </w:pPr>
      <w:sdt>
        <w:sdtPr>
          <w:rPr>
            <w:rFonts w:cs="Arial"/>
            <w:b/>
            <w:sz w:val="36"/>
            <w:szCs w:val="36"/>
          </w:rPr>
          <w:alias w:val="Geen hulpmiddelen"/>
          <w:tag w:val="Geen hulpmiddelen"/>
          <w:id w:val="5946085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A2697">
            <w:rPr>
              <w:rFonts w:ascii="MS Gothic" w:eastAsia="MS Gothic" w:hAnsi="MS Gothic" w:cs="Arial" w:hint="eastAsia"/>
              <w:b/>
              <w:sz w:val="36"/>
              <w:szCs w:val="36"/>
            </w:rPr>
            <w:t>☐</w:t>
          </w:r>
        </w:sdtContent>
      </w:sdt>
      <w:r w:rsidR="004A2697">
        <w:rPr>
          <w:rFonts w:cs="Arial"/>
          <w:b/>
          <w:sz w:val="36"/>
          <w:szCs w:val="36"/>
        </w:rPr>
        <w:t xml:space="preserve"> </w:t>
      </w:r>
      <w:r w:rsidR="004A2697" w:rsidRPr="00320A1E">
        <w:rPr>
          <w:sz w:val="20"/>
          <w:szCs w:val="20"/>
        </w:rPr>
        <w:t xml:space="preserve">Tijdens het examen mogen </w:t>
      </w:r>
      <w:r w:rsidR="004A2697" w:rsidRPr="004A2697">
        <w:rPr>
          <w:b/>
          <w:sz w:val="20"/>
          <w:szCs w:val="20"/>
        </w:rPr>
        <w:t>geen</w:t>
      </w:r>
      <w:r w:rsidR="004A2697" w:rsidRPr="00320A1E">
        <w:rPr>
          <w:sz w:val="20"/>
          <w:szCs w:val="20"/>
        </w:rPr>
        <w:t xml:space="preserve"> hulpmiddelen gebruikt worden</w:t>
      </w:r>
      <w:r w:rsidR="004A2697">
        <w:rPr>
          <w:sz w:val="20"/>
          <w:szCs w:val="20"/>
        </w:rPr>
        <w:t>.</w:t>
      </w:r>
    </w:p>
    <w:p w:rsidR="00320A1E" w:rsidRDefault="001C7CEB">
      <w:pPr>
        <w:rPr>
          <w:sz w:val="20"/>
          <w:szCs w:val="20"/>
        </w:rPr>
      </w:pPr>
      <w:sdt>
        <w:sdtPr>
          <w:rPr>
            <w:rFonts w:cs="Arial"/>
            <w:b/>
            <w:sz w:val="36"/>
            <w:szCs w:val="36"/>
          </w:rPr>
          <w:alias w:val="Wel hulpmiddelen"/>
          <w:tag w:val="Wel hulpmiddelen"/>
          <w:id w:val="-11280852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956">
            <w:rPr>
              <w:rFonts w:ascii="MS Gothic" w:eastAsia="MS Gothic" w:hAnsi="MS Gothic" w:cs="Arial" w:hint="eastAsia"/>
              <w:b/>
              <w:sz w:val="36"/>
              <w:szCs w:val="36"/>
            </w:rPr>
            <w:t>☒</w:t>
          </w:r>
        </w:sdtContent>
      </w:sdt>
      <w:r w:rsidR="004A2697">
        <w:rPr>
          <w:rFonts w:cs="Arial"/>
          <w:b/>
          <w:sz w:val="36"/>
          <w:szCs w:val="36"/>
        </w:rPr>
        <w:t xml:space="preserve"> </w:t>
      </w:r>
      <w:r w:rsidR="00320A1E" w:rsidRPr="00320A1E">
        <w:rPr>
          <w:sz w:val="20"/>
          <w:szCs w:val="20"/>
        </w:rPr>
        <w:t xml:space="preserve">Tijdens het examen mogen </w:t>
      </w:r>
      <w:r w:rsidR="00320A1E">
        <w:rPr>
          <w:sz w:val="20"/>
          <w:szCs w:val="20"/>
        </w:rPr>
        <w:t>deze</w:t>
      </w:r>
      <w:r w:rsidR="00320A1E" w:rsidRPr="00320A1E">
        <w:rPr>
          <w:sz w:val="20"/>
          <w:szCs w:val="20"/>
        </w:rPr>
        <w:t xml:space="preserve"> hulpmiddelen gebruikt worden: </w:t>
      </w:r>
    </w:p>
    <w:sdt>
      <w:sdtPr>
        <w:rPr>
          <w:sz w:val="20"/>
          <w:szCs w:val="20"/>
        </w:rPr>
        <w:alias w:val="Hulpmiddelen"/>
        <w:tag w:val="Hulpmiddelen"/>
        <w:id w:val="1553273662"/>
        <w:placeholder>
          <w:docPart w:val="792E9A728DE9462D9030CEA4E06DF4A3"/>
        </w:placeholder>
        <w15:color w:val="FFFF00"/>
      </w:sdtPr>
      <w:sdtEndPr/>
      <w:sdtContent>
        <w:p w:rsidR="00FA7956" w:rsidRPr="00335711" w:rsidRDefault="00FA7956" w:rsidP="00FA7956">
          <w:pPr>
            <w:pStyle w:val="Lijstalinea"/>
            <w:numPr>
              <w:ilvl w:val="0"/>
              <w:numId w:val="9"/>
            </w:numPr>
            <w:spacing w:after="0" w:line="240" w:lineRule="auto"/>
            <w:ind w:left="993" w:hanging="284"/>
            <w:rPr>
              <w:rFonts w:cs="Arial"/>
              <w:sz w:val="20"/>
              <w:szCs w:val="20"/>
              <w:lang w:val="en-US"/>
            </w:rPr>
          </w:pPr>
          <w:r w:rsidRPr="00335711">
            <w:rPr>
              <w:rFonts w:cs="Arial"/>
              <w:sz w:val="20"/>
              <w:szCs w:val="20"/>
              <w:lang w:val="en-US"/>
            </w:rPr>
            <w:t xml:space="preserve">Java How To Program (Early objects) – 11e </w:t>
          </w:r>
          <w:proofErr w:type="spellStart"/>
          <w:r w:rsidRPr="00335711">
            <w:rPr>
              <w:rFonts w:cs="Arial"/>
              <w:sz w:val="20"/>
              <w:szCs w:val="20"/>
              <w:lang w:val="en-US"/>
            </w:rPr>
            <w:t>editie</w:t>
          </w:r>
          <w:proofErr w:type="spellEnd"/>
          <w:r w:rsidRPr="00335711">
            <w:rPr>
              <w:rFonts w:cs="Arial"/>
              <w:sz w:val="20"/>
              <w:szCs w:val="20"/>
              <w:lang w:val="en-US"/>
            </w:rPr>
            <w:t xml:space="preserve"> (of </w:t>
          </w:r>
          <w:proofErr w:type="spellStart"/>
          <w:r w:rsidRPr="00335711">
            <w:rPr>
              <w:rFonts w:cs="Arial"/>
              <w:sz w:val="20"/>
              <w:szCs w:val="20"/>
              <w:lang w:val="en-US"/>
            </w:rPr>
            <w:t>eerder</w:t>
          </w:r>
          <w:proofErr w:type="spellEnd"/>
          <w:r w:rsidRPr="00335711">
            <w:rPr>
              <w:rFonts w:cs="Arial"/>
              <w:sz w:val="20"/>
              <w:szCs w:val="20"/>
              <w:lang w:val="en-US"/>
            </w:rPr>
            <w:t xml:space="preserve">) - </w:t>
          </w:r>
          <w:proofErr w:type="spellStart"/>
          <w:r w:rsidRPr="00335711">
            <w:rPr>
              <w:rFonts w:cs="Arial"/>
              <w:sz w:val="20"/>
              <w:szCs w:val="20"/>
              <w:lang w:val="en-US"/>
            </w:rPr>
            <w:t>Deitel</w:t>
          </w:r>
          <w:proofErr w:type="spellEnd"/>
          <w:r w:rsidRPr="00335711">
            <w:rPr>
              <w:rFonts w:cs="Arial"/>
              <w:sz w:val="20"/>
              <w:szCs w:val="20"/>
              <w:lang w:val="en-US"/>
            </w:rPr>
            <w:t xml:space="preserve"> &amp; </w:t>
          </w:r>
          <w:proofErr w:type="spellStart"/>
          <w:r w:rsidRPr="00335711">
            <w:rPr>
              <w:rFonts w:cs="Arial"/>
              <w:sz w:val="20"/>
              <w:szCs w:val="20"/>
              <w:lang w:val="en-US"/>
            </w:rPr>
            <w:t>Deitel</w:t>
          </w:r>
          <w:proofErr w:type="spellEnd"/>
          <w:r w:rsidRPr="00335711">
            <w:rPr>
              <w:rFonts w:cs="Arial"/>
              <w:sz w:val="20"/>
              <w:szCs w:val="20"/>
              <w:lang w:val="en-US"/>
            </w:rPr>
            <w:t xml:space="preserve"> Prentice Hall</w:t>
          </w:r>
        </w:p>
        <w:p w:rsidR="00FA7956" w:rsidRPr="00335711" w:rsidRDefault="00FA7956" w:rsidP="00FA7956">
          <w:pPr>
            <w:pStyle w:val="Lijstalinea"/>
            <w:numPr>
              <w:ilvl w:val="0"/>
              <w:numId w:val="9"/>
            </w:numPr>
            <w:spacing w:after="0" w:line="240" w:lineRule="auto"/>
            <w:ind w:left="993" w:hanging="284"/>
            <w:rPr>
              <w:rFonts w:cs="Arial"/>
              <w:sz w:val="20"/>
              <w:szCs w:val="20"/>
              <w:lang w:val="en-US"/>
            </w:rPr>
          </w:pPr>
          <w:r w:rsidRPr="00335711">
            <w:rPr>
              <w:rFonts w:cs="Arial"/>
              <w:sz w:val="20"/>
              <w:szCs w:val="20"/>
            </w:rPr>
            <w:t xml:space="preserve">API-documentatie: </w:t>
          </w:r>
        </w:p>
        <w:p w:rsidR="00FA7956" w:rsidRPr="00335711" w:rsidRDefault="001C7CEB" w:rsidP="00FA7956">
          <w:pPr>
            <w:spacing w:after="0"/>
            <w:ind w:left="2124"/>
            <w:rPr>
              <w:rStyle w:val="Hyperlink"/>
              <w:sz w:val="20"/>
              <w:szCs w:val="20"/>
              <w:lang w:val="en-US"/>
            </w:rPr>
          </w:pPr>
          <w:hyperlink r:id="rId11" w:history="1">
            <w:r w:rsidR="00FA7956" w:rsidRPr="00335711">
              <w:rPr>
                <w:rStyle w:val="Hyperlink"/>
                <w:sz w:val="20"/>
                <w:szCs w:val="20"/>
                <w:lang w:val="en-US"/>
              </w:rPr>
              <w:t>https://docs.oracle.com/en/java/javase/11/docs/api/index.html</w:t>
            </w:r>
          </w:hyperlink>
          <w:r w:rsidR="00FA7956" w:rsidRPr="00335711">
            <w:rPr>
              <w:sz w:val="20"/>
              <w:szCs w:val="20"/>
              <w:lang w:val="en-US"/>
            </w:rPr>
            <w:br/>
          </w:r>
          <w:hyperlink r:id="rId12" w:tgtFrame="about:blank" w:history="1">
            <w:r w:rsidR="00FA7956" w:rsidRPr="00335711">
              <w:rPr>
                <w:rStyle w:val="Hyperlink"/>
                <w:sz w:val="20"/>
                <w:szCs w:val="20"/>
                <w:lang w:val="en-US"/>
              </w:rPr>
              <w:t>https://openjfx.io/javadoc/11/</w:t>
            </w:r>
          </w:hyperlink>
        </w:p>
        <w:p w:rsidR="00FA7956" w:rsidRPr="00335711" w:rsidRDefault="00FA7956" w:rsidP="00FA7956">
          <w:pPr>
            <w:pStyle w:val="Lijstalinea"/>
            <w:numPr>
              <w:ilvl w:val="0"/>
              <w:numId w:val="10"/>
            </w:numPr>
            <w:spacing w:after="0" w:line="240" w:lineRule="auto"/>
            <w:rPr>
              <w:rFonts w:cs="Arial"/>
              <w:sz w:val="20"/>
              <w:szCs w:val="20"/>
            </w:rPr>
          </w:pPr>
          <w:r w:rsidRPr="00335711">
            <w:rPr>
              <w:rFonts w:cs="Arial"/>
              <w:sz w:val="20"/>
              <w:szCs w:val="20"/>
            </w:rPr>
            <w:t xml:space="preserve">Ter beschikking gestelde </w:t>
          </w:r>
          <w:r w:rsidR="00335711" w:rsidRPr="00335711">
            <w:rPr>
              <w:rFonts w:cs="Arial"/>
              <w:sz w:val="20"/>
              <w:szCs w:val="20"/>
            </w:rPr>
            <w:t>startprojecten</w:t>
          </w:r>
        </w:p>
        <w:p w:rsidR="004A2697" w:rsidRDefault="001C7CEB">
          <w:pPr>
            <w:rPr>
              <w:sz w:val="20"/>
              <w:szCs w:val="20"/>
            </w:rPr>
          </w:pPr>
        </w:p>
      </w:sdtContent>
    </w:sdt>
    <w:p w:rsidR="004A2697" w:rsidRDefault="004A2697">
      <w:pPr>
        <w:rPr>
          <w:sz w:val="20"/>
          <w:szCs w:val="20"/>
        </w:rPr>
      </w:pPr>
    </w:p>
    <w:tbl>
      <w:tblPr>
        <w:tblStyle w:val="Lijsttabel3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16B0A5" w:themeColor="accent6"/>
        </w:tblBorders>
        <w:tblLook w:val="04A0" w:firstRow="1" w:lastRow="0" w:firstColumn="1" w:lastColumn="0" w:noHBand="0" w:noVBand="1"/>
      </w:tblPr>
      <w:tblGrid>
        <w:gridCol w:w="9734"/>
      </w:tblGrid>
      <w:tr w:rsidR="00515D8F" w:rsidTr="00E9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tcBorders>
              <w:top w:val="nil"/>
            </w:tcBorders>
            <w:vAlign w:val="center"/>
          </w:tcPr>
          <w:p w:rsidR="00515D8F" w:rsidRPr="00515D8F" w:rsidRDefault="00515D8F" w:rsidP="00515D8F">
            <w:pPr>
              <w:rPr>
                <w:b w:val="0"/>
                <w:bCs w:val="0"/>
                <w:sz w:val="20"/>
                <w:szCs w:val="20"/>
              </w:rPr>
            </w:pPr>
            <w:r w:rsidRPr="00515D8F">
              <w:rPr>
                <w:sz w:val="20"/>
                <w:szCs w:val="20"/>
              </w:rPr>
              <w:t>Algemene richtlijnen</w:t>
            </w:r>
          </w:p>
        </w:tc>
      </w:tr>
      <w:tr w:rsidR="00515D8F" w:rsidRPr="00CF7275" w:rsidTr="00E9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bottom w:val="single" w:sz="2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515D8F" w:rsidRPr="00CF7275" w:rsidRDefault="00515D8F" w:rsidP="00E91754">
            <w:pPr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Vul het kader </w:t>
            </w:r>
            <w:r w:rsidR="00E91754">
              <w:rPr>
                <w:b w:val="0"/>
                <w:sz w:val="20"/>
                <w:szCs w:val="20"/>
              </w:rPr>
              <w:t xml:space="preserve">bovenaan </w:t>
            </w:r>
            <w:r>
              <w:rPr>
                <w:b w:val="0"/>
                <w:sz w:val="20"/>
                <w:szCs w:val="20"/>
              </w:rPr>
              <w:t>in.</w:t>
            </w:r>
          </w:p>
        </w:tc>
      </w:tr>
      <w:tr w:rsidR="00515D8F" w:rsidRPr="00CF7275" w:rsidTr="00E917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2" w:space="0" w:color="auto"/>
              <w:bottom w:val="single" w:sz="2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922F3C" w:rsidRPr="00922F3C" w:rsidRDefault="00922F3C" w:rsidP="00E91754">
            <w:pPr>
              <w:spacing w:line="276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Je vindt de examenvragen hieronder. Beantwoord de vragen op apart examenpapier. Geef hierbij duidelijk aan op welke vraag je antwoord. Noteer je naam op elke pagina!</w:t>
            </w:r>
          </w:p>
        </w:tc>
      </w:tr>
      <w:tr w:rsidR="00515D8F" w:rsidRPr="00CF7275" w:rsidTr="00E9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2" w:space="0" w:color="auto"/>
              <w:bottom w:val="single" w:sz="2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515D8F" w:rsidRPr="00CF7275" w:rsidRDefault="00515D8F" w:rsidP="00E91754">
            <w:pPr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Heb je individuele onderwijs- en examenmaatregelen, noteer dan in de rechterbovenhoek </w:t>
            </w:r>
            <w:r w:rsidR="00922F3C">
              <w:rPr>
                <w:b w:val="0"/>
                <w:sz w:val="20"/>
                <w:szCs w:val="20"/>
              </w:rPr>
              <w:t>van je antwoordpapier</w:t>
            </w:r>
            <w:r>
              <w:rPr>
                <w:b w:val="0"/>
                <w:sz w:val="20"/>
                <w:szCs w:val="20"/>
              </w:rPr>
              <w:t xml:space="preserve"> ‘IOEM’ (afkorting voor individuele </w:t>
            </w:r>
            <w:r w:rsidR="00E91754">
              <w:rPr>
                <w:b w:val="0"/>
                <w:sz w:val="20"/>
                <w:szCs w:val="20"/>
              </w:rPr>
              <w:t>onderwijs- en examenmaatregelen).</w:t>
            </w:r>
          </w:p>
        </w:tc>
      </w:tr>
      <w:tr w:rsidR="00E91754" w:rsidRPr="00CF7275" w:rsidTr="00E917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2" w:space="0" w:color="auto"/>
              <w:bottom w:val="nil"/>
            </w:tcBorders>
            <w:tcMar>
              <w:top w:w="113" w:type="dxa"/>
              <w:bottom w:w="113" w:type="dxa"/>
            </w:tcMar>
            <w:vAlign w:val="center"/>
          </w:tcPr>
          <w:p w:rsidR="00E91754" w:rsidRDefault="00E91754" w:rsidP="00E91754">
            <w:pPr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Je mag geen enkele vorm van communicatie – noch offline noch online – gebruiken tijdens dit examen, tenzij anders aangegeven in de exameninstructies. Mobiele telefoons</w:t>
            </w:r>
            <w:r w:rsidR="001D18C5">
              <w:rPr>
                <w:b w:val="0"/>
                <w:sz w:val="20"/>
                <w:szCs w:val="20"/>
              </w:rPr>
              <w:t>, smartwatches</w:t>
            </w:r>
            <w:r>
              <w:rPr>
                <w:b w:val="0"/>
                <w:sz w:val="20"/>
                <w:szCs w:val="20"/>
              </w:rPr>
              <w:t xml:space="preserve"> en dergelijke moeten uitgeschakeld zijn (niet op stil, trillen, vliegtuigstand, …). </w:t>
            </w:r>
            <w:r w:rsidR="001D18C5">
              <w:rPr>
                <w:b w:val="0"/>
                <w:sz w:val="20"/>
                <w:szCs w:val="20"/>
              </w:rPr>
              <w:t>Ze</w:t>
            </w:r>
            <w:r>
              <w:rPr>
                <w:b w:val="0"/>
                <w:sz w:val="20"/>
                <w:szCs w:val="20"/>
              </w:rPr>
              <w:t xml:space="preserve"> mogen tijdens </w:t>
            </w:r>
            <w:r w:rsidR="001D18C5">
              <w:rPr>
                <w:b w:val="0"/>
                <w:sz w:val="20"/>
                <w:szCs w:val="20"/>
              </w:rPr>
              <w:t>het</w:t>
            </w:r>
            <w:r>
              <w:rPr>
                <w:b w:val="0"/>
                <w:sz w:val="20"/>
                <w:szCs w:val="20"/>
              </w:rPr>
              <w:t xml:space="preserve"> examen ook niet gebruikt worden om de tijd te raadplegen. Het niet volgen van de</w:t>
            </w:r>
            <w:r w:rsidR="00F84C7E">
              <w:rPr>
                <w:b w:val="0"/>
                <w:sz w:val="20"/>
                <w:szCs w:val="20"/>
              </w:rPr>
              <w:t xml:space="preserve"> gedragscode wordt gesanctioneerd als examenfraude.</w:t>
            </w:r>
          </w:p>
        </w:tc>
      </w:tr>
    </w:tbl>
    <w:p w:rsidR="00AA283B" w:rsidRDefault="00AA283B">
      <w:pPr>
        <w:rPr>
          <w:sz w:val="20"/>
          <w:szCs w:val="20"/>
        </w:rPr>
        <w:sectPr w:rsidR="00AA283B" w:rsidSect="001D18C5">
          <w:headerReference w:type="default" r:id="rId13"/>
          <w:footerReference w:type="default" r:id="rId14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1D18C5" w:rsidRPr="00FA7956" w:rsidRDefault="00DC171D">
      <w:pPr>
        <w:rPr>
          <w:b/>
        </w:rPr>
      </w:pPr>
      <w:r w:rsidRPr="00FA7956">
        <w:rPr>
          <w:b/>
        </w:rPr>
        <w:lastRenderedPageBreak/>
        <w:t>Vraag 1.</w:t>
      </w:r>
      <w:r w:rsidR="00F72BF6" w:rsidRPr="00FA7956">
        <w:rPr>
          <w:b/>
        </w:rPr>
        <w:t xml:space="preserve"> </w:t>
      </w:r>
      <w:r w:rsidR="00EE6371">
        <w:rPr>
          <w:b/>
        </w:rPr>
        <w:t xml:space="preserve">Vervolledig onderstaande applicatie. </w:t>
      </w:r>
      <w:r w:rsidR="00F72BF6" w:rsidRPr="00FA7956">
        <w:rPr>
          <w:bCs/>
        </w:rPr>
        <w:t>(</w:t>
      </w:r>
      <w:r w:rsidR="0038778A">
        <w:rPr>
          <w:bCs/>
        </w:rPr>
        <w:t xml:space="preserve">.. </w:t>
      </w:r>
      <w:r w:rsidR="00335711">
        <w:rPr>
          <w:bCs/>
        </w:rPr>
        <w:t>punten</w:t>
      </w:r>
      <w:r w:rsidR="00F72BF6" w:rsidRPr="00FA7956">
        <w:rPr>
          <w:bCs/>
        </w:rPr>
        <w:t>)</w:t>
      </w:r>
    </w:p>
    <w:p w:rsidR="00260128" w:rsidRPr="00EE6371" w:rsidRDefault="00EE6371" w:rsidP="00260128">
      <w:pPr>
        <w:rPr>
          <w:b/>
          <w:sz w:val="20"/>
          <w:szCs w:val="20"/>
          <w:u w:val="single"/>
        </w:rPr>
      </w:pPr>
      <w:r w:rsidRPr="00EE6371">
        <w:rPr>
          <w:b/>
          <w:sz w:val="20"/>
          <w:szCs w:val="20"/>
          <w:u w:val="single"/>
        </w:rPr>
        <w:t>UML van de volledige applicatie</w:t>
      </w:r>
      <w:r w:rsidR="00BC02E8">
        <w:rPr>
          <w:b/>
          <w:sz w:val="20"/>
          <w:szCs w:val="20"/>
          <w:u w:val="single"/>
        </w:rPr>
        <w:t xml:space="preserve"> </w:t>
      </w:r>
      <w:r w:rsidR="00BC02E8" w:rsidRPr="00BC02E8">
        <w:rPr>
          <w:sz w:val="20"/>
          <w:szCs w:val="20"/>
        </w:rPr>
        <w:t>(Respecteer dit bij het uitwerken van de applicatie)</w:t>
      </w:r>
    </w:p>
    <w:p w:rsidR="00EE6371" w:rsidRDefault="00EE6371" w:rsidP="00260128">
      <w:pPr>
        <w:rPr>
          <w:sz w:val="20"/>
          <w:szCs w:val="20"/>
        </w:rPr>
      </w:pPr>
    </w:p>
    <w:p w:rsidR="00182090" w:rsidRDefault="00182090" w:rsidP="00182090">
      <w:pPr>
        <w:rPr>
          <w:b/>
          <w:sz w:val="20"/>
          <w:szCs w:val="20"/>
          <w:u w:val="single"/>
        </w:rPr>
      </w:pPr>
      <w:r w:rsidRPr="00EE6371">
        <w:rPr>
          <w:b/>
          <w:sz w:val="20"/>
          <w:szCs w:val="20"/>
          <w:u w:val="single"/>
        </w:rPr>
        <w:t xml:space="preserve">Uitvoer </w:t>
      </w:r>
      <w:r>
        <w:rPr>
          <w:b/>
          <w:sz w:val="20"/>
          <w:szCs w:val="20"/>
          <w:u w:val="single"/>
        </w:rPr>
        <w:t xml:space="preserve">en werking </w:t>
      </w:r>
      <w:r w:rsidRPr="00EE6371">
        <w:rPr>
          <w:b/>
          <w:sz w:val="20"/>
          <w:szCs w:val="20"/>
          <w:u w:val="single"/>
        </w:rPr>
        <w:t xml:space="preserve">van de </w:t>
      </w:r>
      <w:r>
        <w:rPr>
          <w:b/>
          <w:sz w:val="20"/>
          <w:szCs w:val="20"/>
          <w:u w:val="single"/>
        </w:rPr>
        <w:t xml:space="preserve">volledige </w:t>
      </w:r>
      <w:r w:rsidRPr="00EE6371">
        <w:rPr>
          <w:b/>
          <w:sz w:val="20"/>
          <w:szCs w:val="20"/>
          <w:u w:val="single"/>
        </w:rPr>
        <w:t>applicatie</w:t>
      </w:r>
    </w:p>
    <w:p w:rsidR="0038778A" w:rsidRPr="00EE6371" w:rsidRDefault="0038778A" w:rsidP="00182090">
      <w:pPr>
        <w:rPr>
          <w:b/>
          <w:sz w:val="20"/>
          <w:szCs w:val="20"/>
          <w:u w:val="single"/>
        </w:rPr>
      </w:pPr>
    </w:p>
    <w:p w:rsidR="00EE6371" w:rsidRDefault="00EE6371" w:rsidP="00EE637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Opdracht: vul elke methode, aangeduid in het </w:t>
      </w:r>
      <w:proofErr w:type="spellStart"/>
      <w:r>
        <w:rPr>
          <w:b/>
          <w:sz w:val="20"/>
          <w:szCs w:val="20"/>
          <w:u w:val="single"/>
        </w:rPr>
        <w:t>fluo</w:t>
      </w:r>
      <w:proofErr w:type="spellEnd"/>
      <w:r>
        <w:rPr>
          <w:b/>
          <w:sz w:val="20"/>
          <w:szCs w:val="20"/>
          <w:u w:val="single"/>
        </w:rPr>
        <w:t xml:space="preserve"> geel, verder aan.</w:t>
      </w:r>
    </w:p>
    <w:p w:rsidR="0038778A" w:rsidRPr="00EE6371" w:rsidRDefault="0038778A" w:rsidP="00EE6371">
      <w:pPr>
        <w:rPr>
          <w:b/>
          <w:sz w:val="20"/>
          <w:szCs w:val="20"/>
          <w:u w:val="single"/>
        </w:rPr>
      </w:pPr>
      <w:bookmarkStart w:id="0" w:name="_GoBack"/>
      <w:bookmarkEnd w:id="0"/>
    </w:p>
    <w:sectPr w:rsidR="0038778A" w:rsidRPr="00EE6371" w:rsidSect="001D18C5">
      <w:head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CEB" w:rsidRDefault="001C7CEB" w:rsidP="00F61337">
      <w:pPr>
        <w:spacing w:after="0" w:line="240" w:lineRule="auto"/>
      </w:pPr>
      <w:r>
        <w:separator/>
      </w:r>
    </w:p>
  </w:endnote>
  <w:endnote w:type="continuationSeparator" w:id="0">
    <w:p w:rsidR="001C7CEB" w:rsidRDefault="001C7CEB" w:rsidP="00F61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6B" w:rsidRDefault="00F6556B" w:rsidP="00F61337">
    <w:pPr>
      <w:pStyle w:val="Voettekst"/>
      <w:jc w:val="right"/>
    </w:pPr>
    <w:r>
      <w:rPr>
        <w:noProof/>
        <w:lang w:eastAsia="nl-BE"/>
      </w:rPr>
      <w:drawing>
        <wp:inline distT="0" distB="0" distL="0" distR="0" wp14:anchorId="14B1F1E7" wp14:editId="0999F03B">
          <wp:extent cx="1005478" cy="566420"/>
          <wp:effectExtent l="0" t="0" r="4445" b="508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GENT-Logo-Pos-3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211" cy="592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6556B" w:rsidRDefault="00F6556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CEB" w:rsidRDefault="001C7CEB" w:rsidP="00F61337">
      <w:pPr>
        <w:spacing w:after="0" w:line="240" w:lineRule="auto"/>
      </w:pPr>
      <w:r>
        <w:separator/>
      </w:r>
    </w:p>
  </w:footnote>
  <w:footnote w:type="continuationSeparator" w:id="0">
    <w:p w:rsidR="001C7CEB" w:rsidRDefault="001C7CEB" w:rsidP="00F61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6B" w:rsidRDefault="00F6556B">
    <w:pPr>
      <w:pStyle w:val="Koptekst"/>
    </w:pPr>
  </w:p>
  <w:tbl>
    <w:tblPr>
      <w:tblStyle w:val="Lijsttabel3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E7E6E6" w:themeColor="background2"/>
        <w:insideV w:val="single" w:sz="4" w:space="0" w:color="F19DA0" w:themeColor="accent3"/>
      </w:tblBorders>
      <w:tblLook w:val="04A0" w:firstRow="1" w:lastRow="0" w:firstColumn="1" w:lastColumn="0" w:noHBand="0" w:noVBand="1"/>
    </w:tblPr>
    <w:tblGrid>
      <w:gridCol w:w="2269"/>
      <w:gridCol w:w="2604"/>
      <w:gridCol w:w="1932"/>
      <w:gridCol w:w="565"/>
      <w:gridCol w:w="2376"/>
    </w:tblGrid>
    <w:tr w:rsidR="00F6556B" w:rsidTr="002C08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67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2500" w:type="pct"/>
          <w:gridSpan w:val="2"/>
          <w:tcBorders>
            <w:top w:val="nil"/>
          </w:tcBorders>
          <w:shd w:val="clear" w:color="auto" w:fill="FFFFFF" w:themeFill="background1"/>
          <w:vAlign w:val="center"/>
        </w:tcPr>
        <w:p w:rsidR="00F6556B" w:rsidRPr="002C08D2" w:rsidRDefault="00F6556B" w:rsidP="00FA7956">
          <w:pPr>
            <w:rPr>
              <w:sz w:val="20"/>
              <w:szCs w:val="20"/>
            </w:rPr>
          </w:pPr>
          <w:r>
            <w:rPr>
              <w:color w:val="auto"/>
              <w:sz w:val="20"/>
              <w:szCs w:val="20"/>
            </w:rPr>
            <w:t xml:space="preserve">Datum examen  </w:t>
          </w:r>
          <w:r w:rsidR="00FA7956">
            <w:rPr>
              <w:color w:val="D0CECE" w:themeColor="background2" w:themeShade="E6"/>
              <w:sz w:val="20"/>
              <w:szCs w:val="20"/>
            </w:rPr>
            <w:t>2 juni 2020</w:t>
          </w:r>
          <w:r>
            <w:rPr>
              <w:color w:val="E6E6E6" w:themeColor="background1" w:themeShade="E6"/>
              <w:sz w:val="20"/>
              <w:szCs w:val="20"/>
            </w:rPr>
            <w:t xml:space="preserve">      </w:t>
          </w:r>
        </w:p>
      </w:tc>
      <w:tc>
        <w:tcPr>
          <w:tcW w:w="2500" w:type="pct"/>
          <w:gridSpan w:val="3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:rsidR="00F6556B" w:rsidRPr="002C08D2" w:rsidRDefault="00F6556B" w:rsidP="002C08D2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sz w:val="20"/>
              <w:szCs w:val="20"/>
            </w:rPr>
          </w:pPr>
        </w:p>
      </w:tc>
    </w:tr>
    <w:tr w:rsidR="00F6556B" w:rsidTr="0051421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4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  <w:gridSpan w:val="5"/>
          <w:tcBorders>
            <w:top w:val="nil"/>
            <w:bottom w:val="nil"/>
          </w:tcBorders>
          <w:shd w:val="clear" w:color="auto" w:fill="000000" w:themeFill="text1"/>
          <w:vAlign w:val="center"/>
        </w:tcPr>
        <w:p w:rsidR="00F6556B" w:rsidRPr="00F61337" w:rsidRDefault="00F6556B" w:rsidP="00F61337">
          <w:pPr>
            <w:rPr>
              <w:b w:val="0"/>
              <w:bCs w:val="0"/>
              <w:color w:val="FFFFFF" w:themeColor="background1"/>
              <w:sz w:val="20"/>
              <w:szCs w:val="20"/>
            </w:rPr>
          </w:pPr>
          <w:r>
            <w:rPr>
              <w:color w:val="FFFFFF" w:themeColor="background1"/>
              <w:sz w:val="20"/>
              <w:szCs w:val="20"/>
            </w:rPr>
            <w:t>Academiejaar 2019-2020</w:t>
          </w:r>
        </w:p>
      </w:tc>
    </w:tr>
    <w:tr w:rsidR="00F6556B" w:rsidRPr="00CF7275" w:rsidTr="0051421E">
      <w:trPr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:rsidR="00F6556B" w:rsidRPr="00CF7275" w:rsidRDefault="00F6556B" w:rsidP="0074125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Voornaam en naam</w:t>
          </w:r>
        </w:p>
      </w:tc>
      <w:tc>
        <w:tcPr>
          <w:tcW w:w="3836" w:type="pct"/>
          <w:gridSpan w:val="4"/>
          <w:tcBorders>
            <w:top w:val="nil"/>
            <w:left w:val="nil"/>
            <w:bottom w:val="nil"/>
          </w:tcBorders>
          <w:vAlign w:val="bottom"/>
        </w:tcPr>
        <w:p w:rsidR="00F6556B" w:rsidRPr="00CF7275" w:rsidRDefault="00F6556B" w:rsidP="007A22A3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szCs w:val="20"/>
            </w:rPr>
          </w:pPr>
          <w:r w:rsidRPr="007A22A3">
            <w:rPr>
              <w:color w:val="D0CECE" w:themeColor="background2" w:themeShade="E6"/>
              <w:sz w:val="20"/>
              <w:szCs w:val="20"/>
            </w:rPr>
            <w:t>___________________________________________</w:t>
          </w:r>
          <w:r>
            <w:rPr>
              <w:color w:val="D0CECE" w:themeColor="background2" w:themeShade="E6"/>
              <w:sz w:val="20"/>
              <w:szCs w:val="20"/>
            </w:rPr>
            <w:t>______________________</w:t>
          </w:r>
        </w:p>
      </w:tc>
    </w:tr>
    <w:tr w:rsidR="00F6556B" w:rsidRPr="00CF7275" w:rsidTr="0051421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:rsidR="00F6556B" w:rsidRPr="00CF7275" w:rsidRDefault="00F6556B" w:rsidP="0051421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Studentennummer</w:t>
          </w:r>
        </w:p>
      </w:tc>
      <w:tc>
        <w:tcPr>
          <w:tcW w:w="3836" w:type="pct"/>
          <w:gridSpan w:val="4"/>
          <w:tcBorders>
            <w:top w:val="nil"/>
            <w:left w:val="nil"/>
            <w:bottom w:val="nil"/>
          </w:tcBorders>
          <w:vAlign w:val="bottom"/>
        </w:tcPr>
        <w:p w:rsidR="00F6556B" w:rsidRPr="00CF7275" w:rsidRDefault="00F6556B" w:rsidP="0051421E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20"/>
              <w:szCs w:val="20"/>
            </w:rPr>
          </w:pPr>
          <w:r w:rsidRPr="007A22A3">
            <w:rPr>
              <w:color w:val="D0CECE" w:themeColor="background2" w:themeShade="E6"/>
              <w:sz w:val="20"/>
              <w:szCs w:val="20"/>
            </w:rPr>
            <w:t>___________________________________________</w:t>
          </w:r>
          <w:r>
            <w:rPr>
              <w:color w:val="D0CECE" w:themeColor="background2" w:themeShade="E6"/>
              <w:sz w:val="20"/>
              <w:szCs w:val="20"/>
            </w:rPr>
            <w:t>______________________</w:t>
          </w:r>
        </w:p>
      </w:tc>
    </w:tr>
    <w:tr w:rsidR="00F6556B" w:rsidRPr="00CF7275" w:rsidTr="00514026">
      <w:trPr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:rsidR="00F6556B" w:rsidRPr="00CF7275" w:rsidRDefault="00F6556B" w:rsidP="0051421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Opleiding</w:t>
          </w:r>
        </w:p>
      </w:tc>
      <w:sdt>
        <w:sdtPr>
          <w:rPr>
            <w:sz w:val="20"/>
            <w:szCs w:val="20"/>
          </w:rPr>
          <w:alias w:val="Opleiding"/>
          <w:tag w:val="Opleiding"/>
          <w:id w:val="-517386540"/>
          <w:comboBox>
            <w:listItem w:value="Kies een item."/>
            <w:listItem w:displayText="Agro- en biotechnologie" w:value="Agro- en biotechnologie"/>
            <w:listItem w:displayText="Bedrijfsmanagement" w:value="Bedrijfsmanagement"/>
            <w:listItem w:displayText="Biomedische laboratoriumtechnologie" w:value="Biomedische laboratoriumtechnologie"/>
            <w:listItem w:displayText="Chemie" w:value="Chemie"/>
            <w:listItem w:displayText="Elektromechanica" w:value="Elektromechanica"/>
            <w:listItem w:displayText="Ergotherapie" w:value="Ergotherapie"/>
            <w:listItem w:displayText="Houttechnologie" w:value="Houttechnologie"/>
            <w:listItem w:displayText="Kleuteronderwijs" w:value="Kleuteronderwijs"/>
            <w:listItem w:displayText="Lager onderwijs" w:value="Lager onderwijs"/>
            <w:listItem w:displayText="Logopedie en audiologie" w:value="Logopedie en audiologie"/>
            <w:listItem w:displayText="Modetechnologie" w:value="Modetechnologie"/>
            <w:listItem w:displayText="Office management" w:value="Office management"/>
            <w:listItem w:displayText="Orthopedagogie" w:value="Orthopedagogie"/>
            <w:listItem w:displayText="Retailmanagement" w:value="Retailmanagement"/>
            <w:listItem w:displayText="Secundair onderwijs" w:value="Secundair onderwijs"/>
            <w:listItem w:displayText="Sociaal werk" w:value="Sociaal werk"/>
            <w:listItem w:displayText="Textieltechnologie" w:value="Textieltechnologie"/>
            <w:listItem w:displayText="Toegepaste informatica" w:value="Toegepaste informatica"/>
            <w:listItem w:displayText="Vastgoed" w:value="Vastgoed"/>
            <w:listItem w:displayText="Verpleegkunde" w:value="Verpleegkunde"/>
            <w:listItem w:displayText="Voedings- en dieetkunde" w:value="Voedings- en dieetkunde"/>
            <w:listItem w:displayText="Graduaat - Accounting administration" w:value="Graduaat - Accounting administration"/>
            <w:listItem w:displayText="Graduaat - Biotechnologie" w:value="Graduaat - Biotechnologie"/>
            <w:listItem w:displayText="Graduaat - Bouwkundig tekenen" w:value="Graduaat - Bouwkundig tekenen"/>
            <w:listItem w:displayText="Graduaat - Educatieve graduaatsopleiding" w:value="Graduaat - Educatieve graduaatsopleiding"/>
            <w:listItem w:displayText="Graduaat - Elektromechanische systemen" w:value="Graduaat - Elektromechanische systemen"/>
            <w:listItem w:displayText="Graduaat - HVAC-systemen" w:value="Graduaat - HVAC-systemen"/>
            <w:listItem w:displayText="Graduaat - Juridisch-administratieve ondersteuning" w:value="Graduaat - Juridisch-administratieve ondersteuning"/>
            <w:listItem w:displayText="Graduaat - Marketing- en communicatiesupport" w:value="Graduaat - Marketing- en communicatiesupport"/>
            <w:listItem w:displayText="Graduaat - Productiebeheer" w:value="Graduaat - Productiebeheer"/>
            <w:listItem w:displayText="Graduaat - Programmeren" w:value="Graduaat - Programmeren"/>
            <w:listItem w:displayText="Graduaat - Systemen en netwerken" w:value="Graduaat - Systemen en netwerken"/>
            <w:listItem w:displayText="Graduaat - Verpleegkunde" w:value="Graduaat - Verpleegkunde"/>
            <w:listItem w:displayText="Graduaat - Werforganisatie" w:value="Graduaat - Werforganisatie"/>
            <w:listItem w:displayText="Graduaat - Winkelmanagement" w:value="Graduaat - Winkelmanagement"/>
          </w:comboBox>
        </w:sdtPr>
        <w:sdtEndPr/>
        <w:sdtContent>
          <w:tc>
            <w:tcPr>
              <w:tcW w:w="2327" w:type="pct"/>
              <w:gridSpan w:val="2"/>
              <w:tcBorders>
                <w:top w:val="nil"/>
                <w:left w:val="nil"/>
                <w:bottom w:val="nil"/>
                <w:right w:val="nil"/>
              </w:tcBorders>
              <w:shd w:val="clear" w:color="auto" w:fill="FFFFFF" w:themeFill="background1"/>
              <w:vAlign w:val="bottom"/>
            </w:tcPr>
            <w:p w:rsidR="00F6556B" w:rsidRPr="00CF7275" w:rsidRDefault="00FA7956" w:rsidP="0051421E">
              <w:p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Toegepaste informatica</w:t>
              </w:r>
            </w:p>
          </w:tc>
        </w:sdtContent>
      </w:sdt>
      <w:tc>
        <w:tcPr>
          <w:tcW w:w="1509" w:type="pct"/>
          <w:gridSpan w:val="2"/>
          <w:tcBorders>
            <w:top w:val="nil"/>
            <w:left w:val="nil"/>
            <w:bottom w:val="nil"/>
          </w:tcBorders>
          <w:shd w:val="clear" w:color="auto" w:fill="FFFFFF" w:themeFill="background1"/>
          <w:vAlign w:val="bottom"/>
        </w:tcPr>
        <w:p w:rsidR="00F6556B" w:rsidRPr="002C08D2" w:rsidRDefault="00F6556B" w:rsidP="00FA7956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  <w:sz w:val="20"/>
              <w:szCs w:val="20"/>
            </w:rPr>
          </w:pPr>
          <w:r w:rsidRPr="002C08D2">
            <w:rPr>
              <w:b/>
              <w:sz w:val="20"/>
              <w:szCs w:val="20"/>
            </w:rPr>
            <w:t xml:space="preserve">Jaar </w:t>
          </w:r>
          <w:r>
            <w:rPr>
              <w:b/>
              <w:sz w:val="20"/>
              <w:szCs w:val="20"/>
            </w:rPr>
            <w:t xml:space="preserve"> </w:t>
          </w:r>
          <w:sdt>
            <w:sdtPr>
              <w:rPr>
                <w:sz w:val="20"/>
                <w:szCs w:val="20"/>
              </w:rPr>
              <w:alias w:val="Jaar"/>
              <w:tag w:val="Jaar"/>
              <w:id w:val="-1814170085"/>
              <w15:appearance w15:val="hidden"/>
            </w:sdtPr>
            <w:sdtEndPr/>
            <w:sdtContent>
              <w:r w:rsidR="00FA7956">
                <w:rPr>
                  <w:sz w:val="20"/>
                  <w:szCs w:val="20"/>
                </w:rPr>
                <w:t>1 TI / 1 TILE</w:t>
              </w:r>
            </w:sdtContent>
          </w:sdt>
        </w:p>
      </w:tc>
    </w:tr>
    <w:tr w:rsidR="00F6556B" w:rsidRPr="00CF7275" w:rsidTr="0051421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:rsidR="00F6556B" w:rsidRPr="00CF7275" w:rsidRDefault="00F6556B" w:rsidP="0051421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Afstudeerrichting</w:t>
          </w:r>
        </w:p>
      </w:tc>
      <w:sdt>
        <w:sdtPr>
          <w:rPr>
            <w:sz w:val="20"/>
            <w:szCs w:val="20"/>
          </w:rPr>
          <w:alias w:val="Afstudeerrichting"/>
          <w:tag w:val="Afstudeerrichting"/>
          <w:id w:val="-892265639"/>
        </w:sdtPr>
        <w:sdtEndPr/>
        <w:sdtContent>
          <w:tc>
            <w:tcPr>
              <w:tcW w:w="3836" w:type="pct"/>
              <w:gridSpan w:val="4"/>
              <w:tcBorders>
                <w:top w:val="nil"/>
                <w:left w:val="nil"/>
                <w:bottom w:val="nil"/>
              </w:tcBorders>
              <w:vAlign w:val="bottom"/>
            </w:tcPr>
            <w:p w:rsidR="00F6556B" w:rsidRPr="00827C09" w:rsidRDefault="00074616" w:rsidP="00074616">
              <w:p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 xml:space="preserve"> </w:t>
              </w:r>
            </w:p>
          </w:tc>
        </w:sdtContent>
      </w:sdt>
    </w:tr>
    <w:tr w:rsidR="00F6556B" w:rsidRPr="00CF7275" w:rsidTr="00741254">
      <w:trPr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:rsidR="00F6556B" w:rsidRPr="00CF7275" w:rsidRDefault="00F6556B" w:rsidP="0051421E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Opleidingsonderdeel</w:t>
          </w:r>
        </w:p>
      </w:tc>
      <w:tc>
        <w:tcPr>
          <w:tcW w:w="3836" w:type="pct"/>
          <w:gridSpan w:val="4"/>
          <w:tcBorders>
            <w:top w:val="nil"/>
            <w:left w:val="nil"/>
            <w:bottom w:val="nil"/>
          </w:tcBorders>
          <w:vAlign w:val="bottom"/>
        </w:tcPr>
        <w:sdt>
          <w:sdtPr>
            <w:rPr>
              <w:sz w:val="20"/>
              <w:szCs w:val="20"/>
            </w:rPr>
            <w:alias w:val="Opleidingsonderdeel"/>
            <w:tag w:val="Opleidingsonderdeel"/>
            <w:id w:val="149107394"/>
          </w:sdtPr>
          <w:sdtEndPr/>
          <w:sdtContent>
            <w:p w:rsidR="00F6556B" w:rsidRPr="00CF7275" w:rsidRDefault="00FA7956" w:rsidP="00FA7956">
              <w:p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OO Programmeren II</w:t>
              </w:r>
            </w:p>
          </w:sdtContent>
        </w:sdt>
      </w:tc>
    </w:tr>
    <w:tr w:rsidR="00F6556B" w:rsidRPr="00CF7275" w:rsidTr="0051421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6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:rsidR="00F6556B" w:rsidRPr="00FA7956" w:rsidRDefault="00F6556B" w:rsidP="0051421E">
          <w:r w:rsidRPr="00FA7956">
            <w:t>Lesgever(s)</w:t>
          </w:r>
        </w:p>
      </w:tc>
      <w:sdt>
        <w:sdtPr>
          <w:alias w:val="Lesgever(s)"/>
          <w:tag w:val="Lesgever(s)"/>
          <w:id w:val="-1617758765"/>
        </w:sdtPr>
        <w:sdtEndPr/>
        <w:sdtContent>
          <w:tc>
            <w:tcPr>
              <w:tcW w:w="3836" w:type="pct"/>
              <w:gridSpan w:val="4"/>
              <w:tcBorders>
                <w:top w:val="nil"/>
                <w:left w:val="nil"/>
                <w:bottom w:val="nil"/>
              </w:tcBorders>
              <w:vAlign w:val="bottom"/>
            </w:tcPr>
            <w:p w:rsidR="00F6556B" w:rsidRPr="00FA7956" w:rsidRDefault="00FA7956" w:rsidP="00FA7956">
              <w:p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pPr>
              <w:r w:rsidRPr="00FA7956">
                <w:rPr>
                  <w:sz w:val="20"/>
                  <w:szCs w:val="20"/>
                </w:rPr>
                <w:t>L. Lewyllie, A. Pierreux, H. Roobrouck, L. Stroobant, S. Vandermeersch,  L. Vuyge</w:t>
              </w:r>
            </w:p>
          </w:tc>
        </w:sdtContent>
      </w:sdt>
    </w:tr>
    <w:tr w:rsidR="00F6556B" w:rsidRPr="00CF7275" w:rsidTr="0051421E">
      <w:trPr>
        <w:trHeight w:val="28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:rsidR="00F6556B" w:rsidRDefault="00F6556B" w:rsidP="0051421E">
          <w:pPr>
            <w:rPr>
              <w:sz w:val="20"/>
              <w:szCs w:val="20"/>
            </w:rPr>
          </w:pPr>
        </w:p>
      </w:tc>
      <w:tc>
        <w:tcPr>
          <w:tcW w:w="3836" w:type="pct"/>
          <w:gridSpan w:val="4"/>
          <w:tcBorders>
            <w:top w:val="nil"/>
            <w:left w:val="nil"/>
            <w:bottom w:val="nil"/>
          </w:tcBorders>
          <w:vAlign w:val="bottom"/>
        </w:tcPr>
        <w:p w:rsidR="00F6556B" w:rsidRPr="007A22A3" w:rsidRDefault="00F6556B" w:rsidP="0051421E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D0CECE" w:themeColor="background2" w:themeShade="E6"/>
              <w:sz w:val="20"/>
              <w:szCs w:val="20"/>
            </w:rPr>
          </w:pPr>
        </w:p>
      </w:tc>
    </w:tr>
    <w:tr w:rsidR="00F6556B" w:rsidRPr="00CF7275" w:rsidTr="00DC171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96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781" w:type="pct"/>
          <w:gridSpan w:val="4"/>
          <w:tcBorders>
            <w:top w:val="nil"/>
            <w:bottom w:val="nil"/>
            <w:right w:val="single" w:sz="18" w:space="0" w:color="auto"/>
          </w:tcBorders>
          <w:vAlign w:val="center"/>
        </w:tcPr>
        <w:p w:rsidR="00F6556B" w:rsidRDefault="00F6556B" w:rsidP="0051421E">
          <w:pPr>
            <w:jc w:val="center"/>
            <w:rPr>
              <w:sz w:val="20"/>
              <w:szCs w:val="20"/>
            </w:rPr>
          </w:pPr>
        </w:p>
      </w:tc>
      <w:tc>
        <w:tcPr>
          <w:tcW w:w="1219" w:type="pc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F2F2F2" w:themeFill="background1" w:themeFillShade="F2"/>
          <w:tcMar>
            <w:top w:w="113" w:type="dxa"/>
          </w:tcMar>
          <w:vAlign w:val="center"/>
        </w:tcPr>
        <w:p w:rsidR="00F6556B" w:rsidRDefault="00F6556B" w:rsidP="0051421E">
          <w:pPr>
            <w:spacing w:line="360" w:lineRule="aut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  <w:sz w:val="20"/>
              <w:szCs w:val="20"/>
            </w:rPr>
          </w:pPr>
          <w:r w:rsidRPr="00F61337">
            <w:rPr>
              <w:b/>
              <w:sz w:val="20"/>
              <w:szCs w:val="20"/>
            </w:rPr>
            <w:t>Behaald resultaat</w:t>
          </w:r>
        </w:p>
        <w:p w:rsidR="00F6556B" w:rsidRPr="00F61337" w:rsidRDefault="00F6556B" w:rsidP="0051421E">
          <w:pPr>
            <w:spacing w:line="360" w:lineRule="aut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  <w:sz w:val="48"/>
              <w:szCs w:val="48"/>
            </w:rPr>
          </w:pPr>
          <w:r w:rsidRPr="00F61337">
            <w:rPr>
              <w:b/>
              <w:sz w:val="48"/>
              <w:szCs w:val="48"/>
            </w:rPr>
            <w:t>/</w:t>
          </w:r>
        </w:p>
      </w:tc>
    </w:tr>
  </w:tbl>
  <w:p w:rsidR="00F6556B" w:rsidRDefault="00F6556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6B" w:rsidRDefault="00F6556B" w:rsidP="00DC171D">
    <w:pPr>
      <w:pStyle w:val="Koptekst"/>
      <w:jc w:val="right"/>
      <w:rPr>
        <w:b/>
        <w:bCs/>
        <w:sz w:val="28"/>
        <w:szCs w:val="28"/>
      </w:rPr>
    </w:pPr>
    <w:r w:rsidRPr="00AA369F">
      <w:rPr>
        <w:b/>
        <w:bCs/>
        <w:sz w:val="28"/>
        <w:szCs w:val="28"/>
      </w:rPr>
      <w:fldChar w:fldCharType="begin"/>
    </w:r>
    <w:r w:rsidRPr="00AA369F">
      <w:rPr>
        <w:b/>
        <w:bCs/>
        <w:sz w:val="28"/>
        <w:szCs w:val="28"/>
      </w:rPr>
      <w:instrText>PAGE  \* Arabic  \* MERGEFORMAT</w:instrText>
    </w:r>
    <w:r w:rsidRPr="00AA369F">
      <w:rPr>
        <w:b/>
        <w:bCs/>
        <w:sz w:val="28"/>
        <w:szCs w:val="28"/>
      </w:rPr>
      <w:fldChar w:fldCharType="separate"/>
    </w:r>
    <w:r w:rsidR="0038778A" w:rsidRPr="0038778A">
      <w:rPr>
        <w:b/>
        <w:bCs/>
        <w:noProof/>
        <w:sz w:val="28"/>
        <w:szCs w:val="28"/>
        <w:lang w:val="nl-NL"/>
      </w:rPr>
      <w:t>2</w:t>
    </w:r>
    <w:r w:rsidRPr="00AA369F">
      <w:rPr>
        <w:b/>
        <w:bCs/>
        <w:sz w:val="28"/>
        <w:szCs w:val="28"/>
      </w:rPr>
      <w:fldChar w:fldCharType="end"/>
    </w:r>
    <w:r>
      <w:rPr>
        <w:lang w:val="nl-NL"/>
      </w:rPr>
      <w:t xml:space="preserve"> / </w:t>
    </w:r>
    <w:r w:rsidRPr="00AA369F">
      <w:rPr>
        <w:b/>
        <w:bCs/>
        <w:sz w:val="28"/>
        <w:szCs w:val="28"/>
      </w:rPr>
      <w:fldChar w:fldCharType="begin"/>
    </w:r>
    <w:r w:rsidRPr="00AA369F">
      <w:rPr>
        <w:b/>
        <w:bCs/>
        <w:sz w:val="28"/>
        <w:szCs w:val="28"/>
      </w:rPr>
      <w:instrText>NUMPAGES  \* Arabic  \* MERGEFORMAT</w:instrText>
    </w:r>
    <w:r w:rsidRPr="00AA369F">
      <w:rPr>
        <w:b/>
        <w:bCs/>
        <w:sz w:val="28"/>
        <w:szCs w:val="28"/>
      </w:rPr>
      <w:fldChar w:fldCharType="separate"/>
    </w:r>
    <w:r w:rsidR="0038778A" w:rsidRPr="0038778A">
      <w:rPr>
        <w:b/>
        <w:bCs/>
        <w:noProof/>
        <w:sz w:val="28"/>
        <w:szCs w:val="28"/>
        <w:lang w:val="nl-NL"/>
      </w:rPr>
      <w:t>2</w:t>
    </w:r>
    <w:r w:rsidRPr="00AA369F">
      <w:rPr>
        <w:b/>
        <w:bCs/>
        <w:sz w:val="28"/>
        <w:szCs w:val="28"/>
      </w:rPr>
      <w:fldChar w:fldCharType="end"/>
    </w:r>
  </w:p>
  <w:tbl>
    <w:tblPr>
      <w:tblStyle w:val="Lijsttabel3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E7E6E6" w:themeColor="background2"/>
        <w:insideV w:val="single" w:sz="4" w:space="0" w:color="F19DA0" w:themeColor="accent3"/>
      </w:tblBorders>
      <w:tblLook w:val="04A0" w:firstRow="1" w:lastRow="0" w:firstColumn="1" w:lastColumn="0" w:noHBand="0" w:noVBand="1"/>
    </w:tblPr>
    <w:tblGrid>
      <w:gridCol w:w="2269"/>
      <w:gridCol w:w="2604"/>
      <w:gridCol w:w="4873"/>
    </w:tblGrid>
    <w:tr w:rsidR="00F6556B" w:rsidTr="00DC171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1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2500" w:type="pct"/>
          <w:gridSpan w:val="2"/>
          <w:tcBorders>
            <w:top w:val="nil"/>
          </w:tcBorders>
          <w:shd w:val="clear" w:color="auto" w:fill="FFFFFF" w:themeFill="background1"/>
          <w:vAlign w:val="bottom"/>
        </w:tcPr>
        <w:p w:rsidR="00F6556B" w:rsidRPr="002C08D2" w:rsidRDefault="00F6556B" w:rsidP="00DC171D">
          <w:pPr>
            <w:rPr>
              <w:sz w:val="20"/>
              <w:szCs w:val="20"/>
            </w:rPr>
          </w:pPr>
          <w:r>
            <w:rPr>
              <w:color w:val="auto"/>
              <w:sz w:val="20"/>
              <w:szCs w:val="20"/>
            </w:rPr>
            <w:t xml:space="preserve">Datum </w:t>
          </w:r>
          <w:r w:rsidR="004A2697">
            <w:rPr>
              <w:color w:val="auto"/>
              <w:sz w:val="20"/>
              <w:szCs w:val="20"/>
            </w:rPr>
            <w:t xml:space="preserve">examen </w:t>
          </w:r>
          <w:r>
            <w:rPr>
              <w:color w:val="auto"/>
              <w:sz w:val="20"/>
              <w:szCs w:val="20"/>
            </w:rPr>
            <w:t xml:space="preserve"> </w:t>
          </w:r>
          <w:r w:rsidRPr="007A22A3">
            <w:rPr>
              <w:color w:val="D0CECE" w:themeColor="background2" w:themeShade="E6"/>
              <w:sz w:val="20"/>
              <w:szCs w:val="20"/>
            </w:rPr>
            <w:t>____________________</w:t>
          </w:r>
          <w:r>
            <w:rPr>
              <w:color w:val="E6E6E6" w:themeColor="background1" w:themeShade="E6"/>
              <w:sz w:val="20"/>
              <w:szCs w:val="20"/>
            </w:rPr>
            <w:t xml:space="preserve">      </w:t>
          </w:r>
        </w:p>
      </w:tc>
      <w:tc>
        <w:tcPr>
          <w:tcW w:w="2500" w:type="pct"/>
          <w:tcBorders>
            <w:top w:val="nil"/>
            <w:left w:val="nil"/>
            <w:bottom w:val="nil"/>
          </w:tcBorders>
          <w:shd w:val="clear" w:color="auto" w:fill="FFFFFF" w:themeFill="background1"/>
          <w:vAlign w:val="bottom"/>
        </w:tcPr>
        <w:p w:rsidR="00F6556B" w:rsidRPr="002C08D2" w:rsidRDefault="00F6556B" w:rsidP="00DC171D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sz w:val="20"/>
              <w:szCs w:val="20"/>
            </w:rPr>
          </w:pPr>
        </w:p>
      </w:tc>
    </w:tr>
    <w:tr w:rsidR="00F6556B" w:rsidRPr="00CF7275" w:rsidTr="00F2705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1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  <w:gridSpan w:val="3"/>
          <w:tcBorders>
            <w:top w:val="nil"/>
            <w:bottom w:val="nil"/>
          </w:tcBorders>
          <w:vAlign w:val="bottom"/>
        </w:tcPr>
        <w:p w:rsidR="00F6556B" w:rsidRPr="00F2705E" w:rsidRDefault="00F6556B" w:rsidP="00DC171D">
          <w:pPr>
            <w:rPr>
              <w:b w:val="0"/>
              <w:bCs w:val="0"/>
              <w:sz w:val="20"/>
              <w:szCs w:val="20"/>
            </w:rPr>
          </w:pPr>
          <w:r>
            <w:rPr>
              <w:sz w:val="20"/>
              <w:szCs w:val="20"/>
            </w:rPr>
            <w:t xml:space="preserve">Voornaam en naam  </w:t>
          </w:r>
          <w:r w:rsidRPr="007A22A3">
            <w:rPr>
              <w:color w:val="D0CECE" w:themeColor="background2" w:themeShade="E6"/>
              <w:sz w:val="20"/>
              <w:szCs w:val="20"/>
            </w:rPr>
            <w:t>_______________________________________</w:t>
          </w:r>
          <w:r>
            <w:rPr>
              <w:color w:val="D0CECE" w:themeColor="background2" w:themeShade="E6"/>
              <w:sz w:val="20"/>
              <w:szCs w:val="20"/>
            </w:rPr>
            <w:t>______________________</w:t>
          </w:r>
        </w:p>
      </w:tc>
    </w:tr>
    <w:tr w:rsidR="00F6556B" w:rsidRPr="00CF7275" w:rsidTr="00DC171D">
      <w:trPr>
        <w:trHeight w:val="17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64" w:type="pct"/>
          <w:tcBorders>
            <w:top w:val="nil"/>
            <w:bottom w:val="nil"/>
          </w:tcBorders>
          <w:vAlign w:val="bottom"/>
        </w:tcPr>
        <w:p w:rsidR="00F6556B" w:rsidRDefault="00F6556B" w:rsidP="00DC171D">
          <w:pPr>
            <w:rPr>
              <w:sz w:val="20"/>
              <w:szCs w:val="20"/>
            </w:rPr>
          </w:pPr>
        </w:p>
      </w:tc>
      <w:tc>
        <w:tcPr>
          <w:tcW w:w="3836" w:type="pct"/>
          <w:gridSpan w:val="2"/>
          <w:tcBorders>
            <w:top w:val="nil"/>
            <w:left w:val="nil"/>
            <w:bottom w:val="nil"/>
          </w:tcBorders>
          <w:vAlign w:val="bottom"/>
        </w:tcPr>
        <w:p w:rsidR="00F6556B" w:rsidRPr="007A22A3" w:rsidRDefault="00F6556B" w:rsidP="00DC171D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D0CECE" w:themeColor="background2" w:themeShade="E6"/>
              <w:sz w:val="20"/>
              <w:szCs w:val="20"/>
            </w:rPr>
          </w:pPr>
        </w:p>
      </w:tc>
    </w:tr>
  </w:tbl>
  <w:p w:rsidR="00F6556B" w:rsidRDefault="00F6556B" w:rsidP="00DC171D">
    <w:pPr>
      <w:pStyle w:val="Koptekst"/>
      <w:rPr>
        <w:b/>
        <w:bCs/>
        <w:sz w:val="28"/>
        <w:szCs w:val="28"/>
      </w:rPr>
    </w:pPr>
  </w:p>
  <w:p w:rsidR="00F6556B" w:rsidRPr="00DC171D" w:rsidRDefault="00F6556B" w:rsidP="00DC171D">
    <w:pPr>
      <w:pStyle w:val="Koptekst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011F"/>
    <w:multiLevelType w:val="multilevel"/>
    <w:tmpl w:val="1E420D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63FB4"/>
    <w:multiLevelType w:val="multilevel"/>
    <w:tmpl w:val="1F2A09E4"/>
    <w:lvl w:ilvl="0">
      <w:start w:val="1"/>
      <w:numFmt w:val="decimal"/>
      <w:pStyle w:val="Kop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DF2606"/>
    <w:multiLevelType w:val="hybridMultilevel"/>
    <w:tmpl w:val="A596F102"/>
    <w:lvl w:ilvl="0" w:tplc="0B12031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C886A75"/>
    <w:multiLevelType w:val="hybridMultilevel"/>
    <w:tmpl w:val="D326F790"/>
    <w:lvl w:ilvl="0" w:tplc="08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8AB5844"/>
    <w:multiLevelType w:val="hybridMultilevel"/>
    <w:tmpl w:val="B6A6A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D06"/>
    <w:multiLevelType w:val="multilevel"/>
    <w:tmpl w:val="28BE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6466028"/>
    <w:multiLevelType w:val="hybridMultilevel"/>
    <w:tmpl w:val="3FE0DF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679BF"/>
    <w:multiLevelType w:val="multilevel"/>
    <w:tmpl w:val="7E0AD0E0"/>
    <w:styleLink w:val="Stijl1"/>
    <w:lvl w:ilvl="0">
      <w:start w:val="1"/>
      <w:numFmt w:val="none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FF779AE"/>
    <w:multiLevelType w:val="hybridMultilevel"/>
    <w:tmpl w:val="770A5DB8"/>
    <w:lvl w:ilvl="0" w:tplc="B86EE8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56"/>
    <w:rsid w:val="00074616"/>
    <w:rsid w:val="000B281C"/>
    <w:rsid w:val="000D0E15"/>
    <w:rsid w:val="00121B1F"/>
    <w:rsid w:val="00133A25"/>
    <w:rsid w:val="00182090"/>
    <w:rsid w:val="001A4CD0"/>
    <w:rsid w:val="001C7CEB"/>
    <w:rsid w:val="001D18C5"/>
    <w:rsid w:val="0021114F"/>
    <w:rsid w:val="00231FDF"/>
    <w:rsid w:val="00260128"/>
    <w:rsid w:val="00260F08"/>
    <w:rsid w:val="00266C23"/>
    <w:rsid w:val="00272224"/>
    <w:rsid w:val="00292446"/>
    <w:rsid w:val="002C08D2"/>
    <w:rsid w:val="0030451E"/>
    <w:rsid w:val="00314710"/>
    <w:rsid w:val="00320A1E"/>
    <w:rsid w:val="003215F2"/>
    <w:rsid w:val="00331D93"/>
    <w:rsid w:val="00335711"/>
    <w:rsid w:val="003755B7"/>
    <w:rsid w:val="0038778A"/>
    <w:rsid w:val="003F5B43"/>
    <w:rsid w:val="00405309"/>
    <w:rsid w:val="00415A8A"/>
    <w:rsid w:val="00445AA6"/>
    <w:rsid w:val="004A2697"/>
    <w:rsid w:val="00514026"/>
    <w:rsid w:val="0051421E"/>
    <w:rsid w:val="00515D8F"/>
    <w:rsid w:val="0058581F"/>
    <w:rsid w:val="00591396"/>
    <w:rsid w:val="00593657"/>
    <w:rsid w:val="005D76E3"/>
    <w:rsid w:val="00680A36"/>
    <w:rsid w:val="0069163D"/>
    <w:rsid w:val="007119A0"/>
    <w:rsid w:val="00741254"/>
    <w:rsid w:val="00791B27"/>
    <w:rsid w:val="007A22A3"/>
    <w:rsid w:val="007A40BA"/>
    <w:rsid w:val="00827C09"/>
    <w:rsid w:val="008C0675"/>
    <w:rsid w:val="008D7C5B"/>
    <w:rsid w:val="008F6D93"/>
    <w:rsid w:val="00922F3C"/>
    <w:rsid w:val="00942974"/>
    <w:rsid w:val="009E6AD5"/>
    <w:rsid w:val="00A12F85"/>
    <w:rsid w:val="00AA283B"/>
    <w:rsid w:val="00AA369F"/>
    <w:rsid w:val="00B25D44"/>
    <w:rsid w:val="00B9116C"/>
    <w:rsid w:val="00B96ED1"/>
    <w:rsid w:val="00BC02E8"/>
    <w:rsid w:val="00BF31D4"/>
    <w:rsid w:val="00C3396D"/>
    <w:rsid w:val="00CC196B"/>
    <w:rsid w:val="00D7040D"/>
    <w:rsid w:val="00DC171D"/>
    <w:rsid w:val="00E227BA"/>
    <w:rsid w:val="00E91754"/>
    <w:rsid w:val="00EE5143"/>
    <w:rsid w:val="00EE6371"/>
    <w:rsid w:val="00F16EEF"/>
    <w:rsid w:val="00F2705E"/>
    <w:rsid w:val="00F61337"/>
    <w:rsid w:val="00F6556B"/>
    <w:rsid w:val="00F72BF6"/>
    <w:rsid w:val="00F84C7E"/>
    <w:rsid w:val="00FA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578ED"/>
  <w15:chartTrackingRefBased/>
  <w15:docId w15:val="{7BAB2E39-2738-49FE-8E59-94B96014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91396"/>
    <w:rPr>
      <w:rFonts w:ascii="Arial" w:hAnsi="Arial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591396"/>
    <w:pPr>
      <w:keepNext/>
      <w:keepLines/>
      <w:spacing w:before="24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591396"/>
    <w:pPr>
      <w:keepNext/>
      <w:keepLines/>
      <w:numPr>
        <w:numId w:val="7"/>
      </w:numPr>
      <w:spacing w:before="360" w:after="120"/>
      <w:ind w:left="357" w:hanging="357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591396"/>
    <w:pPr>
      <w:keepNext/>
      <w:keepLines/>
      <w:numPr>
        <w:ilvl w:val="1"/>
        <w:numId w:val="8"/>
      </w:numPr>
      <w:spacing w:before="240" w:after="120"/>
      <w:ind w:left="567" w:hanging="567"/>
      <w:outlineLvl w:val="2"/>
    </w:pPr>
    <w:rPr>
      <w:rFonts w:eastAsiaTheme="majorEastAsia" w:cstheme="majorBidi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591396"/>
    <w:pPr>
      <w:spacing w:before="4200" w:after="0" w:line="240" w:lineRule="auto"/>
      <w:contextualSpacing/>
    </w:pPr>
    <w:rPr>
      <w:rFonts w:eastAsiaTheme="majorEastAsia" w:cstheme="majorBidi"/>
      <w:b/>
      <w:spacing w:val="-10"/>
      <w:kern w:val="28"/>
      <w:sz w:val="6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91396"/>
    <w:rPr>
      <w:rFonts w:ascii="Arial" w:eastAsiaTheme="majorEastAsia" w:hAnsi="Arial" w:cstheme="majorBidi"/>
      <w:b/>
      <w:spacing w:val="-10"/>
      <w:kern w:val="28"/>
      <w:sz w:val="60"/>
      <w:szCs w:val="56"/>
    </w:rPr>
  </w:style>
  <w:style w:type="paragraph" w:styleId="Ondertitel">
    <w:name w:val="Subtitle"/>
    <w:basedOn w:val="Standaard"/>
    <w:next w:val="Standaard"/>
    <w:link w:val="OndertitelChar"/>
    <w:autoRedefine/>
    <w:uiPriority w:val="11"/>
    <w:qFormat/>
    <w:rsid w:val="00591396"/>
    <w:pPr>
      <w:numPr>
        <w:ilvl w:val="1"/>
      </w:numPr>
      <w:spacing w:before="240"/>
      <w:ind w:left="284"/>
    </w:pPr>
    <w:rPr>
      <w:rFonts w:eastAsiaTheme="minorEastAsia"/>
      <w:b/>
      <w:color w:val="000000" w:themeColor="text1"/>
      <w:spacing w:val="4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1396"/>
    <w:rPr>
      <w:rFonts w:ascii="Arial" w:eastAsiaTheme="minorEastAsia" w:hAnsi="Arial"/>
      <w:b/>
      <w:color w:val="000000" w:themeColor="text1"/>
      <w:spacing w:val="4"/>
      <w:sz w:val="32"/>
    </w:rPr>
  </w:style>
  <w:style w:type="character" w:styleId="Intensievebenadrukking">
    <w:name w:val="Intense Emphasis"/>
    <w:basedOn w:val="Standaardalinea-lettertype"/>
    <w:uiPriority w:val="21"/>
    <w:qFormat/>
    <w:rsid w:val="00591396"/>
    <w:rPr>
      <w:rFonts w:ascii="Arial" w:hAnsi="Arial"/>
      <w:b/>
      <w:i w:val="0"/>
      <w:iCs/>
      <w:color w:val="000000" w:themeColor="text1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591396"/>
    <w:rPr>
      <w:rFonts w:ascii="Arial" w:eastAsiaTheme="majorEastAsia" w:hAnsi="Arial" w:cstheme="majorBidi"/>
      <w:b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91396"/>
    <w:rPr>
      <w:rFonts w:ascii="Arial" w:eastAsiaTheme="majorEastAsia" w:hAnsi="Arial" w:cstheme="majorBidi"/>
      <w:b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91396"/>
    <w:rPr>
      <w:rFonts w:ascii="Arial" w:eastAsiaTheme="majorEastAsia" w:hAnsi="Arial" w:cstheme="majorBidi"/>
      <w:sz w:val="24"/>
      <w:szCs w:val="24"/>
    </w:rPr>
  </w:style>
  <w:style w:type="numbering" w:customStyle="1" w:styleId="Stijl1">
    <w:name w:val="Stijl1"/>
    <w:uiPriority w:val="99"/>
    <w:rsid w:val="00405309"/>
    <w:pPr>
      <w:numPr>
        <w:numId w:val="1"/>
      </w:numPr>
    </w:pPr>
  </w:style>
  <w:style w:type="paragraph" w:styleId="Lijstalinea">
    <w:name w:val="List Paragraph"/>
    <w:basedOn w:val="Standaard"/>
    <w:uiPriority w:val="34"/>
    <w:qFormat/>
    <w:rsid w:val="0059139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61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1337"/>
    <w:rPr>
      <w:rFonts w:ascii="Arial" w:hAnsi="Arial"/>
    </w:rPr>
  </w:style>
  <w:style w:type="paragraph" w:styleId="Voettekst">
    <w:name w:val="footer"/>
    <w:basedOn w:val="Standaard"/>
    <w:link w:val="VoettekstChar"/>
    <w:uiPriority w:val="99"/>
    <w:unhideWhenUsed/>
    <w:rsid w:val="00F61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1337"/>
    <w:rPr>
      <w:rFonts w:ascii="Arial" w:hAnsi="Arial"/>
    </w:rPr>
  </w:style>
  <w:style w:type="table" w:styleId="Lijsttabel3">
    <w:name w:val="List Table 3"/>
    <w:basedOn w:val="Standaardtabel"/>
    <w:uiPriority w:val="48"/>
    <w:rsid w:val="00F613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741254"/>
    <w:rPr>
      <w:color w:val="808080"/>
    </w:rPr>
  </w:style>
  <w:style w:type="character" w:customStyle="1" w:styleId="Stijl2">
    <w:name w:val="Stijl2"/>
    <w:basedOn w:val="Standaardalinea-lettertype"/>
    <w:uiPriority w:val="1"/>
    <w:rsid w:val="00741254"/>
    <w:rPr>
      <w:color w:val="AEAAAA" w:themeColor="background2" w:themeShade="BF"/>
    </w:rPr>
  </w:style>
  <w:style w:type="character" w:customStyle="1" w:styleId="Stijl3">
    <w:name w:val="Stijl3"/>
    <w:basedOn w:val="Standaardalinea-lettertype"/>
    <w:uiPriority w:val="1"/>
    <w:rsid w:val="00515D8F"/>
    <w:rPr>
      <w:color w:val="auto"/>
    </w:rPr>
  </w:style>
  <w:style w:type="character" w:styleId="Hyperlink">
    <w:name w:val="Hyperlink"/>
    <w:basedOn w:val="Standaardalinea-lettertype"/>
    <w:uiPriority w:val="99"/>
    <w:unhideWhenUsed/>
    <w:rsid w:val="00FA7956"/>
    <w:rPr>
      <w:color w:val="4CA2D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A795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A7956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A7956"/>
    <w:rPr>
      <w:rFonts w:ascii="Arial" w:hAnsi="Arial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A7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7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enjfx.io/javadoc/11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oracle.com/en/java/javase/11/docs/api/index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ew870\Documents\schooljaar%202019-2020\Programmeren%20II\verslagen\A_horoscoop\opgaveHoroscoo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2E9A728DE9462D9030CEA4E06DF4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4C6E822-2870-4C35-86B1-45DBAAF9DFC0}"/>
      </w:docPartPr>
      <w:docPartBody>
        <w:p w:rsidR="006752B3" w:rsidRDefault="00C03060">
          <w:pPr>
            <w:pStyle w:val="792E9A728DE9462D9030CEA4E06DF4A3"/>
          </w:pPr>
          <w:r>
            <w:rPr>
              <w:sz w:val="20"/>
              <w:szCs w:val="20"/>
            </w:rPr>
            <w:t>[</w:t>
          </w:r>
          <w:r>
            <w:rPr>
              <w:rStyle w:val="Tekstvantijdelijkeaanduiding"/>
              <w:sz w:val="20"/>
              <w:szCs w:val="20"/>
            </w:rPr>
            <w:t>Klik om tekst in te voeren</w:t>
          </w:r>
          <w:r>
            <w:rPr>
              <w:rStyle w:val="Tekstvantijdelijkeaanduiding"/>
              <w:szCs w:val="20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60"/>
    <w:rsid w:val="00064C43"/>
    <w:rsid w:val="006752B3"/>
    <w:rsid w:val="00C03060"/>
    <w:rsid w:val="00E9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792E9A728DE9462D9030CEA4E06DF4A3">
    <w:name w:val="792E9A728DE9462D9030CEA4E06DF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OGENT">
      <a:dk1>
        <a:sysClr val="windowText" lastClr="000000"/>
      </a:dk1>
      <a:lt1>
        <a:srgbClr val="FFFFFF"/>
      </a:lt1>
      <a:dk2>
        <a:srgbClr val="000000"/>
      </a:dk2>
      <a:lt2>
        <a:srgbClr val="E7E6E6"/>
      </a:lt2>
      <a:accent1>
        <a:srgbClr val="4CA2D5"/>
      </a:accent1>
      <a:accent2>
        <a:srgbClr val="EF8767"/>
      </a:accent2>
      <a:accent3>
        <a:srgbClr val="F19DA0"/>
      </a:accent3>
      <a:accent4>
        <a:srgbClr val="FABC32"/>
      </a:accent4>
      <a:accent5>
        <a:srgbClr val="A5CA72"/>
      </a:accent5>
      <a:accent6>
        <a:srgbClr val="16B0A5"/>
      </a:accent6>
      <a:hlink>
        <a:srgbClr val="4CA2D5"/>
      </a:hlink>
      <a:folHlink>
        <a:srgbClr val="BB90B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10827FE51E418C6DF30B3CFE6A45" ma:contentTypeVersion="1" ma:contentTypeDescription="Een nieuw document maken." ma:contentTypeScope="" ma:versionID="dbd6a606ec770a30db32f0137e5b8061">
  <xsd:schema xmlns:xsd="http://www.w3.org/2001/XMLSchema" xmlns:xs="http://www.w3.org/2001/XMLSchema" xmlns:p="http://schemas.microsoft.com/office/2006/metadata/properties" xmlns:ns2="3e7cfeea-7355-4f43-9858-d6f56a131c98" targetNamespace="http://schemas.microsoft.com/office/2006/metadata/properties" ma:root="true" ma:fieldsID="0bbf2dfd27eb03d4c44466a14c6ea408" ns2:_="">
    <xsd:import namespace="3e7cfeea-7355-4f43-9858-d6f56a131c98"/>
    <xsd:element name="properties">
      <xsd:complexType>
        <xsd:sequence>
          <xsd:element name="documentManagement">
            <xsd:complexType>
              <xsd:all>
                <xsd:element ref="ns2:murasha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feea-7355-4f43-9858-d6f56a131c98" elementFormDefault="qualified">
    <xsd:import namespace="http://schemas.microsoft.com/office/2006/documentManagement/types"/>
    <xsd:import namespace="http://schemas.microsoft.com/office/infopath/2007/PartnerControls"/>
    <xsd:element name="murashare" ma:index="8" nillable="true" ma:displayName="murashare" ma:internalName="murashar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urashare xmlns="3e7cfeea-7355-4f43-9858-d6f56a131c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39C5-7640-48D6-BB63-0270C1C1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feea-7355-4f43-9858-d6f56a13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BC5B6-3067-4306-9BDD-E300BFAAF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81EB68-6A8A-4AE0-BC60-E429D1333D66}">
  <ds:schemaRefs>
    <ds:schemaRef ds:uri="http://schemas.microsoft.com/office/2006/metadata/properties"/>
    <ds:schemaRef ds:uri="http://schemas.microsoft.com/office/infopath/2007/PartnerControls"/>
    <ds:schemaRef ds:uri="3e7cfeea-7355-4f43-9858-d6f56a131c98"/>
  </ds:schemaRefs>
</ds:datastoreItem>
</file>

<file path=customXml/itemProps4.xml><?xml version="1.0" encoding="utf-8"?>
<ds:datastoreItem xmlns:ds="http://schemas.openxmlformats.org/officeDocument/2006/customXml" ds:itemID="{34B1C674-1F96-4D12-97D9-73320736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opgaveHoroscoop.dotx</Template>
  <TotalTime>450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2019-2020_Examensjabloon_enkel vragen.dotx</vt:lpstr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2019-2020_Examensjabloon_enkel vragen.dotx</dc:title>
  <dc:subject/>
  <dc:creator>Liesbeth Lewyllie</dc:creator>
  <cp:keywords/>
  <dc:description/>
  <cp:lastModifiedBy>Liesbeth Lewyllie</cp:lastModifiedBy>
  <cp:revision>13</cp:revision>
  <dcterms:created xsi:type="dcterms:W3CDTF">2020-04-30T06:47:00Z</dcterms:created>
  <dcterms:modified xsi:type="dcterms:W3CDTF">2020-05-11T10:17:00Z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0x010100738910827FE51E418C6DF30B3CFE6A45</vt:lpwstr>
  </property>
</Properties>
</file>