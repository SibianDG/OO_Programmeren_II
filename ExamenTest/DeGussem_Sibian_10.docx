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C694" w14:textId="77777777" w:rsidR="00741254" w:rsidRPr="00320A1E" w:rsidRDefault="00BA4B3D" w:rsidP="004A2697">
      <w:pPr>
        <w:tabs>
          <w:tab w:val="left" w:pos="4170"/>
        </w:tabs>
        <w:rPr>
          <w:sz w:val="20"/>
          <w:szCs w:val="20"/>
        </w:rPr>
      </w:pPr>
      <w:sdt>
        <w:sdtPr>
          <w:rPr>
            <w:rFonts w:cs="Arial"/>
            <w:b/>
            <w:sz w:val="36"/>
            <w:szCs w:val="36"/>
          </w:rPr>
          <w:alias w:val="Geen hulpmiddelen"/>
          <w:tag w:val="Geen hulpmiddelen"/>
          <w:id w:val="594608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2697">
            <w:rPr>
              <w:rFonts w:ascii="MS Gothic" w:eastAsia="MS Gothic" w:hAnsi="MS Gothic" w:cs="Arial" w:hint="eastAsia"/>
              <w:b/>
              <w:sz w:val="36"/>
              <w:szCs w:val="36"/>
            </w:rPr>
            <w:t>☐</w:t>
          </w:r>
        </w:sdtContent>
      </w:sdt>
      <w:r w:rsidR="004A2697">
        <w:rPr>
          <w:rFonts w:cs="Arial"/>
          <w:b/>
          <w:sz w:val="36"/>
          <w:szCs w:val="36"/>
        </w:rPr>
        <w:t xml:space="preserve"> </w:t>
      </w:r>
      <w:r w:rsidR="004A2697" w:rsidRPr="00320A1E">
        <w:rPr>
          <w:sz w:val="20"/>
          <w:szCs w:val="20"/>
        </w:rPr>
        <w:t xml:space="preserve">Tijdens het examen mogen </w:t>
      </w:r>
      <w:r w:rsidR="004A2697" w:rsidRPr="004A2697">
        <w:rPr>
          <w:b/>
          <w:sz w:val="20"/>
          <w:szCs w:val="20"/>
        </w:rPr>
        <w:t>geen</w:t>
      </w:r>
      <w:r w:rsidR="004A2697" w:rsidRPr="00320A1E">
        <w:rPr>
          <w:sz w:val="20"/>
          <w:szCs w:val="20"/>
        </w:rPr>
        <w:t xml:space="preserve"> hulpmiddelen gebruikt worden</w:t>
      </w:r>
      <w:r w:rsidR="004A2697">
        <w:rPr>
          <w:sz w:val="20"/>
          <w:szCs w:val="20"/>
        </w:rPr>
        <w:t>.</w:t>
      </w:r>
    </w:p>
    <w:p w14:paraId="0BCFF1C9" w14:textId="77777777" w:rsidR="00320A1E" w:rsidRDefault="00BA4B3D">
      <w:pPr>
        <w:rPr>
          <w:sz w:val="20"/>
          <w:szCs w:val="20"/>
        </w:rPr>
      </w:pPr>
      <w:sdt>
        <w:sdtPr>
          <w:rPr>
            <w:rFonts w:cs="Arial"/>
            <w:b/>
            <w:sz w:val="36"/>
            <w:szCs w:val="36"/>
          </w:rPr>
          <w:alias w:val="Wel hulpmiddelen"/>
          <w:tag w:val="Wel hulpmiddelen"/>
          <w:id w:val="-1128085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956">
            <w:rPr>
              <w:rFonts w:ascii="MS Gothic" w:eastAsia="MS Gothic" w:hAnsi="MS Gothic" w:cs="Arial" w:hint="eastAsia"/>
              <w:b/>
              <w:sz w:val="36"/>
              <w:szCs w:val="36"/>
            </w:rPr>
            <w:t>☒</w:t>
          </w:r>
        </w:sdtContent>
      </w:sdt>
      <w:r w:rsidR="004A2697">
        <w:rPr>
          <w:rFonts w:cs="Arial"/>
          <w:b/>
          <w:sz w:val="36"/>
          <w:szCs w:val="36"/>
        </w:rPr>
        <w:t xml:space="preserve"> </w:t>
      </w:r>
      <w:r w:rsidR="00320A1E" w:rsidRPr="00320A1E">
        <w:rPr>
          <w:sz w:val="20"/>
          <w:szCs w:val="20"/>
        </w:rPr>
        <w:t xml:space="preserve">Tijdens het examen mogen </w:t>
      </w:r>
      <w:r w:rsidR="00320A1E">
        <w:rPr>
          <w:sz w:val="20"/>
          <w:szCs w:val="20"/>
        </w:rPr>
        <w:t>deze</w:t>
      </w:r>
      <w:r w:rsidR="00320A1E" w:rsidRPr="00320A1E">
        <w:rPr>
          <w:sz w:val="20"/>
          <w:szCs w:val="20"/>
        </w:rPr>
        <w:t xml:space="preserve"> hulpmiddelen gebruikt worden: </w:t>
      </w:r>
    </w:p>
    <w:sdt>
      <w:sdtPr>
        <w:rPr>
          <w:sz w:val="20"/>
          <w:szCs w:val="20"/>
        </w:rPr>
        <w:alias w:val="Hulpmiddelen"/>
        <w:tag w:val="Hulpmiddelen"/>
        <w:id w:val="1553273662"/>
        <w:placeholder>
          <w:docPart w:val="792E9A728DE9462D9030CEA4E06DF4A3"/>
        </w:placeholder>
        <w15:color w:val="FFFF00"/>
      </w:sdtPr>
      <w:sdtEndPr/>
      <w:sdtContent>
        <w:p w14:paraId="437B7393" w14:textId="77777777" w:rsidR="00FA7956" w:rsidRPr="00335711" w:rsidRDefault="00FA7956" w:rsidP="00FA7956">
          <w:pPr>
            <w:pStyle w:val="ListParagraph"/>
            <w:numPr>
              <w:ilvl w:val="0"/>
              <w:numId w:val="9"/>
            </w:numPr>
            <w:spacing w:after="0" w:line="240" w:lineRule="auto"/>
            <w:ind w:left="993" w:hanging="284"/>
            <w:rPr>
              <w:rFonts w:cs="Arial"/>
              <w:sz w:val="20"/>
              <w:szCs w:val="20"/>
              <w:lang w:val="en-US"/>
            </w:rPr>
          </w:pPr>
          <w:r w:rsidRPr="00335711">
            <w:rPr>
              <w:rFonts w:cs="Arial"/>
              <w:sz w:val="20"/>
              <w:szCs w:val="20"/>
              <w:lang w:val="en-US"/>
            </w:rPr>
            <w:t xml:space="preserve">Java How </w:t>
          </w:r>
          <w:proofErr w:type="gramStart"/>
          <w:r w:rsidRPr="00335711">
            <w:rPr>
              <w:rFonts w:cs="Arial"/>
              <w:sz w:val="20"/>
              <w:szCs w:val="20"/>
              <w:lang w:val="en-US"/>
            </w:rPr>
            <w:t>To</w:t>
          </w:r>
          <w:proofErr w:type="gramEnd"/>
          <w:r w:rsidRPr="00335711">
            <w:rPr>
              <w:rFonts w:cs="Arial"/>
              <w:sz w:val="20"/>
              <w:szCs w:val="20"/>
              <w:lang w:val="en-US"/>
            </w:rPr>
            <w:t xml:space="preserve"> Program (Early objects) – 11e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editie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(of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eerder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) -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&amp;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Prentice Hall</w:t>
          </w:r>
        </w:p>
        <w:p w14:paraId="720DBA26" w14:textId="77777777" w:rsidR="00FA7956" w:rsidRPr="00335711" w:rsidRDefault="00FA7956" w:rsidP="00FA7956">
          <w:pPr>
            <w:pStyle w:val="ListParagraph"/>
            <w:numPr>
              <w:ilvl w:val="0"/>
              <w:numId w:val="9"/>
            </w:numPr>
            <w:spacing w:after="0" w:line="240" w:lineRule="auto"/>
            <w:ind w:left="993" w:hanging="284"/>
            <w:rPr>
              <w:rFonts w:cs="Arial"/>
              <w:sz w:val="20"/>
              <w:szCs w:val="20"/>
              <w:lang w:val="en-US"/>
            </w:rPr>
          </w:pPr>
          <w:r w:rsidRPr="00335711">
            <w:rPr>
              <w:rFonts w:cs="Arial"/>
              <w:sz w:val="20"/>
              <w:szCs w:val="20"/>
            </w:rPr>
            <w:t xml:space="preserve">API-documentatie: </w:t>
          </w:r>
        </w:p>
        <w:p w14:paraId="13AB254A" w14:textId="77777777" w:rsidR="00FA7956" w:rsidRPr="00335711" w:rsidRDefault="00BA4B3D" w:rsidP="00FA7956">
          <w:pPr>
            <w:spacing w:after="0"/>
            <w:ind w:left="2124"/>
            <w:rPr>
              <w:rStyle w:val="Hyperlink"/>
              <w:sz w:val="20"/>
              <w:szCs w:val="20"/>
              <w:lang w:val="en-US"/>
            </w:rPr>
          </w:pPr>
          <w:r>
            <w:fldChar w:fldCharType="begin"/>
          </w:r>
          <w:r w:rsidRPr="00A71D78">
            <w:rPr>
              <w:lang w:val="en-US"/>
            </w:rPr>
            <w:instrText xml:space="preserve"> HYPERLINK "https://docs.oracle.com/en/java/javase/11/docs/api/index.html" </w:instrText>
          </w:r>
          <w:r>
            <w:fldChar w:fldCharType="separate"/>
          </w:r>
          <w:r w:rsidR="00FA7956" w:rsidRPr="00335711">
            <w:rPr>
              <w:rStyle w:val="Hyperlink"/>
              <w:sz w:val="20"/>
              <w:szCs w:val="20"/>
              <w:lang w:val="en-US"/>
            </w:rPr>
            <w:t>https://docs.oracle.com/en/java/javase/11/docs/api/index.html</w:t>
          </w:r>
          <w:r>
            <w:rPr>
              <w:rStyle w:val="Hyperlink"/>
              <w:sz w:val="20"/>
              <w:szCs w:val="20"/>
              <w:lang w:val="en-US"/>
            </w:rPr>
            <w:fldChar w:fldCharType="end"/>
          </w:r>
          <w:r w:rsidR="00FA7956" w:rsidRPr="00335711">
            <w:rPr>
              <w:sz w:val="20"/>
              <w:szCs w:val="20"/>
              <w:lang w:val="en-US"/>
            </w:rPr>
            <w:br/>
          </w:r>
          <w:r>
            <w:fldChar w:fldCharType="begin"/>
          </w:r>
          <w:r w:rsidRPr="00A71D78">
            <w:rPr>
              <w:lang w:val="en-US"/>
            </w:rPr>
            <w:instrText xml:space="preserve"> HYPERLINK "https://openjfx.io/javadoc/11/" \t "about:blank" </w:instrText>
          </w:r>
          <w:r>
            <w:fldChar w:fldCharType="separate"/>
          </w:r>
          <w:r w:rsidR="00FA7956" w:rsidRPr="00335711">
            <w:rPr>
              <w:rStyle w:val="Hyperlink"/>
              <w:sz w:val="20"/>
              <w:szCs w:val="20"/>
              <w:lang w:val="en-US"/>
            </w:rPr>
            <w:t>https://openjfx.io/javadoc/11/</w:t>
          </w:r>
          <w:r>
            <w:rPr>
              <w:rStyle w:val="Hyperlink"/>
              <w:sz w:val="20"/>
              <w:szCs w:val="20"/>
              <w:lang w:val="en-US"/>
            </w:rPr>
            <w:fldChar w:fldCharType="end"/>
          </w:r>
        </w:p>
        <w:p w14:paraId="27C24780" w14:textId="77777777" w:rsidR="00FA7956" w:rsidRPr="00335711" w:rsidRDefault="00FA7956" w:rsidP="00FA7956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cs="Arial"/>
              <w:sz w:val="20"/>
              <w:szCs w:val="20"/>
            </w:rPr>
          </w:pPr>
          <w:r w:rsidRPr="00335711">
            <w:rPr>
              <w:rFonts w:cs="Arial"/>
              <w:sz w:val="20"/>
              <w:szCs w:val="20"/>
            </w:rPr>
            <w:t xml:space="preserve">Ter beschikking gestelde </w:t>
          </w:r>
          <w:r w:rsidR="00335711" w:rsidRPr="00335711">
            <w:rPr>
              <w:rFonts w:cs="Arial"/>
              <w:sz w:val="20"/>
              <w:szCs w:val="20"/>
            </w:rPr>
            <w:t>startprojecten</w:t>
          </w:r>
        </w:p>
        <w:p w14:paraId="633DB524" w14:textId="77777777" w:rsidR="004A2697" w:rsidRDefault="00BA4B3D">
          <w:pPr>
            <w:rPr>
              <w:sz w:val="20"/>
              <w:szCs w:val="20"/>
            </w:rPr>
          </w:pPr>
        </w:p>
      </w:sdtContent>
    </w:sdt>
    <w:p w14:paraId="515B1665" w14:textId="77777777" w:rsidR="004A2697" w:rsidRDefault="004A2697">
      <w:pPr>
        <w:rPr>
          <w:sz w:val="20"/>
          <w:szCs w:val="20"/>
        </w:rPr>
      </w:pPr>
    </w:p>
    <w:tbl>
      <w:tblPr>
        <w:tblStyle w:val="ListTable3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16B0A5" w:themeColor="accent6"/>
        </w:tblBorders>
        <w:tblLook w:val="04A0" w:firstRow="1" w:lastRow="0" w:firstColumn="1" w:lastColumn="0" w:noHBand="0" w:noVBand="1"/>
      </w:tblPr>
      <w:tblGrid>
        <w:gridCol w:w="9734"/>
      </w:tblGrid>
      <w:tr w:rsidR="00515D8F" w14:paraId="27111296" w14:textId="77777777" w:rsidTr="00E9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nil"/>
            </w:tcBorders>
            <w:vAlign w:val="center"/>
          </w:tcPr>
          <w:p w14:paraId="2E77053F" w14:textId="77777777" w:rsidR="00515D8F" w:rsidRPr="00515D8F" w:rsidRDefault="00515D8F" w:rsidP="00515D8F">
            <w:pPr>
              <w:rPr>
                <w:b w:val="0"/>
                <w:bCs w:val="0"/>
                <w:sz w:val="20"/>
                <w:szCs w:val="20"/>
              </w:rPr>
            </w:pPr>
            <w:r w:rsidRPr="00515D8F">
              <w:rPr>
                <w:sz w:val="20"/>
                <w:szCs w:val="20"/>
              </w:rPr>
              <w:t>Algemene richtlijnen</w:t>
            </w:r>
          </w:p>
        </w:tc>
      </w:tr>
      <w:tr w:rsidR="00515D8F" w:rsidRPr="00CF7275" w14:paraId="67F32D40" w14:textId="77777777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502D005" w14:textId="77777777"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Vul het kader </w:t>
            </w:r>
            <w:r w:rsidR="00E91754">
              <w:rPr>
                <w:b w:val="0"/>
                <w:sz w:val="20"/>
                <w:szCs w:val="20"/>
              </w:rPr>
              <w:t xml:space="preserve">bovenaan </w:t>
            </w:r>
            <w:r>
              <w:rPr>
                <w:b w:val="0"/>
                <w:sz w:val="20"/>
                <w:szCs w:val="20"/>
              </w:rPr>
              <w:t>in.</w:t>
            </w:r>
          </w:p>
        </w:tc>
      </w:tr>
      <w:tr w:rsidR="00515D8F" w:rsidRPr="00CF7275" w14:paraId="030D2489" w14:textId="77777777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71BDD7E" w14:textId="77777777" w:rsidR="00922F3C" w:rsidRPr="00922F3C" w:rsidRDefault="00922F3C" w:rsidP="00E91754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Je vindt de examenvragen hieronder. Beantwoord de vragen op apart examenpapier. Geef hierbij duidelijk aan op welke vraag je antwoord. Noteer je naam op elke pagina!</w:t>
            </w:r>
          </w:p>
        </w:tc>
      </w:tr>
      <w:tr w:rsidR="00515D8F" w:rsidRPr="00CF7275" w14:paraId="5AC72A70" w14:textId="77777777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3F55B1" w14:textId="77777777"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Heb je individuele onderwijs- en examenmaatregelen, noteer dan in de rechterbovenhoek </w:t>
            </w:r>
            <w:r w:rsidR="00922F3C">
              <w:rPr>
                <w:b w:val="0"/>
                <w:sz w:val="20"/>
                <w:szCs w:val="20"/>
              </w:rPr>
              <w:t>van je antwoordpapier</w:t>
            </w:r>
            <w:r>
              <w:rPr>
                <w:b w:val="0"/>
                <w:sz w:val="20"/>
                <w:szCs w:val="20"/>
              </w:rPr>
              <w:t xml:space="preserve"> ‘IOEM’ (afkorting voor individuele </w:t>
            </w:r>
            <w:r w:rsidR="00E91754">
              <w:rPr>
                <w:b w:val="0"/>
                <w:sz w:val="20"/>
                <w:szCs w:val="20"/>
              </w:rPr>
              <w:t>onderwijs- en examenmaatregelen).</w:t>
            </w:r>
          </w:p>
        </w:tc>
      </w:tr>
      <w:tr w:rsidR="00E91754" w:rsidRPr="00CF7275" w14:paraId="03556992" w14:textId="77777777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14:paraId="25B3F1F1" w14:textId="77777777" w:rsidR="00E91754" w:rsidRDefault="00E91754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mag geen enkele vorm van communicatie – noch offline noch online – gebruiken tijdens dit examen, tenzij anders aangegeven in de exameninstructies. Mobiele telefoons</w:t>
            </w:r>
            <w:r w:rsidR="001D18C5">
              <w:rPr>
                <w:b w:val="0"/>
                <w:sz w:val="20"/>
                <w:szCs w:val="20"/>
              </w:rPr>
              <w:t>, smartwatches</w:t>
            </w:r>
            <w:r>
              <w:rPr>
                <w:b w:val="0"/>
                <w:sz w:val="20"/>
                <w:szCs w:val="20"/>
              </w:rPr>
              <w:t xml:space="preserve"> en dergelijke moeten uitgeschakeld zijn (niet op stil, trillen, vliegtuigstand, …). </w:t>
            </w:r>
            <w:r w:rsidR="001D18C5">
              <w:rPr>
                <w:b w:val="0"/>
                <w:sz w:val="20"/>
                <w:szCs w:val="20"/>
              </w:rPr>
              <w:t>Ze</w:t>
            </w:r>
            <w:r>
              <w:rPr>
                <w:b w:val="0"/>
                <w:sz w:val="20"/>
                <w:szCs w:val="20"/>
              </w:rPr>
              <w:t xml:space="preserve"> mogen tijdens </w:t>
            </w:r>
            <w:r w:rsidR="001D18C5">
              <w:rPr>
                <w:b w:val="0"/>
                <w:sz w:val="20"/>
                <w:szCs w:val="20"/>
              </w:rPr>
              <w:t>het</w:t>
            </w:r>
            <w:r>
              <w:rPr>
                <w:b w:val="0"/>
                <w:sz w:val="20"/>
                <w:szCs w:val="20"/>
              </w:rPr>
              <w:t xml:space="preserve"> examen ook niet gebruikt worden om de tijd te raadplegen. Het niet volgen van de</w:t>
            </w:r>
            <w:r w:rsidR="00F84C7E">
              <w:rPr>
                <w:b w:val="0"/>
                <w:sz w:val="20"/>
                <w:szCs w:val="20"/>
              </w:rPr>
              <w:t xml:space="preserve"> gedragscode wordt gesanctioneerd als examenfraude.</w:t>
            </w:r>
          </w:p>
        </w:tc>
      </w:tr>
    </w:tbl>
    <w:p w14:paraId="7318CBCF" w14:textId="77777777" w:rsidR="00AA283B" w:rsidRDefault="00AA283B">
      <w:pPr>
        <w:rPr>
          <w:sz w:val="20"/>
          <w:szCs w:val="20"/>
        </w:rPr>
        <w:sectPr w:rsidR="00AA283B" w:rsidSect="001D18C5">
          <w:headerReference w:type="default" r:id="rId11"/>
          <w:footerReference w:type="default" r:id="rId12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94FB784" w14:textId="77777777" w:rsidR="00E25BC6" w:rsidRPr="00EE6371" w:rsidRDefault="00F01AC2" w:rsidP="00E25BC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Antwoorden</w:t>
      </w:r>
    </w:p>
    <w:p w14:paraId="22400B69" w14:textId="77777777" w:rsidR="00E25BC6" w:rsidRDefault="00E25BC6" w:rsidP="00E25BC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Package persistentie, klasse </w:t>
      </w:r>
      <w:r w:rsidR="00F01AC2">
        <w:rPr>
          <w:sz w:val="20"/>
          <w:szCs w:val="20"/>
        </w:rPr>
        <w:t>A</w:t>
      </w:r>
    </w:p>
    <w:p w14:paraId="0E02876D" w14:textId="77777777" w:rsidR="00E25BC6" w:rsidRDefault="00E25BC6" w:rsidP="00E25BC6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Methode: </w:t>
      </w:r>
      <w:proofErr w:type="spellStart"/>
      <w:proofErr w:type="gramStart"/>
      <w:r w:rsidR="00F01AC2">
        <w:rPr>
          <w:sz w:val="20"/>
          <w:szCs w:val="20"/>
        </w:rPr>
        <w:t>doeIets</w:t>
      </w:r>
      <w:proofErr w:type="spellEnd"/>
      <w:r w:rsidR="00F01AC2">
        <w:rPr>
          <w:sz w:val="20"/>
          <w:szCs w:val="20"/>
        </w:rPr>
        <w:t>(</w:t>
      </w:r>
      <w:proofErr w:type="gramEnd"/>
      <w:r w:rsidR="00F01AC2">
        <w:rPr>
          <w:sz w:val="20"/>
          <w:szCs w:val="20"/>
        </w:rPr>
        <w:t>):</w:t>
      </w:r>
      <w:proofErr w:type="spellStart"/>
      <w:r w:rsidR="00F01AC2">
        <w:rPr>
          <w:sz w:val="20"/>
          <w:szCs w:val="20"/>
        </w:rPr>
        <w:t>void</w:t>
      </w:r>
      <w:proofErr w:type="spellEnd"/>
    </w:p>
    <w:p w14:paraId="121210A1" w14:textId="77777777" w:rsidR="00E25BC6" w:rsidRDefault="00E25BC6" w:rsidP="00E25BC6">
      <w:pPr>
        <w:ind w:left="1416"/>
        <w:rPr>
          <w:sz w:val="20"/>
          <w:szCs w:val="20"/>
        </w:rPr>
      </w:pPr>
    </w:p>
    <w:p w14:paraId="5A14B486" w14:textId="77777777" w:rsidR="00E25BC6" w:rsidRPr="00CC196B" w:rsidRDefault="00E25BC6" w:rsidP="00E25BC6">
      <w:pPr>
        <w:ind w:left="1416"/>
        <w:rPr>
          <w:sz w:val="20"/>
          <w:szCs w:val="20"/>
        </w:rPr>
      </w:pPr>
    </w:p>
    <w:p w14:paraId="675E4FD2" w14:textId="77777777" w:rsidR="00E25BC6" w:rsidRDefault="00E25BC6" w:rsidP="00E25BC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Package gui, klasse </w:t>
      </w:r>
      <w:proofErr w:type="spellStart"/>
      <w:r w:rsidR="00F01AC2">
        <w:rPr>
          <w:sz w:val="20"/>
          <w:szCs w:val="20"/>
        </w:rPr>
        <w:t>B</w:t>
      </w:r>
      <w:r>
        <w:rPr>
          <w:sz w:val="20"/>
          <w:szCs w:val="20"/>
        </w:rPr>
        <w:t>Scherm</w:t>
      </w:r>
      <w:proofErr w:type="spellEnd"/>
    </w:p>
    <w:p w14:paraId="28290EA5" w14:textId="77777777" w:rsidR="00E25BC6" w:rsidRDefault="00E25BC6" w:rsidP="00E25BC6">
      <w:pPr>
        <w:pStyle w:val="ListParagraph"/>
        <w:rPr>
          <w:sz w:val="20"/>
          <w:szCs w:val="20"/>
        </w:rPr>
      </w:pPr>
    </w:p>
    <w:p w14:paraId="4A23A43C" w14:textId="77777777" w:rsidR="00E25BC6" w:rsidRDefault="00E25BC6" w:rsidP="00E25B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Methode: </w:t>
      </w:r>
      <w:proofErr w:type="spellStart"/>
      <w:proofErr w:type="gramStart"/>
      <w:r>
        <w:rPr>
          <w:sz w:val="20"/>
          <w:szCs w:val="20"/>
        </w:rPr>
        <w:t>buildGui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 (enkel de code die jij aanvult !!)</w:t>
      </w:r>
    </w:p>
    <w:p w14:paraId="546078E6" w14:textId="77777777" w:rsidR="00E25BC6" w:rsidRDefault="00E25BC6" w:rsidP="00E25BC6">
      <w:pPr>
        <w:pStyle w:val="ListParagraph"/>
        <w:rPr>
          <w:sz w:val="20"/>
          <w:szCs w:val="20"/>
        </w:rPr>
      </w:pPr>
    </w:p>
    <w:p w14:paraId="140AE700" w14:textId="77777777" w:rsidR="00E25BC6" w:rsidRDefault="00E25BC6" w:rsidP="00E25BC6">
      <w:pPr>
        <w:pStyle w:val="ListParagraph"/>
        <w:rPr>
          <w:sz w:val="20"/>
          <w:szCs w:val="20"/>
        </w:rPr>
      </w:pPr>
    </w:p>
    <w:p w14:paraId="014C9D81" w14:textId="77777777" w:rsidR="00F01AC2" w:rsidRDefault="00F01AC2" w:rsidP="00F01AC2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Package domein, klasse </w:t>
      </w:r>
      <w:proofErr w:type="spellStart"/>
      <w:r>
        <w:rPr>
          <w:sz w:val="20"/>
          <w:szCs w:val="20"/>
        </w:rPr>
        <w:t>CRepository</w:t>
      </w:r>
      <w:proofErr w:type="spellEnd"/>
    </w:p>
    <w:p w14:paraId="734321AC" w14:textId="77777777" w:rsidR="00F01AC2" w:rsidRDefault="00F01AC2" w:rsidP="00F01AC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Volledige klasse</w:t>
      </w:r>
    </w:p>
    <w:p w14:paraId="716FAC15" w14:textId="77777777" w:rsidR="00E25BC6" w:rsidRDefault="00E25BC6" w:rsidP="00E25BC6">
      <w:pPr>
        <w:ind w:left="1416"/>
        <w:rPr>
          <w:sz w:val="20"/>
          <w:szCs w:val="20"/>
        </w:rPr>
      </w:pPr>
    </w:p>
    <w:p w14:paraId="64299CE2" w14:textId="77777777" w:rsidR="003E7172" w:rsidRPr="00074616" w:rsidRDefault="003E7172" w:rsidP="00E25BC6">
      <w:pPr>
        <w:ind w:left="1416"/>
        <w:rPr>
          <w:sz w:val="20"/>
          <w:szCs w:val="20"/>
        </w:rPr>
      </w:pPr>
    </w:p>
    <w:p w14:paraId="2B7482AA" w14:textId="77777777" w:rsidR="00E25BC6" w:rsidRDefault="00E25BC6" w:rsidP="00E25BC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, klasse </w:t>
      </w:r>
      <w:proofErr w:type="spellStart"/>
      <w:r>
        <w:rPr>
          <w:sz w:val="20"/>
          <w:szCs w:val="20"/>
        </w:rPr>
        <w:t>StartUp</w:t>
      </w:r>
      <w:proofErr w:type="spellEnd"/>
    </w:p>
    <w:p w14:paraId="2FC57133" w14:textId="77777777" w:rsidR="00E25BC6" w:rsidRDefault="00E25BC6" w:rsidP="00E25BC6">
      <w:pPr>
        <w:pStyle w:val="ListParagraph"/>
        <w:rPr>
          <w:sz w:val="20"/>
          <w:szCs w:val="20"/>
        </w:rPr>
      </w:pPr>
    </w:p>
    <w:p w14:paraId="44948945" w14:textId="77777777" w:rsidR="00E25BC6" w:rsidRDefault="00E25BC6" w:rsidP="00E25B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Methode: start(</w:t>
      </w:r>
      <w:proofErr w:type="spellStart"/>
      <w:proofErr w:type="gramStart"/>
      <w:r>
        <w:rPr>
          <w:sz w:val="20"/>
          <w:szCs w:val="20"/>
        </w:rPr>
        <w:t>primaryStage:Stage</w:t>
      </w:r>
      <w:proofErr w:type="spellEnd"/>
      <w:proofErr w:type="gramEnd"/>
      <w:r>
        <w:rPr>
          <w:sz w:val="20"/>
          <w:szCs w:val="20"/>
        </w:rPr>
        <w:t>):</w:t>
      </w:r>
      <w:proofErr w:type="spellStart"/>
      <w:r>
        <w:rPr>
          <w:sz w:val="20"/>
          <w:szCs w:val="20"/>
        </w:rPr>
        <w:t>void</w:t>
      </w:r>
      <w:proofErr w:type="spellEnd"/>
    </w:p>
    <w:p w14:paraId="1162EA72" w14:textId="77777777" w:rsidR="00E25BC6" w:rsidRDefault="00E25BC6" w:rsidP="00E25B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AC8CABE" w14:textId="77777777" w:rsidR="00E25BC6" w:rsidRDefault="00E25BC6" w:rsidP="00E25BC6">
      <w:pPr>
        <w:rPr>
          <w:sz w:val="20"/>
          <w:szCs w:val="20"/>
        </w:rPr>
      </w:pPr>
    </w:p>
    <w:p w14:paraId="24169EC3" w14:textId="77777777" w:rsidR="00EE6371" w:rsidRPr="00EE6371" w:rsidRDefault="00EE6371" w:rsidP="00D34454">
      <w:pPr>
        <w:rPr>
          <w:sz w:val="20"/>
          <w:szCs w:val="20"/>
        </w:rPr>
      </w:pPr>
    </w:p>
    <w:sectPr w:rsidR="00EE6371" w:rsidRPr="00EE6371" w:rsidSect="001D18C5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0C222" w14:textId="77777777" w:rsidR="00604BA7" w:rsidRDefault="00604BA7" w:rsidP="00F61337">
      <w:pPr>
        <w:spacing w:after="0" w:line="240" w:lineRule="auto"/>
      </w:pPr>
      <w:r>
        <w:separator/>
      </w:r>
    </w:p>
  </w:endnote>
  <w:endnote w:type="continuationSeparator" w:id="0">
    <w:p w14:paraId="7A1474BB" w14:textId="77777777" w:rsidR="00604BA7" w:rsidRDefault="00604BA7" w:rsidP="00F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A9A97" w14:textId="77777777" w:rsidR="00F6556B" w:rsidRDefault="00F6556B" w:rsidP="00F61337">
    <w:pPr>
      <w:pStyle w:val="Footer"/>
      <w:jc w:val="right"/>
    </w:pPr>
    <w:r>
      <w:rPr>
        <w:noProof/>
        <w:lang w:eastAsia="nl-BE"/>
      </w:rPr>
      <w:drawing>
        <wp:inline distT="0" distB="0" distL="0" distR="0" wp14:anchorId="14B1F1E7" wp14:editId="0999F03B">
          <wp:extent cx="1005478" cy="566420"/>
          <wp:effectExtent l="0" t="0" r="4445" b="508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GENT-Logo-Pos-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211" cy="592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D93D7D" w14:textId="77777777" w:rsidR="00F6556B" w:rsidRDefault="00F6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DA970" w14:textId="77777777" w:rsidR="00604BA7" w:rsidRDefault="00604BA7" w:rsidP="00F61337">
      <w:pPr>
        <w:spacing w:after="0" w:line="240" w:lineRule="auto"/>
      </w:pPr>
      <w:r>
        <w:separator/>
      </w:r>
    </w:p>
  </w:footnote>
  <w:footnote w:type="continuationSeparator" w:id="0">
    <w:p w14:paraId="33D9EEF3" w14:textId="77777777" w:rsidR="00604BA7" w:rsidRDefault="00604BA7" w:rsidP="00F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B3E89" w14:textId="77777777" w:rsidR="00F6556B" w:rsidRDefault="00F6556B">
    <w:pPr>
      <w:pStyle w:val="Header"/>
    </w:pPr>
  </w:p>
  <w:tbl>
    <w:tblPr>
      <w:tblStyle w:val="ListTable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E7E6E6" w:themeColor="background2"/>
        <w:insideV w:val="single" w:sz="4" w:space="0" w:color="F19DA0" w:themeColor="accent3"/>
      </w:tblBorders>
      <w:tblLook w:val="04A0" w:firstRow="1" w:lastRow="0" w:firstColumn="1" w:lastColumn="0" w:noHBand="0" w:noVBand="1"/>
    </w:tblPr>
    <w:tblGrid>
      <w:gridCol w:w="2269"/>
      <w:gridCol w:w="2604"/>
      <w:gridCol w:w="1932"/>
      <w:gridCol w:w="565"/>
      <w:gridCol w:w="2376"/>
    </w:tblGrid>
    <w:tr w:rsidR="00F6556B" w14:paraId="20286183" w14:textId="77777777" w:rsidTr="002C08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500" w:type="pct"/>
          <w:gridSpan w:val="2"/>
          <w:tcBorders>
            <w:top w:val="nil"/>
          </w:tcBorders>
          <w:shd w:val="clear" w:color="auto" w:fill="FFFFFF" w:themeFill="background1"/>
          <w:vAlign w:val="center"/>
        </w:tcPr>
        <w:p w14:paraId="67FADFF7" w14:textId="77777777" w:rsidR="00F6556B" w:rsidRPr="002C08D2" w:rsidRDefault="00F6556B" w:rsidP="00FA7956">
          <w:pPr>
            <w:rPr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 xml:space="preserve">Datum </w:t>
          </w:r>
          <w:proofErr w:type="gramStart"/>
          <w:r>
            <w:rPr>
              <w:color w:val="auto"/>
              <w:sz w:val="20"/>
              <w:szCs w:val="20"/>
            </w:rPr>
            <w:t xml:space="preserve">examen  </w:t>
          </w:r>
          <w:r w:rsidR="00FA7956">
            <w:rPr>
              <w:color w:val="D0CECE" w:themeColor="background2" w:themeShade="E6"/>
              <w:sz w:val="20"/>
              <w:szCs w:val="20"/>
            </w:rPr>
            <w:t>2</w:t>
          </w:r>
          <w:proofErr w:type="gramEnd"/>
          <w:r w:rsidR="00FA7956">
            <w:rPr>
              <w:color w:val="D0CECE" w:themeColor="background2" w:themeShade="E6"/>
              <w:sz w:val="20"/>
              <w:szCs w:val="20"/>
            </w:rPr>
            <w:t xml:space="preserve"> juni 2020</w:t>
          </w:r>
          <w:r>
            <w:rPr>
              <w:color w:val="E6E6E6" w:themeColor="background1" w:themeShade="E6"/>
              <w:sz w:val="20"/>
              <w:szCs w:val="20"/>
            </w:rPr>
            <w:t xml:space="preserve">      </w:t>
          </w:r>
        </w:p>
      </w:tc>
      <w:tc>
        <w:tcPr>
          <w:tcW w:w="2500" w:type="pct"/>
          <w:gridSpan w:val="3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1E6EEA8A" w14:textId="77777777" w:rsidR="00F6556B" w:rsidRPr="002C08D2" w:rsidRDefault="00F6556B" w:rsidP="002C08D2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</w:p>
      </w:tc>
    </w:tr>
    <w:tr w:rsidR="00F6556B" w14:paraId="34C5596C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gridSpan w:val="5"/>
          <w:tcBorders>
            <w:top w:val="nil"/>
            <w:bottom w:val="nil"/>
          </w:tcBorders>
          <w:shd w:val="clear" w:color="auto" w:fill="000000" w:themeFill="text1"/>
          <w:vAlign w:val="center"/>
        </w:tcPr>
        <w:p w14:paraId="4831ACF7" w14:textId="77777777" w:rsidR="00F6556B" w:rsidRPr="00F61337" w:rsidRDefault="00F6556B" w:rsidP="00F61337">
          <w:pPr>
            <w:rPr>
              <w:b w:val="0"/>
              <w:bCs w:val="0"/>
              <w:color w:val="FFFFFF" w:themeColor="background1"/>
              <w:sz w:val="20"/>
              <w:szCs w:val="20"/>
            </w:rPr>
          </w:pPr>
          <w:r>
            <w:rPr>
              <w:color w:val="FFFFFF" w:themeColor="background1"/>
              <w:sz w:val="20"/>
              <w:szCs w:val="20"/>
            </w:rPr>
            <w:t>Academiejaar 2019-2020</w:t>
          </w:r>
        </w:p>
      </w:tc>
    </w:tr>
    <w:tr w:rsidR="00F6556B" w:rsidRPr="00CF7275" w14:paraId="30BF6B0C" w14:textId="77777777" w:rsidTr="0051421E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120447F9" w14:textId="77777777" w:rsidR="00F6556B" w:rsidRPr="00CF7275" w:rsidRDefault="00F6556B" w:rsidP="0074125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Voornaam en naam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4949D6BA" w14:textId="3FF424B1" w:rsidR="00F6556B" w:rsidRPr="00BA4B3D" w:rsidRDefault="00A71D78" w:rsidP="007A22A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4CA2D5" w:themeColor="accent1"/>
              <w:sz w:val="20"/>
              <w:szCs w:val="20"/>
            </w:rPr>
          </w:pPr>
          <w:r w:rsidRPr="00BA4B3D">
            <w:rPr>
              <w:color w:val="297DAF" w:themeColor="accent1" w:themeShade="BF"/>
              <w:sz w:val="20"/>
              <w:szCs w:val="20"/>
            </w:rPr>
            <w:t>Sibian De Gussem</w:t>
          </w:r>
        </w:p>
      </w:tc>
    </w:tr>
    <w:tr w:rsidR="00F6556B" w:rsidRPr="00CF7275" w14:paraId="168FE733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3A7A7E28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Studentennummer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0846935C" w14:textId="591E138A" w:rsidR="00F6556B" w:rsidRPr="00BA4B3D" w:rsidRDefault="00BA4B3D" w:rsidP="0051421E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297DAF" w:themeColor="accent1" w:themeShade="BF"/>
              <w:sz w:val="20"/>
              <w:szCs w:val="20"/>
            </w:rPr>
          </w:pPr>
          <w:r>
            <w:rPr>
              <w:color w:val="297DAF" w:themeColor="accent1" w:themeShade="BF"/>
              <w:sz w:val="20"/>
              <w:szCs w:val="20"/>
            </w:rPr>
            <w:t>201970377</w:t>
          </w:r>
        </w:p>
      </w:tc>
    </w:tr>
    <w:tr w:rsidR="00F6556B" w:rsidRPr="00CF7275" w14:paraId="13E3EBB6" w14:textId="77777777" w:rsidTr="00514026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29A53A8A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</w:t>
          </w:r>
        </w:p>
      </w:tc>
      <w:sdt>
        <w:sdtPr>
          <w:rPr>
            <w:sz w:val="20"/>
            <w:szCs w:val="20"/>
          </w:rPr>
          <w:alias w:val="Opleiding"/>
          <w:tag w:val="Opleiding"/>
          <w:id w:val="-517386540"/>
          <w:comboBox>
            <w:listItem w:value="Kies een item."/>
            <w:listItem w:displayText="Agro- en biotechnologie" w:value="Agro- en biotechnologie"/>
            <w:listItem w:displayText="Bedrijfsmanagement" w:value="Bedrijfsmanagement"/>
            <w:listItem w:displayText="Biomedische laboratoriumtechnologie" w:value="Biomedische laboratoriumtechnologie"/>
            <w:listItem w:displayText="Chemie" w:value="Chemie"/>
            <w:listItem w:displayText="Elektromechanica" w:value="Elektromechanica"/>
            <w:listItem w:displayText="Ergotherapie" w:value="Ergotherapie"/>
            <w:listItem w:displayText="Houttechnologie" w:value="Houttechnologie"/>
            <w:listItem w:displayText="Kleuteronderwijs" w:value="Kleuteronderwijs"/>
            <w:listItem w:displayText="Lager onderwijs" w:value="Lager onderwijs"/>
            <w:listItem w:displayText="Logopedie en audiologie" w:value="Logopedie en audiologie"/>
            <w:listItem w:displayText="Modetechnologie" w:value="Modetechnologie"/>
            <w:listItem w:displayText="Office management" w:value="Office management"/>
            <w:listItem w:displayText="Orthopedagogie" w:value="Orthopedagogie"/>
            <w:listItem w:displayText="Retailmanagement" w:value="Retailmanagement"/>
            <w:listItem w:displayText="Secundair onderwijs" w:value="Secundair onderwijs"/>
            <w:listItem w:displayText="Sociaal werk" w:value="Sociaal werk"/>
            <w:listItem w:displayText="Textieltechnologie" w:value="Textieltechnologie"/>
            <w:listItem w:displayText="Toegepaste informatica" w:value="Toegepaste informatica"/>
            <w:listItem w:displayText="Vastgoed" w:value="Vastgoed"/>
            <w:listItem w:displayText="Verpleegkunde" w:value="Verpleegkunde"/>
            <w:listItem w:displayText="Voedings- en dieetkunde" w:value="Voedings- en dieetkunde"/>
            <w:listItem w:displayText="Graduaat - Accounting administration" w:value="Graduaat - Accounting administration"/>
            <w:listItem w:displayText="Graduaat - Biotechnologie" w:value="Graduaat - Biotechnologie"/>
            <w:listItem w:displayText="Graduaat - Bouwkundig tekenen" w:value="Graduaat - Bouwkundig tekenen"/>
            <w:listItem w:displayText="Graduaat - Educatieve graduaatsopleiding" w:value="Graduaat - Educatieve graduaatsopleiding"/>
            <w:listItem w:displayText="Graduaat - Elektromechanische systemen" w:value="Graduaat - Elektromechanische systemen"/>
            <w:listItem w:displayText="Graduaat - HVAC-systemen" w:value="Graduaat - HVAC-systemen"/>
            <w:listItem w:displayText="Graduaat - Juridisch-administratieve ondersteuning" w:value="Graduaat - Juridisch-administratieve ondersteuning"/>
            <w:listItem w:displayText="Graduaat - Marketing- en communicatiesupport" w:value="Graduaat - Marketing- en communicatiesupport"/>
            <w:listItem w:displayText="Graduaat - Productiebeheer" w:value="Graduaat - Productiebeheer"/>
            <w:listItem w:displayText="Graduaat - Programmeren" w:value="Graduaat - Programmeren"/>
            <w:listItem w:displayText="Graduaat - Systemen en netwerken" w:value="Graduaat - Systemen en netwerken"/>
            <w:listItem w:displayText="Graduaat - Verpleegkunde" w:value="Graduaat - Verpleegkunde"/>
            <w:listItem w:displayText="Graduaat - Werforganisatie" w:value="Graduaat - Werforganisatie"/>
            <w:listItem w:displayText="Graduaat - Winkelmanagement" w:value="Graduaat - Winkelmanagement"/>
          </w:comboBox>
        </w:sdtPr>
        <w:sdtEndPr/>
        <w:sdtContent>
          <w:tc>
            <w:tcPr>
              <w:tcW w:w="2327" w:type="pct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  <w:vAlign w:val="bottom"/>
            </w:tcPr>
            <w:p w14:paraId="42C37DA6" w14:textId="77777777" w:rsidR="00F6556B" w:rsidRPr="00CF7275" w:rsidRDefault="00FA7956" w:rsidP="0051421E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Toegepaste informatica</w:t>
              </w:r>
            </w:p>
          </w:tc>
        </w:sdtContent>
      </w:sdt>
      <w:tc>
        <w:tcPr>
          <w:tcW w:w="1509" w:type="pct"/>
          <w:gridSpan w:val="2"/>
          <w:tcBorders>
            <w:top w:val="nil"/>
            <w:left w:val="nil"/>
            <w:bottom w:val="nil"/>
          </w:tcBorders>
          <w:shd w:val="clear" w:color="auto" w:fill="FFFFFF" w:themeFill="background1"/>
          <w:vAlign w:val="bottom"/>
        </w:tcPr>
        <w:p w14:paraId="60B82803" w14:textId="77777777" w:rsidR="00F6556B" w:rsidRPr="002C08D2" w:rsidRDefault="00F6556B" w:rsidP="00FA7956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2C08D2">
            <w:rPr>
              <w:b/>
              <w:sz w:val="20"/>
              <w:szCs w:val="20"/>
            </w:rPr>
            <w:t xml:space="preserve">Jaar </w:t>
          </w:r>
          <w:r>
            <w:rPr>
              <w:b/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Jaar"/>
              <w:tag w:val="Jaar"/>
              <w:id w:val="-1814170085"/>
              <w15:appearance w15:val="hidden"/>
            </w:sdtPr>
            <w:sdtEndPr/>
            <w:sdtContent>
              <w:r w:rsidR="00FA7956">
                <w:rPr>
                  <w:sz w:val="20"/>
                  <w:szCs w:val="20"/>
                </w:rPr>
                <w:t xml:space="preserve">1 </w:t>
              </w:r>
              <w:proofErr w:type="gramStart"/>
              <w:r w:rsidR="00FA7956">
                <w:rPr>
                  <w:sz w:val="20"/>
                  <w:szCs w:val="20"/>
                </w:rPr>
                <w:t>TI /</w:t>
              </w:r>
              <w:proofErr w:type="gramEnd"/>
              <w:r w:rsidR="00FA7956">
                <w:rPr>
                  <w:sz w:val="20"/>
                  <w:szCs w:val="20"/>
                </w:rPr>
                <w:t xml:space="preserve"> 1 TILE</w:t>
              </w:r>
            </w:sdtContent>
          </w:sdt>
        </w:p>
      </w:tc>
    </w:tr>
    <w:tr w:rsidR="00F6556B" w:rsidRPr="00CF7275" w14:paraId="4AC391E4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29D658D2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Afstudeerrichting</w:t>
          </w:r>
        </w:p>
      </w:tc>
      <w:sdt>
        <w:sdtPr>
          <w:rPr>
            <w:sz w:val="20"/>
            <w:szCs w:val="20"/>
          </w:rPr>
          <w:alias w:val="Afstudeerrichting"/>
          <w:tag w:val="Afstudeerrichting"/>
          <w:id w:val="-892265639"/>
        </w:sdtPr>
        <w:sdtEndPr/>
        <w:sdtContent>
          <w:tc>
            <w:tcPr>
              <w:tcW w:w="3836" w:type="pct"/>
              <w:gridSpan w:val="4"/>
              <w:tcBorders>
                <w:top w:val="nil"/>
                <w:left w:val="nil"/>
                <w:bottom w:val="nil"/>
              </w:tcBorders>
              <w:vAlign w:val="bottom"/>
            </w:tcPr>
            <w:p w14:paraId="1F1A3081" w14:textId="77777777" w:rsidR="00F6556B" w:rsidRPr="00827C09" w:rsidRDefault="00074616" w:rsidP="00074616">
              <w:p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 xml:space="preserve"> </w:t>
              </w:r>
            </w:p>
          </w:tc>
        </w:sdtContent>
      </w:sdt>
    </w:tr>
    <w:tr w:rsidR="00F6556B" w:rsidRPr="00CF7275" w14:paraId="2A5E6272" w14:textId="77777777" w:rsidTr="00741254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4BC0A72D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Opleidingsonderdeel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sdt>
          <w:sdtPr>
            <w:rPr>
              <w:sz w:val="20"/>
              <w:szCs w:val="20"/>
            </w:rPr>
            <w:alias w:val="Opleidingsonderdeel"/>
            <w:tag w:val="Opleidingsonderdeel"/>
            <w:id w:val="149107394"/>
          </w:sdtPr>
          <w:sdtEndPr/>
          <w:sdtContent>
            <w:p w14:paraId="38DA50E6" w14:textId="77777777" w:rsidR="00F6556B" w:rsidRPr="00CF7275" w:rsidRDefault="00FA7956" w:rsidP="00FA7956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OO Programmeren II</w:t>
              </w:r>
            </w:p>
          </w:sdtContent>
        </w:sdt>
      </w:tc>
    </w:tr>
    <w:tr w:rsidR="00F6556B" w:rsidRPr="00CF7275" w14:paraId="16876D6B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01F36F8F" w14:textId="77777777" w:rsidR="00F6556B" w:rsidRPr="00FA7956" w:rsidRDefault="00F6556B" w:rsidP="0051421E">
          <w:r w:rsidRPr="00FA7956">
            <w:t>Lesgever(s)</w:t>
          </w:r>
        </w:p>
      </w:tc>
      <w:sdt>
        <w:sdtPr>
          <w:alias w:val="Lesgever(s)"/>
          <w:tag w:val="Lesgever(s)"/>
          <w:id w:val="-1617758765"/>
        </w:sdtPr>
        <w:sdtEndPr/>
        <w:sdtContent>
          <w:tc>
            <w:tcPr>
              <w:tcW w:w="3836" w:type="pct"/>
              <w:gridSpan w:val="4"/>
              <w:tcBorders>
                <w:top w:val="nil"/>
                <w:left w:val="nil"/>
                <w:bottom w:val="nil"/>
              </w:tcBorders>
              <w:vAlign w:val="bottom"/>
            </w:tcPr>
            <w:p w14:paraId="730B60A4" w14:textId="77777777" w:rsidR="00F6556B" w:rsidRPr="00FA7956" w:rsidRDefault="00FA7956" w:rsidP="00FA7956">
              <w:p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pPr>
              <w:r w:rsidRPr="00FA7956">
                <w:rPr>
                  <w:sz w:val="20"/>
                  <w:szCs w:val="20"/>
                </w:rPr>
                <w:t xml:space="preserve">L. Lewyllie, A. Pierreux, H. Roobrouck, L. Stroobant, S. </w:t>
              </w:r>
              <w:proofErr w:type="gramStart"/>
              <w:r w:rsidRPr="00FA7956">
                <w:rPr>
                  <w:sz w:val="20"/>
                  <w:szCs w:val="20"/>
                </w:rPr>
                <w:t>Vandermeersch,  L.</w:t>
              </w:r>
              <w:proofErr w:type="gramEnd"/>
              <w:r w:rsidRPr="00FA7956">
                <w:rPr>
                  <w:sz w:val="20"/>
                  <w:szCs w:val="20"/>
                </w:rPr>
                <w:t xml:space="preserve"> Vuyge</w:t>
              </w:r>
            </w:p>
          </w:tc>
        </w:sdtContent>
      </w:sdt>
    </w:tr>
    <w:tr w:rsidR="00F6556B" w:rsidRPr="00CF7275" w14:paraId="7B7F8398" w14:textId="77777777" w:rsidTr="0051421E">
      <w:trPr>
        <w:trHeight w:val="28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647D5366" w14:textId="77777777" w:rsidR="00F6556B" w:rsidRDefault="00F6556B" w:rsidP="0051421E">
          <w:pPr>
            <w:rPr>
              <w:sz w:val="20"/>
              <w:szCs w:val="20"/>
            </w:rPr>
          </w:pP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36F54C5E" w14:textId="77777777" w:rsidR="00F6556B" w:rsidRPr="007A22A3" w:rsidRDefault="00F6556B" w:rsidP="0051421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D0CECE" w:themeColor="background2" w:themeShade="E6"/>
              <w:sz w:val="20"/>
              <w:szCs w:val="20"/>
            </w:rPr>
          </w:pPr>
        </w:p>
      </w:tc>
    </w:tr>
    <w:tr w:rsidR="00F6556B" w:rsidRPr="00CF7275" w14:paraId="7116FDB3" w14:textId="77777777" w:rsidTr="00DC171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9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781" w:type="pct"/>
          <w:gridSpan w:val="4"/>
          <w:tcBorders>
            <w:top w:val="nil"/>
            <w:bottom w:val="nil"/>
            <w:right w:val="single" w:sz="18" w:space="0" w:color="auto"/>
          </w:tcBorders>
          <w:vAlign w:val="center"/>
        </w:tcPr>
        <w:p w14:paraId="65E84911" w14:textId="77777777" w:rsidR="00F6556B" w:rsidRDefault="00F6556B" w:rsidP="0051421E">
          <w:pPr>
            <w:jc w:val="center"/>
            <w:rPr>
              <w:sz w:val="20"/>
              <w:szCs w:val="20"/>
            </w:rPr>
          </w:pPr>
        </w:p>
      </w:tc>
      <w:tc>
        <w:tcPr>
          <w:tcW w:w="1219" w:type="pc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F2F2F2" w:themeFill="background1" w:themeFillShade="F2"/>
          <w:tcMar>
            <w:top w:w="113" w:type="dxa"/>
          </w:tcMar>
          <w:vAlign w:val="center"/>
        </w:tcPr>
        <w:p w14:paraId="1B47EBEB" w14:textId="77777777" w:rsidR="00F6556B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F61337">
            <w:rPr>
              <w:b/>
              <w:sz w:val="20"/>
              <w:szCs w:val="20"/>
            </w:rPr>
            <w:t>Behaald resultaat</w:t>
          </w:r>
        </w:p>
        <w:p w14:paraId="31324893" w14:textId="77777777" w:rsidR="00F6556B" w:rsidRPr="00F61337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48"/>
              <w:szCs w:val="48"/>
            </w:rPr>
          </w:pPr>
          <w:r w:rsidRPr="00F61337">
            <w:rPr>
              <w:b/>
              <w:sz w:val="48"/>
              <w:szCs w:val="48"/>
            </w:rPr>
            <w:t>/</w:t>
          </w:r>
        </w:p>
      </w:tc>
    </w:tr>
  </w:tbl>
  <w:p w14:paraId="1A0FB51D" w14:textId="77777777" w:rsidR="00F6556B" w:rsidRDefault="00F65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EB1A6" w14:textId="77777777" w:rsidR="00F6556B" w:rsidRDefault="00F6556B" w:rsidP="00DC171D">
    <w:pPr>
      <w:pStyle w:val="Header"/>
      <w:jc w:val="right"/>
      <w:rPr>
        <w:b/>
        <w:bCs/>
        <w:sz w:val="28"/>
        <w:szCs w:val="28"/>
      </w:rPr>
    </w:pPr>
    <w:r w:rsidRPr="00AA369F">
      <w:rPr>
        <w:b/>
        <w:bCs/>
        <w:sz w:val="28"/>
        <w:szCs w:val="28"/>
      </w:rPr>
      <w:fldChar w:fldCharType="begin"/>
    </w:r>
    <w:r w:rsidRPr="00AA369F">
      <w:rPr>
        <w:b/>
        <w:bCs/>
        <w:sz w:val="28"/>
        <w:szCs w:val="28"/>
      </w:rPr>
      <w:instrText>PAGE  \* Arabic  \* MERGEFORMAT</w:instrText>
    </w:r>
    <w:r w:rsidRPr="00AA369F">
      <w:rPr>
        <w:b/>
        <w:bCs/>
        <w:sz w:val="28"/>
        <w:szCs w:val="28"/>
      </w:rPr>
      <w:fldChar w:fldCharType="separate"/>
    </w:r>
    <w:r w:rsidR="003E7172" w:rsidRPr="003E7172">
      <w:rPr>
        <w:b/>
        <w:bCs/>
        <w:noProof/>
        <w:sz w:val="28"/>
        <w:szCs w:val="28"/>
        <w:lang w:val="nl-NL"/>
      </w:rPr>
      <w:t>2</w:t>
    </w:r>
    <w:r w:rsidRPr="00AA369F">
      <w:rPr>
        <w:b/>
        <w:bCs/>
        <w:sz w:val="28"/>
        <w:szCs w:val="28"/>
      </w:rPr>
      <w:fldChar w:fldCharType="end"/>
    </w:r>
    <w:r>
      <w:rPr>
        <w:lang w:val="nl-NL"/>
      </w:rPr>
      <w:t xml:space="preserve"> / </w:t>
    </w:r>
    <w:r w:rsidRPr="00AA369F">
      <w:rPr>
        <w:b/>
        <w:bCs/>
        <w:sz w:val="28"/>
        <w:szCs w:val="28"/>
      </w:rPr>
      <w:fldChar w:fldCharType="begin"/>
    </w:r>
    <w:r w:rsidRPr="00AA369F">
      <w:rPr>
        <w:b/>
        <w:bCs/>
        <w:sz w:val="28"/>
        <w:szCs w:val="28"/>
      </w:rPr>
      <w:instrText>NUMPAGES  \* Arabic  \* MERGEFORMAT</w:instrText>
    </w:r>
    <w:r w:rsidRPr="00AA369F">
      <w:rPr>
        <w:b/>
        <w:bCs/>
        <w:sz w:val="28"/>
        <w:szCs w:val="28"/>
      </w:rPr>
      <w:fldChar w:fldCharType="separate"/>
    </w:r>
    <w:r w:rsidR="003E7172" w:rsidRPr="003E7172">
      <w:rPr>
        <w:b/>
        <w:bCs/>
        <w:noProof/>
        <w:sz w:val="28"/>
        <w:szCs w:val="28"/>
        <w:lang w:val="nl-NL"/>
      </w:rPr>
      <w:t>2</w:t>
    </w:r>
    <w:r w:rsidRPr="00AA369F">
      <w:rPr>
        <w:b/>
        <w:bCs/>
        <w:sz w:val="28"/>
        <w:szCs w:val="28"/>
      </w:rPr>
      <w:fldChar w:fldCharType="end"/>
    </w:r>
  </w:p>
  <w:tbl>
    <w:tblPr>
      <w:tblStyle w:val="ListTable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E7E6E6" w:themeColor="background2"/>
        <w:insideV w:val="single" w:sz="4" w:space="0" w:color="F19DA0" w:themeColor="accent3"/>
      </w:tblBorders>
      <w:tblLook w:val="04A0" w:firstRow="1" w:lastRow="0" w:firstColumn="1" w:lastColumn="0" w:noHBand="0" w:noVBand="1"/>
    </w:tblPr>
    <w:tblGrid>
      <w:gridCol w:w="2269"/>
      <w:gridCol w:w="2604"/>
      <w:gridCol w:w="4873"/>
    </w:tblGrid>
    <w:tr w:rsidR="00F6556B" w14:paraId="10929835" w14:textId="77777777" w:rsidTr="00DC171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1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500" w:type="pct"/>
          <w:gridSpan w:val="2"/>
          <w:tcBorders>
            <w:top w:val="nil"/>
          </w:tcBorders>
          <w:shd w:val="clear" w:color="auto" w:fill="FFFFFF" w:themeFill="background1"/>
          <w:vAlign w:val="bottom"/>
        </w:tcPr>
        <w:p w14:paraId="69220019" w14:textId="4D0BC8E3" w:rsidR="00F6556B" w:rsidRPr="002C08D2" w:rsidRDefault="00F6556B" w:rsidP="00DC171D">
          <w:pPr>
            <w:rPr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 xml:space="preserve">Datum </w:t>
          </w:r>
          <w:proofErr w:type="gramStart"/>
          <w:r w:rsidR="004A2697">
            <w:rPr>
              <w:color w:val="auto"/>
              <w:sz w:val="20"/>
              <w:szCs w:val="20"/>
            </w:rPr>
            <w:t xml:space="preserve">examen </w:t>
          </w:r>
          <w:r>
            <w:rPr>
              <w:color w:val="auto"/>
              <w:sz w:val="20"/>
              <w:szCs w:val="20"/>
            </w:rPr>
            <w:t xml:space="preserve"> </w:t>
          </w:r>
          <w:r w:rsidR="00BA4B3D">
            <w:rPr>
              <w:color w:val="D0CECE" w:themeColor="background2" w:themeShade="E6"/>
              <w:sz w:val="20"/>
              <w:szCs w:val="20"/>
            </w:rPr>
            <w:t>2</w:t>
          </w:r>
          <w:proofErr w:type="gramEnd"/>
          <w:r w:rsidR="00BA4B3D">
            <w:rPr>
              <w:color w:val="D0CECE" w:themeColor="background2" w:themeShade="E6"/>
              <w:sz w:val="20"/>
              <w:szCs w:val="20"/>
            </w:rPr>
            <w:t xml:space="preserve"> juni 2020</w:t>
          </w:r>
          <w:r>
            <w:rPr>
              <w:color w:val="E6E6E6" w:themeColor="background1" w:themeShade="E6"/>
              <w:sz w:val="20"/>
              <w:szCs w:val="20"/>
            </w:rPr>
            <w:t xml:space="preserve">      </w:t>
          </w:r>
        </w:p>
      </w:tc>
      <w:tc>
        <w:tcPr>
          <w:tcW w:w="2500" w:type="pct"/>
          <w:tcBorders>
            <w:top w:val="nil"/>
            <w:left w:val="nil"/>
            <w:bottom w:val="nil"/>
          </w:tcBorders>
          <w:shd w:val="clear" w:color="auto" w:fill="FFFFFF" w:themeFill="background1"/>
          <w:vAlign w:val="bottom"/>
        </w:tcPr>
        <w:p w14:paraId="586AB445" w14:textId="77777777" w:rsidR="00F6556B" w:rsidRPr="002C08D2" w:rsidRDefault="00F6556B" w:rsidP="00DC171D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</w:p>
      </w:tc>
    </w:tr>
    <w:tr w:rsidR="00F6556B" w:rsidRPr="00CF7275" w14:paraId="260CF239" w14:textId="77777777" w:rsidTr="00F2705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gridSpan w:val="3"/>
          <w:tcBorders>
            <w:top w:val="nil"/>
            <w:bottom w:val="nil"/>
          </w:tcBorders>
          <w:vAlign w:val="bottom"/>
        </w:tcPr>
        <w:p w14:paraId="62E5D443" w14:textId="20A519B5" w:rsidR="00F6556B" w:rsidRPr="00F2705E" w:rsidRDefault="00F6556B" w:rsidP="00DC171D">
          <w:pPr>
            <w:rPr>
              <w:b w:val="0"/>
              <w:bCs w:val="0"/>
              <w:sz w:val="20"/>
              <w:szCs w:val="20"/>
            </w:rPr>
          </w:pPr>
          <w:r>
            <w:rPr>
              <w:sz w:val="20"/>
              <w:szCs w:val="20"/>
            </w:rPr>
            <w:t xml:space="preserve">Voornaam en </w:t>
          </w:r>
          <w:proofErr w:type="gramStart"/>
          <w:r>
            <w:rPr>
              <w:sz w:val="20"/>
              <w:szCs w:val="20"/>
            </w:rPr>
            <w:t xml:space="preserve">naam  </w:t>
          </w:r>
          <w:r w:rsidR="00BA4B3D" w:rsidRPr="00BA4B3D">
            <w:rPr>
              <w:b w:val="0"/>
              <w:bCs w:val="0"/>
              <w:color w:val="D0CECE" w:themeColor="background2" w:themeShade="E6"/>
              <w:sz w:val="20"/>
              <w:szCs w:val="20"/>
            </w:rPr>
            <w:t>Sibian</w:t>
          </w:r>
          <w:proofErr w:type="gramEnd"/>
          <w:r w:rsidR="00BA4B3D" w:rsidRPr="00BA4B3D">
            <w:rPr>
              <w:b w:val="0"/>
              <w:bCs w:val="0"/>
              <w:color w:val="D0CECE" w:themeColor="background2" w:themeShade="E6"/>
              <w:sz w:val="20"/>
              <w:szCs w:val="20"/>
            </w:rPr>
            <w:t xml:space="preserve"> De Gussem</w:t>
          </w:r>
        </w:p>
      </w:tc>
    </w:tr>
    <w:tr w:rsidR="00F6556B" w:rsidRPr="00CF7275" w14:paraId="69ADAFAB" w14:textId="77777777" w:rsidTr="00DC171D">
      <w:trPr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59B52D0D" w14:textId="77777777" w:rsidR="00F6556B" w:rsidRDefault="00F6556B" w:rsidP="00DC171D">
          <w:pPr>
            <w:rPr>
              <w:sz w:val="20"/>
              <w:szCs w:val="20"/>
            </w:rPr>
          </w:pPr>
        </w:p>
      </w:tc>
      <w:tc>
        <w:tcPr>
          <w:tcW w:w="3836" w:type="pct"/>
          <w:gridSpan w:val="2"/>
          <w:tcBorders>
            <w:top w:val="nil"/>
            <w:left w:val="nil"/>
            <w:bottom w:val="nil"/>
          </w:tcBorders>
          <w:vAlign w:val="bottom"/>
        </w:tcPr>
        <w:p w14:paraId="168E3C58" w14:textId="77777777" w:rsidR="00F6556B" w:rsidRPr="007A22A3" w:rsidRDefault="00F6556B" w:rsidP="00DC171D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D0CECE" w:themeColor="background2" w:themeShade="E6"/>
              <w:sz w:val="20"/>
              <w:szCs w:val="20"/>
            </w:rPr>
          </w:pPr>
        </w:p>
      </w:tc>
    </w:tr>
  </w:tbl>
  <w:p w14:paraId="473919B3" w14:textId="77777777" w:rsidR="00F6556B" w:rsidRDefault="00F6556B" w:rsidP="00DC171D">
    <w:pPr>
      <w:pStyle w:val="Header"/>
      <w:rPr>
        <w:b/>
        <w:bCs/>
        <w:sz w:val="28"/>
        <w:szCs w:val="28"/>
      </w:rPr>
    </w:pPr>
  </w:p>
  <w:p w14:paraId="749BB50D" w14:textId="77777777" w:rsidR="00F6556B" w:rsidRPr="00DC171D" w:rsidRDefault="00F6556B" w:rsidP="00DC171D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63FB4"/>
    <w:multiLevelType w:val="multilevel"/>
    <w:tmpl w:val="1F2A09E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DF2606"/>
    <w:multiLevelType w:val="hybridMultilevel"/>
    <w:tmpl w:val="A596F102"/>
    <w:lvl w:ilvl="0" w:tplc="0B1203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C886A75"/>
    <w:multiLevelType w:val="hybridMultilevel"/>
    <w:tmpl w:val="D326F790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466028"/>
    <w:multiLevelType w:val="hybridMultilevel"/>
    <w:tmpl w:val="3FE0D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56"/>
    <w:rsid w:val="00074616"/>
    <w:rsid w:val="00121B1F"/>
    <w:rsid w:val="00133A25"/>
    <w:rsid w:val="00182090"/>
    <w:rsid w:val="001D18C5"/>
    <w:rsid w:val="0021114F"/>
    <w:rsid w:val="00260128"/>
    <w:rsid w:val="00260F08"/>
    <w:rsid w:val="00266C23"/>
    <w:rsid w:val="00272224"/>
    <w:rsid w:val="002C08D2"/>
    <w:rsid w:val="00314710"/>
    <w:rsid w:val="00320A1E"/>
    <w:rsid w:val="003215F2"/>
    <w:rsid w:val="00331D93"/>
    <w:rsid w:val="00335711"/>
    <w:rsid w:val="003E7172"/>
    <w:rsid w:val="00405309"/>
    <w:rsid w:val="00415A8A"/>
    <w:rsid w:val="004A2697"/>
    <w:rsid w:val="00514026"/>
    <w:rsid w:val="0051421E"/>
    <w:rsid w:val="00515D8F"/>
    <w:rsid w:val="0058581F"/>
    <w:rsid w:val="00591396"/>
    <w:rsid w:val="00593657"/>
    <w:rsid w:val="005D76E3"/>
    <w:rsid w:val="00604BA7"/>
    <w:rsid w:val="00680A36"/>
    <w:rsid w:val="007119A0"/>
    <w:rsid w:val="00741254"/>
    <w:rsid w:val="00791B27"/>
    <w:rsid w:val="007A22A3"/>
    <w:rsid w:val="007A40BA"/>
    <w:rsid w:val="007A78FF"/>
    <w:rsid w:val="00827C09"/>
    <w:rsid w:val="0083578D"/>
    <w:rsid w:val="008C0675"/>
    <w:rsid w:val="008D7C5B"/>
    <w:rsid w:val="008F6D93"/>
    <w:rsid w:val="00922F3C"/>
    <w:rsid w:val="00942974"/>
    <w:rsid w:val="009E6AD5"/>
    <w:rsid w:val="00A12F85"/>
    <w:rsid w:val="00A71D78"/>
    <w:rsid w:val="00AA283B"/>
    <w:rsid w:val="00AA369F"/>
    <w:rsid w:val="00B21583"/>
    <w:rsid w:val="00B25D44"/>
    <w:rsid w:val="00B9116C"/>
    <w:rsid w:val="00B96ED1"/>
    <w:rsid w:val="00BA4B3D"/>
    <w:rsid w:val="00BC02E8"/>
    <w:rsid w:val="00BF31D4"/>
    <w:rsid w:val="00C00C0F"/>
    <w:rsid w:val="00C049FF"/>
    <w:rsid w:val="00C3396D"/>
    <w:rsid w:val="00CC196B"/>
    <w:rsid w:val="00D34454"/>
    <w:rsid w:val="00DC171D"/>
    <w:rsid w:val="00E25BC6"/>
    <w:rsid w:val="00E91754"/>
    <w:rsid w:val="00EE5143"/>
    <w:rsid w:val="00EE6371"/>
    <w:rsid w:val="00F01AC2"/>
    <w:rsid w:val="00F16EEF"/>
    <w:rsid w:val="00F2705E"/>
    <w:rsid w:val="00F61337"/>
    <w:rsid w:val="00F6556B"/>
    <w:rsid w:val="00F72BF6"/>
    <w:rsid w:val="00F84C7E"/>
    <w:rsid w:val="00F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B88AEE"/>
  <w15:chartTrackingRefBased/>
  <w15:docId w15:val="{7BAB2E39-2738-49FE-8E59-94B9601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9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1396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1396"/>
    <w:pPr>
      <w:keepNext/>
      <w:keepLines/>
      <w:numPr>
        <w:numId w:val="7"/>
      </w:numPr>
      <w:spacing w:before="360" w:after="120"/>
      <w:ind w:left="357" w:hanging="357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1396"/>
    <w:pPr>
      <w:keepNext/>
      <w:keepLines/>
      <w:numPr>
        <w:ilvl w:val="1"/>
        <w:numId w:val="8"/>
      </w:numPr>
      <w:spacing w:before="240" w:after="120"/>
      <w:ind w:left="567" w:hanging="567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91396"/>
    <w:pPr>
      <w:spacing w:before="4200"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eEmphasis">
    <w:name w:val="Intense Emphasis"/>
    <w:basedOn w:val="DefaultParagraphFont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1396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396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396"/>
    <w:rPr>
      <w:rFonts w:ascii="Arial" w:eastAsiaTheme="majorEastAsia" w:hAnsi="Arial" w:cstheme="majorBidi"/>
      <w:sz w:val="24"/>
      <w:szCs w:val="24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91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3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37"/>
    <w:rPr>
      <w:rFonts w:ascii="Arial" w:hAnsi="Arial"/>
    </w:rPr>
  </w:style>
  <w:style w:type="table" w:styleId="ListTable3">
    <w:name w:val="List Table 3"/>
    <w:basedOn w:val="TableNorma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41254"/>
    <w:rPr>
      <w:color w:val="808080"/>
    </w:rPr>
  </w:style>
  <w:style w:type="character" w:customStyle="1" w:styleId="Stijl2">
    <w:name w:val="Stijl2"/>
    <w:basedOn w:val="DefaultParagraphFont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DefaultParagraphFont"/>
    <w:uiPriority w:val="1"/>
    <w:rsid w:val="00515D8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FA7956"/>
    <w:rPr>
      <w:color w:val="4CA2D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56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56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870\Documents\schooljaar%202019-2020\Programmeren%20II\verslagen\A_horoscoop\opgaveHorosco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2E9A728DE9462D9030CEA4E06DF4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C6E822-2870-4C35-86B1-45DBAAF9DFC0}"/>
      </w:docPartPr>
      <w:docPartBody>
        <w:p w:rsidR="00223C61" w:rsidRDefault="00C03060">
          <w:pPr>
            <w:pStyle w:val="792E9A728DE9462D9030CEA4E06DF4A3"/>
          </w:pPr>
          <w:r>
            <w:rPr>
              <w:sz w:val="20"/>
              <w:szCs w:val="20"/>
            </w:rPr>
            <w:t>[</w:t>
          </w:r>
          <w:r>
            <w:rPr>
              <w:rStyle w:val="PlaceholderText"/>
              <w:sz w:val="20"/>
              <w:szCs w:val="20"/>
            </w:rPr>
            <w:t>Klik om tekst in te voeren</w:t>
          </w:r>
          <w:r>
            <w:rPr>
              <w:rStyle w:val="PlaceholderText"/>
              <w:szCs w:val="2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60"/>
    <w:rsid w:val="00223C61"/>
    <w:rsid w:val="00360493"/>
    <w:rsid w:val="00622E00"/>
    <w:rsid w:val="0085113D"/>
    <w:rsid w:val="00C03060"/>
    <w:rsid w:val="00C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2E9A728DE9462D9030CEA4E06DF4A3">
    <w:name w:val="792E9A728DE9462D9030CEA4E06DF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EB68-6A8A-4AE0-BC60-E429D1333D66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2.xml><?xml version="1.0" encoding="utf-8"?>
<ds:datastoreItem xmlns:ds="http://schemas.openxmlformats.org/officeDocument/2006/customXml" ds:itemID="{779BC5B6-3067-4306-9BDD-E300BFAAF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439C5-7640-48D6-BB63-0270C1C1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44E073-418E-4C23-9EB0-03589185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opgaveHoroscoop.dotx</Template>
  <TotalTime>335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2019-2020_Examensjabloon_enkel vragen.dotx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2019-2020_Examensjabloon_enkel vragen.dotx</dc:title>
  <dc:subject/>
  <dc:creator>Liesbeth Lewyllie</dc:creator>
  <cp:keywords/>
  <dc:description/>
  <cp:lastModifiedBy>Sibian De Gussem</cp:lastModifiedBy>
  <cp:revision>13</cp:revision>
  <dcterms:created xsi:type="dcterms:W3CDTF">2020-04-30T06:47:00Z</dcterms:created>
  <dcterms:modified xsi:type="dcterms:W3CDTF">2020-05-14T12:22:00Z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